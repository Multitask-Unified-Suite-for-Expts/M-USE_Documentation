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7E1EC662" w14:textId="0E712A9D" w:rsidR="006C41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6870039" w:history="1">
        <w:r w:rsidR="006C415D" w:rsidRPr="00A87E25">
          <w:rPr>
            <w:rStyle w:val="Hyperlink"/>
          </w:rPr>
          <w:t>Introduction</w:t>
        </w:r>
        <w:r w:rsidR="006C415D">
          <w:rPr>
            <w:webHidden/>
          </w:rPr>
          <w:tab/>
        </w:r>
        <w:r w:rsidR="006C415D">
          <w:rPr>
            <w:webHidden/>
          </w:rPr>
          <w:fldChar w:fldCharType="begin"/>
        </w:r>
        <w:r w:rsidR="006C415D">
          <w:rPr>
            <w:webHidden/>
          </w:rPr>
          <w:instrText xml:space="preserve"> PAGEREF _Toc146870039 \h </w:instrText>
        </w:r>
        <w:r w:rsidR="006C415D">
          <w:rPr>
            <w:webHidden/>
          </w:rPr>
        </w:r>
        <w:r w:rsidR="006C415D">
          <w:rPr>
            <w:webHidden/>
          </w:rPr>
          <w:fldChar w:fldCharType="separate"/>
        </w:r>
        <w:r w:rsidR="006C415D">
          <w:rPr>
            <w:webHidden/>
          </w:rPr>
          <w:t>8</w:t>
        </w:r>
        <w:r w:rsidR="006C415D">
          <w:rPr>
            <w:webHidden/>
          </w:rPr>
          <w:fldChar w:fldCharType="end"/>
        </w:r>
      </w:hyperlink>
    </w:p>
    <w:p w14:paraId="7DADA631" w14:textId="5E17FFB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0" w:history="1">
        <w:r w:rsidR="006C415D" w:rsidRPr="00A87E25">
          <w:rPr>
            <w:rStyle w:val="Hyperlink"/>
            <w:noProof/>
          </w:rPr>
          <w:t>Purpose</w:t>
        </w:r>
        <w:r w:rsidR="006C415D">
          <w:rPr>
            <w:noProof/>
            <w:webHidden/>
          </w:rPr>
          <w:tab/>
        </w:r>
        <w:r w:rsidR="006C415D">
          <w:rPr>
            <w:noProof/>
            <w:webHidden/>
          </w:rPr>
          <w:fldChar w:fldCharType="begin"/>
        </w:r>
        <w:r w:rsidR="006C415D">
          <w:rPr>
            <w:noProof/>
            <w:webHidden/>
          </w:rPr>
          <w:instrText xml:space="preserve"> PAGEREF _Toc146870040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09CDAB1A" w14:textId="0396E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1" w:history="1">
        <w:r w:rsidR="006C415D" w:rsidRPr="00A87E25">
          <w:rPr>
            <w:rStyle w:val="Hyperlink"/>
            <w:noProof/>
          </w:rPr>
          <w:t>Audience</w:t>
        </w:r>
        <w:r w:rsidR="006C415D">
          <w:rPr>
            <w:noProof/>
            <w:webHidden/>
          </w:rPr>
          <w:tab/>
        </w:r>
        <w:r w:rsidR="006C415D">
          <w:rPr>
            <w:noProof/>
            <w:webHidden/>
          </w:rPr>
          <w:fldChar w:fldCharType="begin"/>
        </w:r>
        <w:r w:rsidR="006C415D">
          <w:rPr>
            <w:noProof/>
            <w:webHidden/>
          </w:rPr>
          <w:instrText xml:space="preserve"> PAGEREF _Toc146870041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3229BD51" w14:textId="6112CBA2"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2" w:history="1">
        <w:r w:rsidR="006C415D" w:rsidRPr="00A87E25">
          <w:rPr>
            <w:rStyle w:val="Hyperlink"/>
          </w:rPr>
          <w:t>M-USE Overview</w:t>
        </w:r>
        <w:r w:rsidR="006C415D">
          <w:rPr>
            <w:webHidden/>
          </w:rPr>
          <w:tab/>
        </w:r>
        <w:r w:rsidR="006C415D">
          <w:rPr>
            <w:webHidden/>
          </w:rPr>
          <w:fldChar w:fldCharType="begin"/>
        </w:r>
        <w:r w:rsidR="006C415D">
          <w:rPr>
            <w:webHidden/>
          </w:rPr>
          <w:instrText xml:space="preserve"> PAGEREF _Toc146870042 \h </w:instrText>
        </w:r>
        <w:r w:rsidR="006C415D">
          <w:rPr>
            <w:webHidden/>
          </w:rPr>
        </w:r>
        <w:r w:rsidR="006C415D">
          <w:rPr>
            <w:webHidden/>
          </w:rPr>
          <w:fldChar w:fldCharType="separate"/>
        </w:r>
        <w:r w:rsidR="006C415D">
          <w:rPr>
            <w:webHidden/>
          </w:rPr>
          <w:t>8</w:t>
        </w:r>
        <w:r w:rsidR="006C415D">
          <w:rPr>
            <w:webHidden/>
          </w:rPr>
          <w:fldChar w:fldCharType="end"/>
        </w:r>
      </w:hyperlink>
    </w:p>
    <w:p w14:paraId="0650A119" w14:textId="689D207D"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3" w:history="1">
        <w:r w:rsidR="006C415D" w:rsidRPr="00A87E25">
          <w:rPr>
            <w:rStyle w:val="Hyperlink"/>
            <w:noProof/>
          </w:rPr>
          <w:t>System Setup</w:t>
        </w:r>
        <w:r w:rsidR="006C415D">
          <w:rPr>
            <w:noProof/>
            <w:webHidden/>
          </w:rPr>
          <w:tab/>
        </w:r>
        <w:r w:rsidR="006C415D">
          <w:rPr>
            <w:noProof/>
            <w:webHidden/>
          </w:rPr>
          <w:fldChar w:fldCharType="begin"/>
        </w:r>
        <w:r w:rsidR="006C415D">
          <w:rPr>
            <w:noProof/>
            <w:webHidden/>
          </w:rPr>
          <w:instrText xml:space="preserve"> PAGEREF _Toc146870043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5E40F94C" w14:textId="7E63D6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4" w:history="1">
        <w:r w:rsidR="006C415D" w:rsidRPr="00A87E25">
          <w:rPr>
            <w:rStyle w:val="Hyperlink"/>
            <w:noProof/>
          </w:rPr>
          <w:t>Hardware Requirements</w:t>
        </w:r>
        <w:r w:rsidR="006C415D">
          <w:rPr>
            <w:noProof/>
            <w:webHidden/>
          </w:rPr>
          <w:tab/>
        </w:r>
        <w:r w:rsidR="006C415D">
          <w:rPr>
            <w:noProof/>
            <w:webHidden/>
          </w:rPr>
          <w:fldChar w:fldCharType="begin"/>
        </w:r>
        <w:r w:rsidR="006C415D">
          <w:rPr>
            <w:noProof/>
            <w:webHidden/>
          </w:rPr>
          <w:instrText xml:space="preserve"> PAGEREF _Toc146870044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7DA8C1CE" w14:textId="51FFC6D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5" w:history="1">
        <w:r w:rsidR="006C415D" w:rsidRPr="00A87E25">
          <w:rPr>
            <w:rStyle w:val="Hyperlink"/>
            <w:noProof/>
          </w:rPr>
          <w:t>Unity</w:t>
        </w:r>
        <w:r w:rsidR="006C415D">
          <w:rPr>
            <w:noProof/>
            <w:webHidden/>
          </w:rPr>
          <w:tab/>
        </w:r>
        <w:r w:rsidR="006C415D">
          <w:rPr>
            <w:noProof/>
            <w:webHidden/>
          </w:rPr>
          <w:fldChar w:fldCharType="begin"/>
        </w:r>
        <w:r w:rsidR="006C415D">
          <w:rPr>
            <w:noProof/>
            <w:webHidden/>
          </w:rPr>
          <w:instrText xml:space="preserve"> PAGEREF _Toc146870045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4E1FFCF0" w14:textId="16770B7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6" w:history="1">
        <w:r w:rsidR="006C415D" w:rsidRPr="00A87E25">
          <w:rPr>
            <w:rStyle w:val="Hyperlink"/>
            <w:noProof/>
          </w:rPr>
          <w:t>Installing M-USE</w:t>
        </w:r>
        <w:r w:rsidR="006C415D">
          <w:rPr>
            <w:noProof/>
            <w:webHidden/>
          </w:rPr>
          <w:tab/>
        </w:r>
        <w:r w:rsidR="006C415D">
          <w:rPr>
            <w:noProof/>
            <w:webHidden/>
          </w:rPr>
          <w:fldChar w:fldCharType="begin"/>
        </w:r>
        <w:r w:rsidR="006C415D">
          <w:rPr>
            <w:noProof/>
            <w:webHidden/>
          </w:rPr>
          <w:instrText xml:space="preserve"> PAGEREF _Toc146870046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C375BD4" w14:textId="11CB5C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47" w:history="1">
        <w:r w:rsidR="006C415D" w:rsidRPr="00A87E25">
          <w:rPr>
            <w:rStyle w:val="Hyperlink"/>
            <w:noProof/>
          </w:rPr>
          <w:t>Preparing a Machine for Development</w:t>
        </w:r>
        <w:r w:rsidR="006C415D">
          <w:rPr>
            <w:noProof/>
            <w:webHidden/>
          </w:rPr>
          <w:tab/>
        </w:r>
        <w:r w:rsidR="006C415D">
          <w:rPr>
            <w:noProof/>
            <w:webHidden/>
          </w:rPr>
          <w:fldChar w:fldCharType="begin"/>
        </w:r>
        <w:r w:rsidR="006C415D">
          <w:rPr>
            <w:noProof/>
            <w:webHidden/>
          </w:rPr>
          <w:instrText xml:space="preserve"> PAGEREF _Toc146870047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2CAA949" w14:textId="3C3BBF0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8" w:history="1">
        <w:r w:rsidR="006C415D" w:rsidRPr="00A87E25">
          <w:rPr>
            <w:rStyle w:val="Hyperlink"/>
          </w:rPr>
          <w:t>Running M-USE</w:t>
        </w:r>
        <w:r w:rsidR="006C415D">
          <w:rPr>
            <w:webHidden/>
          </w:rPr>
          <w:tab/>
        </w:r>
        <w:r w:rsidR="006C415D">
          <w:rPr>
            <w:webHidden/>
          </w:rPr>
          <w:fldChar w:fldCharType="begin"/>
        </w:r>
        <w:r w:rsidR="006C415D">
          <w:rPr>
            <w:webHidden/>
          </w:rPr>
          <w:instrText xml:space="preserve"> PAGEREF _Toc146870048 \h </w:instrText>
        </w:r>
        <w:r w:rsidR="006C415D">
          <w:rPr>
            <w:webHidden/>
          </w:rPr>
        </w:r>
        <w:r w:rsidR="006C415D">
          <w:rPr>
            <w:webHidden/>
          </w:rPr>
          <w:fldChar w:fldCharType="separate"/>
        </w:r>
        <w:r w:rsidR="006C415D">
          <w:rPr>
            <w:webHidden/>
          </w:rPr>
          <w:t>11</w:t>
        </w:r>
        <w:r w:rsidR="006C415D">
          <w:rPr>
            <w:webHidden/>
          </w:rPr>
          <w:fldChar w:fldCharType="end"/>
        </w:r>
      </w:hyperlink>
    </w:p>
    <w:p w14:paraId="23CD241F" w14:textId="18AA2883"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9" w:history="1">
        <w:r w:rsidR="006C415D" w:rsidRPr="00A87E25">
          <w:rPr>
            <w:rStyle w:val="Hyperlink"/>
            <w:noProof/>
          </w:rPr>
          <w:t>Configuration Files Setup</w:t>
        </w:r>
        <w:r w:rsidR="006C415D">
          <w:rPr>
            <w:noProof/>
            <w:webHidden/>
          </w:rPr>
          <w:tab/>
        </w:r>
        <w:r w:rsidR="006C415D">
          <w:rPr>
            <w:noProof/>
            <w:webHidden/>
          </w:rPr>
          <w:fldChar w:fldCharType="begin"/>
        </w:r>
        <w:r w:rsidR="006C415D">
          <w:rPr>
            <w:noProof/>
            <w:webHidden/>
          </w:rPr>
          <w:instrText xml:space="preserve"> PAGEREF _Toc146870049 \h </w:instrText>
        </w:r>
        <w:r w:rsidR="006C415D">
          <w:rPr>
            <w:noProof/>
            <w:webHidden/>
          </w:rPr>
        </w:r>
        <w:r w:rsidR="006C415D">
          <w:rPr>
            <w:noProof/>
            <w:webHidden/>
          </w:rPr>
          <w:fldChar w:fldCharType="separate"/>
        </w:r>
        <w:r w:rsidR="006C415D">
          <w:rPr>
            <w:noProof/>
            <w:webHidden/>
          </w:rPr>
          <w:t>11</w:t>
        </w:r>
        <w:r w:rsidR="006C415D">
          <w:rPr>
            <w:noProof/>
            <w:webHidden/>
          </w:rPr>
          <w:fldChar w:fldCharType="end"/>
        </w:r>
      </w:hyperlink>
    </w:p>
    <w:p w14:paraId="0FEF817F" w14:textId="68C4C2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0" w:history="1">
        <w:r w:rsidR="006C415D" w:rsidRPr="00A87E25">
          <w:rPr>
            <w:rStyle w:val="Hyperlink"/>
            <w:noProof/>
          </w:rPr>
          <w:t>Session Config</w:t>
        </w:r>
        <w:r w:rsidR="006C415D">
          <w:rPr>
            <w:noProof/>
            <w:webHidden/>
          </w:rPr>
          <w:tab/>
        </w:r>
        <w:r w:rsidR="006C415D">
          <w:rPr>
            <w:noProof/>
            <w:webHidden/>
          </w:rPr>
          <w:fldChar w:fldCharType="begin"/>
        </w:r>
        <w:r w:rsidR="006C415D">
          <w:rPr>
            <w:noProof/>
            <w:webHidden/>
          </w:rPr>
          <w:instrText xml:space="preserve"> PAGEREF _Toc146870050 \h </w:instrText>
        </w:r>
        <w:r w:rsidR="006C415D">
          <w:rPr>
            <w:noProof/>
            <w:webHidden/>
          </w:rPr>
        </w:r>
        <w:r w:rsidR="006C415D">
          <w:rPr>
            <w:noProof/>
            <w:webHidden/>
          </w:rPr>
          <w:fldChar w:fldCharType="separate"/>
        </w:r>
        <w:r w:rsidR="006C415D">
          <w:rPr>
            <w:noProof/>
            <w:webHidden/>
          </w:rPr>
          <w:t>12</w:t>
        </w:r>
        <w:r w:rsidR="006C415D">
          <w:rPr>
            <w:noProof/>
            <w:webHidden/>
          </w:rPr>
          <w:fldChar w:fldCharType="end"/>
        </w:r>
      </w:hyperlink>
    </w:p>
    <w:p w14:paraId="72479C82" w14:textId="57DB15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1" w:history="1">
        <w:r w:rsidR="006C415D" w:rsidRPr="00A87E25">
          <w:rPr>
            <w:rStyle w:val="Hyperlink"/>
            <w:noProof/>
          </w:rPr>
          <w:t>Task Config</w:t>
        </w:r>
        <w:r w:rsidR="006C415D">
          <w:rPr>
            <w:noProof/>
            <w:webHidden/>
          </w:rPr>
          <w:tab/>
        </w:r>
        <w:r w:rsidR="006C415D">
          <w:rPr>
            <w:noProof/>
            <w:webHidden/>
          </w:rPr>
          <w:fldChar w:fldCharType="begin"/>
        </w:r>
        <w:r w:rsidR="006C415D">
          <w:rPr>
            <w:noProof/>
            <w:webHidden/>
          </w:rPr>
          <w:instrText xml:space="preserve"> PAGEREF _Toc146870051 \h </w:instrText>
        </w:r>
        <w:r w:rsidR="006C415D">
          <w:rPr>
            <w:noProof/>
            <w:webHidden/>
          </w:rPr>
        </w:r>
        <w:r w:rsidR="006C415D">
          <w:rPr>
            <w:noProof/>
            <w:webHidden/>
          </w:rPr>
          <w:fldChar w:fldCharType="separate"/>
        </w:r>
        <w:r w:rsidR="006C415D">
          <w:rPr>
            <w:noProof/>
            <w:webHidden/>
          </w:rPr>
          <w:t>13</w:t>
        </w:r>
        <w:r w:rsidR="006C415D">
          <w:rPr>
            <w:noProof/>
            <w:webHidden/>
          </w:rPr>
          <w:fldChar w:fldCharType="end"/>
        </w:r>
      </w:hyperlink>
    </w:p>
    <w:p w14:paraId="404C09FB" w14:textId="0148779B"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2" w:history="1">
        <w:r w:rsidR="006C415D" w:rsidRPr="00A87E25">
          <w:rPr>
            <w:rStyle w:val="Hyperlink"/>
            <w:noProof/>
          </w:rPr>
          <w:t>Config File Formats</w:t>
        </w:r>
        <w:r w:rsidR="006C415D">
          <w:rPr>
            <w:noProof/>
            <w:webHidden/>
          </w:rPr>
          <w:tab/>
        </w:r>
        <w:r w:rsidR="006C415D">
          <w:rPr>
            <w:noProof/>
            <w:webHidden/>
          </w:rPr>
          <w:fldChar w:fldCharType="begin"/>
        </w:r>
        <w:r w:rsidR="006C415D">
          <w:rPr>
            <w:noProof/>
            <w:webHidden/>
          </w:rPr>
          <w:instrText xml:space="preserve"> PAGEREF _Toc146870052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4027CB75" w14:textId="7123C6A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3" w:history="1">
        <w:r w:rsidR="006C415D" w:rsidRPr="00A87E25">
          <w:rPr>
            <w:rStyle w:val="Hyperlink"/>
            <w:noProof/>
          </w:rPr>
          <w:t>Resources Folder</w:t>
        </w:r>
        <w:r w:rsidR="006C415D">
          <w:rPr>
            <w:noProof/>
            <w:webHidden/>
          </w:rPr>
          <w:tab/>
        </w:r>
        <w:r w:rsidR="006C415D">
          <w:rPr>
            <w:noProof/>
            <w:webHidden/>
          </w:rPr>
          <w:fldChar w:fldCharType="begin"/>
        </w:r>
        <w:r w:rsidR="006C415D">
          <w:rPr>
            <w:noProof/>
            <w:webHidden/>
          </w:rPr>
          <w:instrText xml:space="preserve"> PAGEREF _Toc146870053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51B52936" w14:textId="4776C4F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4" w:history="1">
        <w:r w:rsidR="006C415D" w:rsidRPr="00A87E25">
          <w:rPr>
            <w:rStyle w:val="Hyperlink"/>
            <w:noProof/>
          </w:rPr>
          <w:t>Setting Up the Resources Folder</w:t>
        </w:r>
        <w:r w:rsidR="006C415D">
          <w:rPr>
            <w:noProof/>
            <w:webHidden/>
          </w:rPr>
          <w:tab/>
        </w:r>
        <w:r w:rsidR="006C415D">
          <w:rPr>
            <w:noProof/>
            <w:webHidden/>
          </w:rPr>
          <w:fldChar w:fldCharType="begin"/>
        </w:r>
        <w:r w:rsidR="006C415D">
          <w:rPr>
            <w:noProof/>
            <w:webHidden/>
          </w:rPr>
          <w:instrText xml:space="preserve"> PAGEREF _Toc146870054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2DFAD110" w14:textId="609AF84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5" w:history="1">
        <w:r w:rsidR="006C415D" w:rsidRPr="00A87E25">
          <w:rPr>
            <w:rStyle w:val="Hyperlink"/>
            <w:noProof/>
          </w:rPr>
          <w:t>Creating and Running a Build</w:t>
        </w:r>
        <w:r w:rsidR="006C415D">
          <w:rPr>
            <w:noProof/>
            <w:webHidden/>
          </w:rPr>
          <w:tab/>
        </w:r>
        <w:r w:rsidR="006C415D">
          <w:rPr>
            <w:noProof/>
            <w:webHidden/>
          </w:rPr>
          <w:fldChar w:fldCharType="begin"/>
        </w:r>
        <w:r w:rsidR="006C415D">
          <w:rPr>
            <w:noProof/>
            <w:webHidden/>
          </w:rPr>
          <w:instrText xml:space="preserve"> PAGEREF _Toc146870055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0A33217E" w14:textId="098334C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6" w:history="1">
        <w:r w:rsidR="006C415D" w:rsidRPr="00A87E25">
          <w:rPr>
            <w:rStyle w:val="Hyperlink"/>
            <w:noProof/>
          </w:rPr>
          <w:t>Task Buttons Grid – Session Config Implementation</w:t>
        </w:r>
        <w:r w:rsidR="006C415D">
          <w:rPr>
            <w:noProof/>
            <w:webHidden/>
          </w:rPr>
          <w:tab/>
        </w:r>
        <w:r w:rsidR="006C415D">
          <w:rPr>
            <w:noProof/>
            <w:webHidden/>
          </w:rPr>
          <w:fldChar w:fldCharType="begin"/>
        </w:r>
        <w:r w:rsidR="006C415D">
          <w:rPr>
            <w:noProof/>
            <w:webHidden/>
          </w:rPr>
          <w:instrText xml:space="preserve"> PAGEREF _Toc146870056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6698879B" w14:textId="398EE49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57" w:history="1">
        <w:r w:rsidR="006C415D" w:rsidRPr="00A87E25">
          <w:rPr>
            <w:rStyle w:val="Hyperlink"/>
          </w:rPr>
          <w:t>M-USE State Machine</w:t>
        </w:r>
        <w:r w:rsidR="006C415D">
          <w:rPr>
            <w:webHidden/>
          </w:rPr>
          <w:tab/>
        </w:r>
        <w:r w:rsidR="006C415D">
          <w:rPr>
            <w:webHidden/>
          </w:rPr>
          <w:fldChar w:fldCharType="begin"/>
        </w:r>
        <w:r w:rsidR="006C415D">
          <w:rPr>
            <w:webHidden/>
          </w:rPr>
          <w:instrText xml:space="preserve"> PAGEREF _Toc146870057 \h </w:instrText>
        </w:r>
        <w:r w:rsidR="006C415D">
          <w:rPr>
            <w:webHidden/>
          </w:rPr>
        </w:r>
        <w:r w:rsidR="006C415D">
          <w:rPr>
            <w:webHidden/>
          </w:rPr>
          <w:fldChar w:fldCharType="separate"/>
        </w:r>
        <w:r w:rsidR="006C415D">
          <w:rPr>
            <w:webHidden/>
          </w:rPr>
          <w:t>19</w:t>
        </w:r>
        <w:r w:rsidR="006C415D">
          <w:rPr>
            <w:webHidden/>
          </w:rPr>
          <w:fldChar w:fldCharType="end"/>
        </w:r>
      </w:hyperlink>
    </w:p>
    <w:p w14:paraId="0497454A" w14:textId="189B7A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8" w:history="1">
        <w:r w:rsidR="006C415D" w:rsidRPr="00A87E25">
          <w:rPr>
            <w:rStyle w:val="Hyperlink"/>
            <w:noProof/>
          </w:rPr>
          <w:t>States</w:t>
        </w:r>
        <w:r w:rsidR="006C415D">
          <w:rPr>
            <w:noProof/>
            <w:webHidden/>
          </w:rPr>
          <w:tab/>
        </w:r>
        <w:r w:rsidR="006C415D">
          <w:rPr>
            <w:noProof/>
            <w:webHidden/>
          </w:rPr>
          <w:fldChar w:fldCharType="begin"/>
        </w:r>
        <w:r w:rsidR="006C415D">
          <w:rPr>
            <w:noProof/>
            <w:webHidden/>
          </w:rPr>
          <w:instrText xml:space="preserve"> PAGEREF _Toc146870058 \h </w:instrText>
        </w:r>
        <w:r w:rsidR="006C415D">
          <w:rPr>
            <w:noProof/>
            <w:webHidden/>
          </w:rPr>
        </w:r>
        <w:r w:rsidR="006C415D">
          <w:rPr>
            <w:noProof/>
            <w:webHidden/>
          </w:rPr>
          <w:fldChar w:fldCharType="separate"/>
        </w:r>
        <w:r w:rsidR="006C415D">
          <w:rPr>
            <w:noProof/>
            <w:webHidden/>
          </w:rPr>
          <w:t>19</w:t>
        </w:r>
        <w:r w:rsidR="006C415D">
          <w:rPr>
            <w:noProof/>
            <w:webHidden/>
          </w:rPr>
          <w:fldChar w:fldCharType="end"/>
        </w:r>
      </w:hyperlink>
    </w:p>
    <w:p w14:paraId="3A49E4A6" w14:textId="555147D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9" w:history="1">
        <w:r w:rsidR="006C415D" w:rsidRPr="00A87E25">
          <w:rPr>
            <w:rStyle w:val="Hyperlink"/>
            <w:noProof/>
          </w:rPr>
          <w:t>State Initialization</w:t>
        </w:r>
        <w:r w:rsidR="006C415D">
          <w:rPr>
            <w:noProof/>
            <w:webHidden/>
          </w:rPr>
          <w:tab/>
        </w:r>
        <w:r w:rsidR="006C415D">
          <w:rPr>
            <w:noProof/>
            <w:webHidden/>
          </w:rPr>
          <w:fldChar w:fldCharType="begin"/>
        </w:r>
        <w:r w:rsidR="006C415D">
          <w:rPr>
            <w:noProof/>
            <w:webHidden/>
          </w:rPr>
          <w:instrText xml:space="preserve"> PAGEREF _Toc146870059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3FD59A0F" w14:textId="59FD51A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0" w:history="1">
        <w:r w:rsidR="006C415D" w:rsidRPr="00A87E25">
          <w:rPr>
            <w:rStyle w:val="Hyperlink"/>
            <w:noProof/>
          </w:rPr>
          <w:t>State Update</w:t>
        </w:r>
        <w:r w:rsidR="006C415D">
          <w:rPr>
            <w:noProof/>
            <w:webHidden/>
          </w:rPr>
          <w:tab/>
        </w:r>
        <w:r w:rsidR="006C415D">
          <w:rPr>
            <w:noProof/>
            <w:webHidden/>
          </w:rPr>
          <w:fldChar w:fldCharType="begin"/>
        </w:r>
        <w:r w:rsidR="006C415D">
          <w:rPr>
            <w:noProof/>
            <w:webHidden/>
          </w:rPr>
          <w:instrText xml:space="preserve"> PAGEREF _Toc146870060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0083FE8E" w14:textId="7CF3C0B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1" w:history="1">
        <w:r w:rsidR="006C415D" w:rsidRPr="00A87E25">
          <w:rPr>
            <w:rStyle w:val="Hyperlink"/>
            <w:noProof/>
          </w:rPr>
          <w:t>State Termination</w:t>
        </w:r>
        <w:r w:rsidR="006C415D">
          <w:rPr>
            <w:noProof/>
            <w:webHidden/>
          </w:rPr>
          <w:tab/>
        </w:r>
        <w:r w:rsidR="006C415D">
          <w:rPr>
            <w:noProof/>
            <w:webHidden/>
          </w:rPr>
          <w:fldChar w:fldCharType="begin"/>
        </w:r>
        <w:r w:rsidR="006C415D">
          <w:rPr>
            <w:noProof/>
            <w:webHidden/>
          </w:rPr>
          <w:instrText xml:space="preserve"> PAGEREF _Toc146870061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62C93D8A" w14:textId="00C5A26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2" w:history="1">
        <w:r w:rsidR="006C415D" w:rsidRPr="00A87E25">
          <w:rPr>
            <w:rStyle w:val="Hyperlink"/>
            <w:noProof/>
          </w:rPr>
          <w:t>Control Levels</w:t>
        </w:r>
        <w:r w:rsidR="006C415D">
          <w:rPr>
            <w:noProof/>
            <w:webHidden/>
          </w:rPr>
          <w:tab/>
        </w:r>
        <w:r w:rsidR="006C415D">
          <w:rPr>
            <w:noProof/>
            <w:webHidden/>
          </w:rPr>
          <w:fldChar w:fldCharType="begin"/>
        </w:r>
        <w:r w:rsidR="006C415D">
          <w:rPr>
            <w:noProof/>
            <w:webHidden/>
          </w:rPr>
          <w:instrText xml:space="preserve"> PAGEREF _Toc146870062 \h </w:instrText>
        </w:r>
        <w:r w:rsidR="006C415D">
          <w:rPr>
            <w:noProof/>
            <w:webHidden/>
          </w:rPr>
        </w:r>
        <w:r w:rsidR="006C415D">
          <w:rPr>
            <w:noProof/>
            <w:webHidden/>
          </w:rPr>
          <w:fldChar w:fldCharType="separate"/>
        </w:r>
        <w:r w:rsidR="006C415D">
          <w:rPr>
            <w:noProof/>
            <w:webHidden/>
          </w:rPr>
          <w:t>21</w:t>
        </w:r>
        <w:r w:rsidR="006C415D">
          <w:rPr>
            <w:noProof/>
            <w:webHidden/>
          </w:rPr>
          <w:fldChar w:fldCharType="end"/>
        </w:r>
      </w:hyperlink>
    </w:p>
    <w:p w14:paraId="5D4ABA90" w14:textId="3F52FE70"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3" w:history="1">
        <w:r w:rsidR="006C415D" w:rsidRPr="00A87E25">
          <w:rPr>
            <w:rStyle w:val="Hyperlink"/>
            <w:noProof/>
          </w:rPr>
          <w:t>M-USE State Machine</w:t>
        </w:r>
        <w:r w:rsidR="006C415D">
          <w:rPr>
            <w:noProof/>
            <w:webHidden/>
          </w:rPr>
          <w:tab/>
        </w:r>
        <w:r w:rsidR="006C415D">
          <w:rPr>
            <w:noProof/>
            <w:webHidden/>
          </w:rPr>
          <w:fldChar w:fldCharType="begin"/>
        </w:r>
        <w:r w:rsidR="006C415D">
          <w:rPr>
            <w:noProof/>
            <w:webHidden/>
          </w:rPr>
          <w:instrText xml:space="preserve"> PAGEREF _Toc146870063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16E40D0B" w14:textId="0112A4A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4" w:history="1">
        <w:r w:rsidR="006C415D" w:rsidRPr="00A87E25">
          <w:rPr>
            <w:rStyle w:val="Hyperlink"/>
            <w:noProof/>
          </w:rPr>
          <w:t>Session Level</w:t>
        </w:r>
        <w:r w:rsidR="006C415D">
          <w:rPr>
            <w:noProof/>
            <w:webHidden/>
          </w:rPr>
          <w:tab/>
        </w:r>
        <w:r w:rsidR="006C415D">
          <w:rPr>
            <w:noProof/>
            <w:webHidden/>
          </w:rPr>
          <w:fldChar w:fldCharType="begin"/>
        </w:r>
        <w:r w:rsidR="006C415D">
          <w:rPr>
            <w:noProof/>
            <w:webHidden/>
          </w:rPr>
          <w:instrText xml:space="preserve"> PAGEREF _Toc146870064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45D51399" w14:textId="208FF4F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5" w:history="1">
        <w:r w:rsidR="006C415D" w:rsidRPr="00A87E25">
          <w:rPr>
            <w:rStyle w:val="Hyperlink"/>
            <w:noProof/>
          </w:rPr>
          <w:t>Task Level</w:t>
        </w:r>
        <w:r w:rsidR="006C415D">
          <w:rPr>
            <w:noProof/>
            <w:webHidden/>
          </w:rPr>
          <w:tab/>
        </w:r>
        <w:r w:rsidR="006C415D">
          <w:rPr>
            <w:noProof/>
            <w:webHidden/>
          </w:rPr>
          <w:fldChar w:fldCharType="begin"/>
        </w:r>
        <w:r w:rsidR="006C415D">
          <w:rPr>
            <w:noProof/>
            <w:webHidden/>
          </w:rPr>
          <w:instrText xml:space="preserve"> PAGEREF _Toc146870065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A5D9BB1" w14:textId="7D1BEEA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6" w:history="1">
        <w:r w:rsidR="006C415D" w:rsidRPr="00A87E25">
          <w:rPr>
            <w:rStyle w:val="Hyperlink"/>
            <w:noProof/>
          </w:rPr>
          <w:t>Trial Level</w:t>
        </w:r>
        <w:r w:rsidR="006C415D">
          <w:rPr>
            <w:noProof/>
            <w:webHidden/>
          </w:rPr>
          <w:tab/>
        </w:r>
        <w:r w:rsidR="006C415D">
          <w:rPr>
            <w:noProof/>
            <w:webHidden/>
          </w:rPr>
          <w:fldChar w:fldCharType="begin"/>
        </w:r>
        <w:r w:rsidR="006C415D">
          <w:rPr>
            <w:noProof/>
            <w:webHidden/>
          </w:rPr>
          <w:instrText xml:space="preserve"> PAGEREF _Toc146870066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42A973E" w14:textId="3CDBFA9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7" w:history="1">
        <w:r w:rsidR="006C415D" w:rsidRPr="00A87E25">
          <w:rPr>
            <w:rStyle w:val="Hyperlink"/>
            <w:noProof/>
          </w:rPr>
          <w:t>Transient Levels</w:t>
        </w:r>
        <w:r w:rsidR="006C415D">
          <w:rPr>
            <w:noProof/>
            <w:webHidden/>
          </w:rPr>
          <w:tab/>
        </w:r>
        <w:r w:rsidR="006C415D">
          <w:rPr>
            <w:noProof/>
            <w:webHidden/>
          </w:rPr>
          <w:fldChar w:fldCharType="begin"/>
        </w:r>
        <w:r w:rsidR="006C415D">
          <w:rPr>
            <w:noProof/>
            <w:webHidden/>
          </w:rPr>
          <w:instrText xml:space="preserve"> PAGEREF _Toc146870067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40F8D301" w14:textId="427668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8" w:history="1">
        <w:r w:rsidR="006C415D" w:rsidRPr="00A87E25">
          <w:rPr>
            <w:rStyle w:val="Hyperlink"/>
            <w:noProof/>
          </w:rPr>
          <w:t>Calibration Level</w:t>
        </w:r>
        <w:r w:rsidR="006C415D">
          <w:rPr>
            <w:noProof/>
            <w:webHidden/>
          </w:rPr>
          <w:tab/>
        </w:r>
        <w:r w:rsidR="006C415D">
          <w:rPr>
            <w:noProof/>
            <w:webHidden/>
          </w:rPr>
          <w:fldChar w:fldCharType="begin"/>
        </w:r>
        <w:r w:rsidR="006C415D">
          <w:rPr>
            <w:noProof/>
            <w:webHidden/>
          </w:rPr>
          <w:instrText xml:space="preserve"> PAGEREF _Toc146870068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24C3B105" w14:textId="02E39C1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9" w:history="1">
        <w:r w:rsidR="006C415D" w:rsidRPr="00A87E25">
          <w:rPr>
            <w:rStyle w:val="Hyperlink"/>
            <w:noProof/>
          </w:rPr>
          <w:t>Import Settings Level</w:t>
        </w:r>
        <w:r w:rsidR="006C415D">
          <w:rPr>
            <w:noProof/>
            <w:webHidden/>
          </w:rPr>
          <w:tab/>
        </w:r>
        <w:r w:rsidR="006C415D">
          <w:rPr>
            <w:noProof/>
            <w:webHidden/>
          </w:rPr>
          <w:fldChar w:fldCharType="begin"/>
        </w:r>
        <w:r w:rsidR="006C415D">
          <w:rPr>
            <w:noProof/>
            <w:webHidden/>
          </w:rPr>
          <w:instrText xml:space="preserve"> PAGEREF _Toc146870069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026AD6A0" w14:textId="5D9CB4F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70" w:history="1">
        <w:r w:rsidR="006C415D" w:rsidRPr="00A87E25">
          <w:rPr>
            <w:rStyle w:val="Hyperlink"/>
          </w:rPr>
          <w:t>Task Generation</w:t>
        </w:r>
        <w:r w:rsidR="006C415D">
          <w:rPr>
            <w:webHidden/>
          </w:rPr>
          <w:tab/>
        </w:r>
        <w:r w:rsidR="006C415D">
          <w:rPr>
            <w:webHidden/>
          </w:rPr>
          <w:fldChar w:fldCharType="begin"/>
        </w:r>
        <w:r w:rsidR="006C415D">
          <w:rPr>
            <w:webHidden/>
          </w:rPr>
          <w:instrText xml:space="preserve"> PAGEREF _Toc146870070 \h </w:instrText>
        </w:r>
        <w:r w:rsidR="006C415D">
          <w:rPr>
            <w:webHidden/>
          </w:rPr>
        </w:r>
        <w:r w:rsidR="006C415D">
          <w:rPr>
            <w:webHidden/>
          </w:rPr>
          <w:fldChar w:fldCharType="separate"/>
        </w:r>
        <w:r w:rsidR="006C415D">
          <w:rPr>
            <w:webHidden/>
          </w:rPr>
          <w:t>24</w:t>
        </w:r>
        <w:r w:rsidR="006C415D">
          <w:rPr>
            <w:webHidden/>
          </w:rPr>
          <w:fldChar w:fldCharType="end"/>
        </w:r>
      </w:hyperlink>
    </w:p>
    <w:p w14:paraId="57B86861" w14:textId="6BCEDF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1" w:history="1">
        <w:r w:rsidR="006C415D" w:rsidRPr="00A87E25">
          <w:rPr>
            <w:rStyle w:val="Hyperlink"/>
            <w:noProof/>
          </w:rPr>
          <w:t>Generate Task Scripts</w:t>
        </w:r>
        <w:r w:rsidR="006C415D">
          <w:rPr>
            <w:noProof/>
            <w:webHidden/>
          </w:rPr>
          <w:tab/>
        </w:r>
        <w:r w:rsidR="006C415D">
          <w:rPr>
            <w:noProof/>
            <w:webHidden/>
          </w:rPr>
          <w:fldChar w:fldCharType="begin"/>
        </w:r>
        <w:r w:rsidR="006C415D">
          <w:rPr>
            <w:noProof/>
            <w:webHidden/>
          </w:rPr>
          <w:instrText xml:space="preserve"> PAGEREF _Toc146870071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58892A2E" w14:textId="30EBE86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2" w:history="1">
        <w:r w:rsidR="006C415D" w:rsidRPr="00A87E25">
          <w:rPr>
            <w:rStyle w:val="Hyperlink"/>
            <w:noProof/>
          </w:rPr>
          <w:t>Generate Task Scene</w:t>
        </w:r>
        <w:r w:rsidR="006C415D">
          <w:rPr>
            <w:noProof/>
            <w:webHidden/>
          </w:rPr>
          <w:tab/>
        </w:r>
        <w:r w:rsidR="006C415D">
          <w:rPr>
            <w:noProof/>
            <w:webHidden/>
          </w:rPr>
          <w:fldChar w:fldCharType="begin"/>
        </w:r>
        <w:r w:rsidR="006C415D">
          <w:rPr>
            <w:noProof/>
            <w:webHidden/>
          </w:rPr>
          <w:instrText xml:space="preserve"> PAGEREF _Toc146870072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2124087F" w14:textId="2D7EB09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3" w:history="1">
        <w:r w:rsidR="006C415D" w:rsidRPr="00A87E25">
          <w:rPr>
            <w:rStyle w:val="Hyperlink"/>
            <w:noProof/>
          </w:rPr>
          <w:t>Generate Task Namespace</w:t>
        </w:r>
        <w:r w:rsidR="006C415D">
          <w:rPr>
            <w:noProof/>
            <w:webHidden/>
          </w:rPr>
          <w:tab/>
        </w:r>
        <w:r w:rsidR="006C415D">
          <w:rPr>
            <w:noProof/>
            <w:webHidden/>
          </w:rPr>
          <w:fldChar w:fldCharType="begin"/>
        </w:r>
        <w:r w:rsidR="006C415D">
          <w:rPr>
            <w:noProof/>
            <w:webHidden/>
          </w:rPr>
          <w:instrText xml:space="preserve"> PAGEREF _Toc146870073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7E66A52F" w14:textId="526AA88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4" w:history="1">
        <w:r w:rsidR="006C415D" w:rsidRPr="00A87E25">
          <w:rPr>
            <w:rStyle w:val="Hyperlink"/>
            <w:noProof/>
          </w:rPr>
          <w:t>Define the TaskDef Class</w:t>
        </w:r>
        <w:r w:rsidR="006C415D">
          <w:rPr>
            <w:noProof/>
            <w:webHidden/>
          </w:rPr>
          <w:tab/>
        </w:r>
        <w:r w:rsidR="006C415D">
          <w:rPr>
            <w:noProof/>
            <w:webHidden/>
          </w:rPr>
          <w:fldChar w:fldCharType="begin"/>
        </w:r>
        <w:r w:rsidR="006C415D">
          <w:rPr>
            <w:noProof/>
            <w:webHidden/>
          </w:rPr>
          <w:instrText xml:space="preserve"> PAGEREF _Toc146870074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42DBECFE" w14:textId="2553EB7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5" w:history="1">
        <w:r w:rsidR="006C415D" w:rsidRPr="00A87E25">
          <w:rPr>
            <w:rStyle w:val="Hyperlink"/>
            <w:noProof/>
          </w:rPr>
          <w:t>Define the BlockDef Class</w:t>
        </w:r>
        <w:r w:rsidR="006C415D">
          <w:rPr>
            <w:noProof/>
            <w:webHidden/>
          </w:rPr>
          <w:tab/>
        </w:r>
        <w:r w:rsidR="006C415D">
          <w:rPr>
            <w:noProof/>
            <w:webHidden/>
          </w:rPr>
          <w:fldChar w:fldCharType="begin"/>
        </w:r>
        <w:r w:rsidR="006C415D">
          <w:rPr>
            <w:noProof/>
            <w:webHidden/>
          </w:rPr>
          <w:instrText xml:space="preserve"> PAGEREF _Toc146870075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0A1F9BED" w14:textId="7488F16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6" w:history="1">
        <w:r w:rsidR="006C415D" w:rsidRPr="00A87E25">
          <w:rPr>
            <w:rStyle w:val="Hyperlink"/>
            <w:noProof/>
          </w:rPr>
          <w:t>Define the TrialDef Class</w:t>
        </w:r>
        <w:r w:rsidR="006C415D">
          <w:rPr>
            <w:noProof/>
            <w:webHidden/>
          </w:rPr>
          <w:tab/>
        </w:r>
        <w:r w:rsidR="006C415D">
          <w:rPr>
            <w:noProof/>
            <w:webHidden/>
          </w:rPr>
          <w:fldChar w:fldCharType="begin"/>
        </w:r>
        <w:r w:rsidR="006C415D">
          <w:rPr>
            <w:noProof/>
            <w:webHidden/>
          </w:rPr>
          <w:instrText xml:space="preserve"> PAGEREF _Toc146870076 \h </w:instrText>
        </w:r>
        <w:r w:rsidR="006C415D">
          <w:rPr>
            <w:noProof/>
            <w:webHidden/>
          </w:rPr>
        </w:r>
        <w:r w:rsidR="006C415D">
          <w:rPr>
            <w:noProof/>
            <w:webHidden/>
          </w:rPr>
          <w:fldChar w:fldCharType="separate"/>
        </w:r>
        <w:r w:rsidR="006C415D">
          <w:rPr>
            <w:noProof/>
            <w:webHidden/>
          </w:rPr>
          <w:t>25</w:t>
        </w:r>
        <w:r w:rsidR="006C415D">
          <w:rPr>
            <w:noProof/>
            <w:webHidden/>
          </w:rPr>
          <w:fldChar w:fldCharType="end"/>
        </w:r>
      </w:hyperlink>
    </w:p>
    <w:p w14:paraId="79AD89CB" w14:textId="0A85C45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7" w:history="1">
        <w:r w:rsidR="006C415D" w:rsidRPr="00A87E25">
          <w:rPr>
            <w:rStyle w:val="Hyperlink"/>
            <w:noProof/>
          </w:rPr>
          <w:t>Define the StimDef Class</w:t>
        </w:r>
        <w:r w:rsidR="006C415D">
          <w:rPr>
            <w:noProof/>
            <w:webHidden/>
          </w:rPr>
          <w:tab/>
        </w:r>
        <w:r w:rsidR="006C415D">
          <w:rPr>
            <w:noProof/>
            <w:webHidden/>
          </w:rPr>
          <w:fldChar w:fldCharType="begin"/>
        </w:r>
        <w:r w:rsidR="006C415D">
          <w:rPr>
            <w:noProof/>
            <w:webHidden/>
          </w:rPr>
          <w:instrText xml:space="preserve"> PAGEREF _Toc146870077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118C2184" w14:textId="24B30B7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8" w:history="1">
        <w:r w:rsidR="006C415D" w:rsidRPr="00A87E25">
          <w:rPr>
            <w:rStyle w:val="Hyperlink"/>
            <w:noProof/>
          </w:rPr>
          <w:t>Setting Up Configuration Folder &amp; Files</w:t>
        </w:r>
        <w:r w:rsidR="006C415D">
          <w:rPr>
            <w:noProof/>
            <w:webHidden/>
          </w:rPr>
          <w:tab/>
        </w:r>
        <w:r w:rsidR="006C415D">
          <w:rPr>
            <w:noProof/>
            <w:webHidden/>
          </w:rPr>
          <w:fldChar w:fldCharType="begin"/>
        </w:r>
        <w:r w:rsidR="006C415D">
          <w:rPr>
            <w:noProof/>
            <w:webHidden/>
          </w:rPr>
          <w:instrText xml:space="preserve"> PAGEREF _Toc146870078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47EE86AA" w14:textId="162C5AF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9" w:history="1">
        <w:r w:rsidR="006C415D" w:rsidRPr="00A87E25">
          <w:rPr>
            <w:rStyle w:val="Hyperlink"/>
            <w:noProof/>
          </w:rPr>
          <w:t>Setting Up Your Resources Folder &amp; Files</w:t>
        </w:r>
        <w:r w:rsidR="006C415D">
          <w:rPr>
            <w:noProof/>
            <w:webHidden/>
          </w:rPr>
          <w:tab/>
        </w:r>
        <w:r w:rsidR="006C415D">
          <w:rPr>
            <w:noProof/>
            <w:webHidden/>
          </w:rPr>
          <w:fldChar w:fldCharType="begin"/>
        </w:r>
        <w:r w:rsidR="006C415D">
          <w:rPr>
            <w:noProof/>
            <w:webHidden/>
          </w:rPr>
          <w:instrText xml:space="preserve"> PAGEREF _Toc146870079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24B10D10" w14:textId="2E77239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0" w:history="1">
        <w:r w:rsidR="006C415D" w:rsidRPr="00A87E25">
          <w:rPr>
            <w:rStyle w:val="Hyperlink"/>
            <w:noProof/>
          </w:rPr>
          <w:t>Defining the Task Level</w:t>
        </w:r>
        <w:r w:rsidR="006C415D">
          <w:rPr>
            <w:noProof/>
            <w:webHidden/>
          </w:rPr>
          <w:tab/>
        </w:r>
        <w:r w:rsidR="006C415D">
          <w:rPr>
            <w:noProof/>
            <w:webHidden/>
          </w:rPr>
          <w:fldChar w:fldCharType="begin"/>
        </w:r>
        <w:r w:rsidR="006C415D">
          <w:rPr>
            <w:noProof/>
            <w:webHidden/>
          </w:rPr>
          <w:instrText xml:space="preserve"> PAGEREF _Toc146870080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374EE878" w14:textId="096A56A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1" w:history="1">
        <w:r w:rsidR="006C415D" w:rsidRPr="00A87E25">
          <w:rPr>
            <w:rStyle w:val="Hyperlink"/>
            <w:noProof/>
          </w:rPr>
          <w:t>Defining the Trial Level</w:t>
        </w:r>
        <w:r w:rsidR="006C415D">
          <w:rPr>
            <w:noProof/>
            <w:webHidden/>
          </w:rPr>
          <w:tab/>
        </w:r>
        <w:r w:rsidR="006C415D">
          <w:rPr>
            <w:noProof/>
            <w:webHidden/>
          </w:rPr>
          <w:fldChar w:fldCharType="begin"/>
        </w:r>
        <w:r w:rsidR="006C415D">
          <w:rPr>
            <w:noProof/>
            <w:webHidden/>
          </w:rPr>
          <w:instrText xml:space="preserve"> PAGEREF _Toc146870081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69390C46" w14:textId="20FD5C6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2" w:history="1">
        <w:r w:rsidR="006C415D" w:rsidRPr="00A87E25">
          <w:rPr>
            <w:rStyle w:val="Hyperlink"/>
            <w:noProof/>
          </w:rPr>
          <w:t>Using the State System in a Task</w:t>
        </w:r>
        <w:r w:rsidR="006C415D">
          <w:rPr>
            <w:noProof/>
            <w:webHidden/>
          </w:rPr>
          <w:tab/>
        </w:r>
        <w:r w:rsidR="006C415D">
          <w:rPr>
            <w:noProof/>
            <w:webHidden/>
          </w:rPr>
          <w:fldChar w:fldCharType="begin"/>
        </w:r>
        <w:r w:rsidR="006C415D">
          <w:rPr>
            <w:noProof/>
            <w:webHidden/>
          </w:rPr>
          <w:instrText xml:space="preserve"> PAGEREF _Toc146870082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4C98BA9C" w14:textId="16DEB9A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3" w:history="1">
        <w:r w:rsidR="006C415D" w:rsidRPr="00A87E25">
          <w:rPr>
            <w:rStyle w:val="Hyperlink"/>
            <w:noProof/>
          </w:rPr>
          <w:t>AddInitializationMethod</w:t>
        </w:r>
        <w:r w:rsidR="006C415D">
          <w:rPr>
            <w:noProof/>
            <w:webHidden/>
          </w:rPr>
          <w:tab/>
        </w:r>
        <w:r w:rsidR="006C415D">
          <w:rPr>
            <w:noProof/>
            <w:webHidden/>
          </w:rPr>
          <w:fldChar w:fldCharType="begin"/>
        </w:r>
        <w:r w:rsidR="006C415D">
          <w:rPr>
            <w:noProof/>
            <w:webHidden/>
          </w:rPr>
          <w:instrText xml:space="preserve"> PAGEREF _Toc146870083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1A3BE311" w14:textId="50C06EC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4" w:history="1">
        <w:r w:rsidR="006C415D" w:rsidRPr="00A87E25">
          <w:rPr>
            <w:rStyle w:val="Hyperlink"/>
            <w:noProof/>
          </w:rPr>
          <w:t>AddUpdateMethod</w:t>
        </w:r>
        <w:r w:rsidR="006C415D">
          <w:rPr>
            <w:noProof/>
            <w:webHidden/>
          </w:rPr>
          <w:tab/>
        </w:r>
        <w:r w:rsidR="006C415D">
          <w:rPr>
            <w:noProof/>
            <w:webHidden/>
          </w:rPr>
          <w:fldChar w:fldCharType="begin"/>
        </w:r>
        <w:r w:rsidR="006C415D">
          <w:rPr>
            <w:noProof/>
            <w:webHidden/>
          </w:rPr>
          <w:instrText xml:space="preserve"> PAGEREF _Toc146870084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0682C857" w14:textId="3203F0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5" w:history="1">
        <w:r w:rsidR="006C415D" w:rsidRPr="00A87E25">
          <w:rPr>
            <w:rStyle w:val="Hyperlink"/>
            <w:noProof/>
          </w:rPr>
          <w:t>SpecifyTermination</w:t>
        </w:r>
        <w:r w:rsidR="006C415D">
          <w:rPr>
            <w:noProof/>
            <w:webHidden/>
          </w:rPr>
          <w:tab/>
        </w:r>
        <w:r w:rsidR="006C415D">
          <w:rPr>
            <w:noProof/>
            <w:webHidden/>
          </w:rPr>
          <w:fldChar w:fldCharType="begin"/>
        </w:r>
        <w:r w:rsidR="006C415D">
          <w:rPr>
            <w:noProof/>
            <w:webHidden/>
          </w:rPr>
          <w:instrText xml:space="preserve"> PAGEREF _Toc146870085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624C57D1" w14:textId="33F7F4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6" w:history="1">
        <w:r w:rsidR="006C415D" w:rsidRPr="00A87E25">
          <w:rPr>
            <w:rStyle w:val="Hyperlink"/>
            <w:noProof/>
          </w:rPr>
          <w:t>AddTimer</w:t>
        </w:r>
        <w:r w:rsidR="006C415D">
          <w:rPr>
            <w:noProof/>
            <w:webHidden/>
          </w:rPr>
          <w:tab/>
        </w:r>
        <w:r w:rsidR="006C415D">
          <w:rPr>
            <w:noProof/>
            <w:webHidden/>
          </w:rPr>
          <w:fldChar w:fldCharType="begin"/>
        </w:r>
        <w:r w:rsidR="006C415D">
          <w:rPr>
            <w:noProof/>
            <w:webHidden/>
          </w:rPr>
          <w:instrText xml:space="preserve"> PAGEREF _Toc146870086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25D1DF31" w14:textId="2B7C435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7" w:history="1">
        <w:r w:rsidR="006C415D" w:rsidRPr="00A87E25">
          <w:rPr>
            <w:rStyle w:val="Hyperlink"/>
            <w:noProof/>
          </w:rPr>
          <w:t>AddDefaultTerminationMethod</w:t>
        </w:r>
        <w:r w:rsidR="006C415D">
          <w:rPr>
            <w:noProof/>
            <w:webHidden/>
          </w:rPr>
          <w:tab/>
        </w:r>
        <w:r w:rsidR="006C415D">
          <w:rPr>
            <w:noProof/>
            <w:webHidden/>
          </w:rPr>
          <w:fldChar w:fldCharType="begin"/>
        </w:r>
        <w:r w:rsidR="006C415D">
          <w:rPr>
            <w:noProof/>
            <w:webHidden/>
          </w:rPr>
          <w:instrText xml:space="preserve"> PAGEREF _Toc146870087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F6C34B6" w14:textId="35D75B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8" w:history="1">
        <w:r w:rsidR="006C415D" w:rsidRPr="00A87E25">
          <w:rPr>
            <w:rStyle w:val="Hyperlink"/>
            <w:noProof/>
          </w:rPr>
          <w:t>AddUniversalTerminationMethod</w:t>
        </w:r>
        <w:r w:rsidR="006C415D">
          <w:rPr>
            <w:noProof/>
            <w:webHidden/>
          </w:rPr>
          <w:tab/>
        </w:r>
        <w:r w:rsidR="006C415D">
          <w:rPr>
            <w:noProof/>
            <w:webHidden/>
          </w:rPr>
          <w:fldChar w:fldCharType="begin"/>
        </w:r>
        <w:r w:rsidR="006C415D">
          <w:rPr>
            <w:noProof/>
            <w:webHidden/>
          </w:rPr>
          <w:instrText xml:space="preserve"> PAGEREF _Toc146870088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52F291E" w14:textId="154A31B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89" w:history="1">
        <w:r w:rsidR="006C415D" w:rsidRPr="00A87E25">
          <w:rPr>
            <w:rStyle w:val="Hyperlink"/>
          </w:rPr>
          <w:t>M-USE Modules</w:t>
        </w:r>
        <w:r w:rsidR="006C415D">
          <w:rPr>
            <w:webHidden/>
          </w:rPr>
          <w:tab/>
        </w:r>
        <w:r w:rsidR="006C415D">
          <w:rPr>
            <w:webHidden/>
          </w:rPr>
          <w:fldChar w:fldCharType="begin"/>
        </w:r>
        <w:r w:rsidR="006C415D">
          <w:rPr>
            <w:webHidden/>
          </w:rPr>
          <w:instrText xml:space="preserve"> PAGEREF _Toc146870089 \h </w:instrText>
        </w:r>
        <w:r w:rsidR="006C415D">
          <w:rPr>
            <w:webHidden/>
          </w:rPr>
        </w:r>
        <w:r w:rsidR="006C415D">
          <w:rPr>
            <w:webHidden/>
          </w:rPr>
          <w:fldChar w:fldCharType="separate"/>
        </w:r>
        <w:r w:rsidR="006C415D">
          <w:rPr>
            <w:webHidden/>
          </w:rPr>
          <w:t>31</w:t>
        </w:r>
        <w:r w:rsidR="006C415D">
          <w:rPr>
            <w:webHidden/>
          </w:rPr>
          <w:fldChar w:fldCharType="end"/>
        </w:r>
      </w:hyperlink>
    </w:p>
    <w:p w14:paraId="2D495F9B" w14:textId="14EF5CA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0" w:history="1">
        <w:r w:rsidR="006C415D" w:rsidRPr="00A87E25">
          <w:rPr>
            <w:rStyle w:val="Hyperlink"/>
            <w:noProof/>
          </w:rPr>
          <w:t>Experimenter Display</w:t>
        </w:r>
        <w:r w:rsidR="006C415D">
          <w:rPr>
            <w:noProof/>
            <w:webHidden/>
          </w:rPr>
          <w:tab/>
        </w:r>
        <w:r w:rsidR="006C415D">
          <w:rPr>
            <w:noProof/>
            <w:webHidden/>
          </w:rPr>
          <w:fldChar w:fldCharType="begin"/>
        </w:r>
        <w:r w:rsidR="006C415D">
          <w:rPr>
            <w:noProof/>
            <w:webHidden/>
          </w:rPr>
          <w:instrText xml:space="preserve"> PAGEREF _Toc146870090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72E592F3" w14:textId="1072B77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1" w:history="1">
        <w:r w:rsidR="006C415D" w:rsidRPr="00A87E25">
          <w:rPr>
            <w:rStyle w:val="Hyperlink"/>
            <w:noProof/>
          </w:rPr>
          <w:t>Initializing the Experimenter Display</w:t>
        </w:r>
        <w:r w:rsidR="006C415D">
          <w:rPr>
            <w:noProof/>
            <w:webHidden/>
          </w:rPr>
          <w:tab/>
        </w:r>
        <w:r w:rsidR="006C415D">
          <w:rPr>
            <w:noProof/>
            <w:webHidden/>
          </w:rPr>
          <w:fldChar w:fldCharType="begin"/>
        </w:r>
        <w:r w:rsidR="006C415D">
          <w:rPr>
            <w:noProof/>
            <w:webHidden/>
          </w:rPr>
          <w:instrText xml:space="preserve"> PAGEREF _Toc146870091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6C4365B7" w14:textId="0FD433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2" w:history="1">
        <w:r w:rsidR="006C415D" w:rsidRPr="00A87E25">
          <w:rPr>
            <w:rStyle w:val="Hyperlink"/>
            <w:noProof/>
          </w:rPr>
          <w:t>Trial Info Panel</w:t>
        </w:r>
        <w:r w:rsidR="006C415D">
          <w:rPr>
            <w:noProof/>
            <w:webHidden/>
          </w:rPr>
          <w:tab/>
        </w:r>
        <w:r w:rsidR="006C415D">
          <w:rPr>
            <w:noProof/>
            <w:webHidden/>
          </w:rPr>
          <w:fldChar w:fldCharType="begin"/>
        </w:r>
        <w:r w:rsidR="006C415D">
          <w:rPr>
            <w:noProof/>
            <w:webHidden/>
          </w:rPr>
          <w:instrText xml:space="preserve"> PAGEREF _Toc146870092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70A21DD4" w14:textId="6BB4C79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3" w:history="1">
        <w:r w:rsidR="006C415D" w:rsidRPr="00A87E25">
          <w:rPr>
            <w:rStyle w:val="Hyperlink"/>
            <w:noProof/>
          </w:rPr>
          <w:t>Block Info Panel</w:t>
        </w:r>
        <w:r w:rsidR="006C415D">
          <w:rPr>
            <w:noProof/>
            <w:webHidden/>
          </w:rPr>
          <w:tab/>
        </w:r>
        <w:r w:rsidR="006C415D">
          <w:rPr>
            <w:noProof/>
            <w:webHidden/>
          </w:rPr>
          <w:fldChar w:fldCharType="begin"/>
        </w:r>
        <w:r w:rsidR="006C415D">
          <w:rPr>
            <w:noProof/>
            <w:webHidden/>
          </w:rPr>
          <w:instrText xml:space="preserve"> PAGEREF _Toc146870093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165F5411" w14:textId="1071A35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4" w:history="1">
        <w:r w:rsidR="006C415D" w:rsidRPr="00A87E25">
          <w:rPr>
            <w:rStyle w:val="Hyperlink"/>
            <w:noProof/>
          </w:rPr>
          <w:t>Session Info Panel</w:t>
        </w:r>
        <w:r w:rsidR="006C415D">
          <w:rPr>
            <w:noProof/>
            <w:webHidden/>
          </w:rPr>
          <w:tab/>
        </w:r>
        <w:r w:rsidR="006C415D">
          <w:rPr>
            <w:noProof/>
            <w:webHidden/>
          </w:rPr>
          <w:fldChar w:fldCharType="begin"/>
        </w:r>
        <w:r w:rsidR="006C415D">
          <w:rPr>
            <w:noProof/>
            <w:webHidden/>
          </w:rPr>
          <w:instrText xml:space="preserve"> PAGEREF _Toc146870094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6228C200" w14:textId="585058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5" w:history="1">
        <w:r w:rsidR="006C415D" w:rsidRPr="00A87E25">
          <w:rPr>
            <w:rStyle w:val="Hyperlink"/>
            <w:noProof/>
          </w:rPr>
          <w:t>Log Info Panel</w:t>
        </w:r>
        <w:r w:rsidR="006C415D">
          <w:rPr>
            <w:noProof/>
            <w:webHidden/>
          </w:rPr>
          <w:tab/>
        </w:r>
        <w:r w:rsidR="006C415D">
          <w:rPr>
            <w:noProof/>
            <w:webHidden/>
          </w:rPr>
          <w:fldChar w:fldCharType="begin"/>
        </w:r>
        <w:r w:rsidR="006C415D">
          <w:rPr>
            <w:noProof/>
            <w:webHidden/>
          </w:rPr>
          <w:instrText xml:space="preserve"> PAGEREF _Toc146870095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50A7722F" w14:textId="64B111E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6" w:history="1">
        <w:r w:rsidR="006C415D" w:rsidRPr="00A87E25">
          <w:rPr>
            <w:rStyle w:val="Hyperlink"/>
            <w:noProof/>
          </w:rPr>
          <w:t>Hot Key Panel</w:t>
        </w:r>
        <w:r w:rsidR="006C415D">
          <w:rPr>
            <w:noProof/>
            <w:webHidden/>
          </w:rPr>
          <w:tab/>
        </w:r>
        <w:r w:rsidR="006C415D">
          <w:rPr>
            <w:noProof/>
            <w:webHidden/>
          </w:rPr>
          <w:fldChar w:fldCharType="begin"/>
        </w:r>
        <w:r w:rsidR="006C415D">
          <w:rPr>
            <w:noProof/>
            <w:webHidden/>
          </w:rPr>
          <w:instrText xml:space="preserve"> PAGEREF _Toc146870096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42D45C67" w14:textId="31544D6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7" w:history="1">
        <w:r w:rsidR="006C415D" w:rsidRPr="00A87E25">
          <w:rPr>
            <w:rStyle w:val="Hyperlink"/>
            <w:noProof/>
          </w:rPr>
          <w:t>Config UI Panel</w:t>
        </w:r>
        <w:r w:rsidR="006C415D">
          <w:rPr>
            <w:noProof/>
            <w:webHidden/>
          </w:rPr>
          <w:tab/>
        </w:r>
        <w:r w:rsidR="006C415D">
          <w:rPr>
            <w:noProof/>
            <w:webHidden/>
          </w:rPr>
          <w:fldChar w:fldCharType="begin"/>
        </w:r>
        <w:r w:rsidR="006C415D">
          <w:rPr>
            <w:noProof/>
            <w:webHidden/>
          </w:rPr>
          <w:instrText xml:space="preserve"> PAGEREF _Toc146870097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67E9A166" w14:textId="099304C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8" w:history="1">
        <w:r w:rsidR="006C415D" w:rsidRPr="00A87E25">
          <w:rPr>
            <w:rStyle w:val="Hyperlink"/>
            <w:noProof/>
          </w:rPr>
          <w:t>Player View Panel</w:t>
        </w:r>
        <w:r w:rsidR="006C415D">
          <w:rPr>
            <w:noProof/>
            <w:webHidden/>
          </w:rPr>
          <w:tab/>
        </w:r>
        <w:r w:rsidR="006C415D">
          <w:rPr>
            <w:noProof/>
            <w:webHidden/>
          </w:rPr>
          <w:fldChar w:fldCharType="begin"/>
        </w:r>
        <w:r w:rsidR="006C415D">
          <w:rPr>
            <w:noProof/>
            <w:webHidden/>
          </w:rPr>
          <w:instrText xml:space="preserve"> PAGEREF _Toc146870098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08E1B8EC" w14:textId="79A7B4E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9" w:history="1">
        <w:r w:rsidR="006C415D" w:rsidRPr="00A87E25">
          <w:rPr>
            <w:rStyle w:val="Hyperlink"/>
            <w:noProof/>
          </w:rPr>
          <w:t>Feedback Controllers</w:t>
        </w:r>
        <w:r w:rsidR="006C415D">
          <w:rPr>
            <w:noProof/>
            <w:webHidden/>
          </w:rPr>
          <w:tab/>
        </w:r>
        <w:r w:rsidR="006C415D">
          <w:rPr>
            <w:noProof/>
            <w:webHidden/>
          </w:rPr>
          <w:fldChar w:fldCharType="begin"/>
        </w:r>
        <w:r w:rsidR="006C415D">
          <w:rPr>
            <w:noProof/>
            <w:webHidden/>
          </w:rPr>
          <w:instrText xml:space="preserve"> PAGEREF _Toc146870099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567FFAAB" w14:textId="5FEF2E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0" w:history="1">
        <w:r w:rsidR="006C415D" w:rsidRPr="00A87E25">
          <w:rPr>
            <w:rStyle w:val="Hyperlink"/>
            <w:noProof/>
          </w:rPr>
          <w:t>Token Feedback</w:t>
        </w:r>
        <w:r w:rsidR="006C415D">
          <w:rPr>
            <w:noProof/>
            <w:webHidden/>
          </w:rPr>
          <w:tab/>
        </w:r>
        <w:r w:rsidR="006C415D">
          <w:rPr>
            <w:noProof/>
            <w:webHidden/>
          </w:rPr>
          <w:fldChar w:fldCharType="begin"/>
        </w:r>
        <w:r w:rsidR="006C415D">
          <w:rPr>
            <w:noProof/>
            <w:webHidden/>
          </w:rPr>
          <w:instrText xml:space="preserve"> PAGEREF _Toc146870100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06C05029" w14:textId="6A220F1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1" w:history="1">
        <w:r w:rsidR="006C415D" w:rsidRPr="00A87E25">
          <w:rPr>
            <w:rStyle w:val="Hyperlink"/>
            <w:noProof/>
          </w:rPr>
          <w:t>Slider Feedback</w:t>
        </w:r>
        <w:r w:rsidR="006C415D">
          <w:rPr>
            <w:noProof/>
            <w:webHidden/>
          </w:rPr>
          <w:tab/>
        </w:r>
        <w:r w:rsidR="006C415D">
          <w:rPr>
            <w:noProof/>
            <w:webHidden/>
          </w:rPr>
          <w:fldChar w:fldCharType="begin"/>
        </w:r>
        <w:r w:rsidR="006C415D">
          <w:rPr>
            <w:noProof/>
            <w:webHidden/>
          </w:rPr>
          <w:instrText xml:space="preserve"> PAGEREF _Toc146870101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1ACFE6CD" w14:textId="014BACA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2" w:history="1">
        <w:r w:rsidR="006C415D" w:rsidRPr="00A87E25">
          <w:rPr>
            <w:rStyle w:val="Hyperlink"/>
            <w:noProof/>
          </w:rPr>
          <w:t>Halo Feedback</w:t>
        </w:r>
        <w:r w:rsidR="006C415D">
          <w:rPr>
            <w:noProof/>
            <w:webHidden/>
          </w:rPr>
          <w:tab/>
        </w:r>
        <w:r w:rsidR="006C415D">
          <w:rPr>
            <w:noProof/>
            <w:webHidden/>
          </w:rPr>
          <w:fldChar w:fldCharType="begin"/>
        </w:r>
        <w:r w:rsidR="006C415D">
          <w:rPr>
            <w:noProof/>
            <w:webHidden/>
          </w:rPr>
          <w:instrText xml:space="preserve"> PAGEREF _Toc146870102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34D5F8E7" w14:textId="563F841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3" w:history="1">
        <w:r w:rsidR="006C415D" w:rsidRPr="00A87E25">
          <w:rPr>
            <w:rStyle w:val="Hyperlink"/>
            <w:noProof/>
          </w:rPr>
          <w:t>Touch Duration Feedback</w:t>
        </w:r>
        <w:r w:rsidR="006C415D">
          <w:rPr>
            <w:noProof/>
            <w:webHidden/>
          </w:rPr>
          <w:tab/>
        </w:r>
        <w:r w:rsidR="006C415D">
          <w:rPr>
            <w:noProof/>
            <w:webHidden/>
          </w:rPr>
          <w:fldChar w:fldCharType="begin"/>
        </w:r>
        <w:r w:rsidR="006C415D">
          <w:rPr>
            <w:noProof/>
            <w:webHidden/>
          </w:rPr>
          <w:instrText xml:space="preserve"> PAGEREF _Toc146870103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0FBA72C3" w14:textId="6FCB1D7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4" w:history="1">
        <w:r w:rsidR="006C415D" w:rsidRPr="00A87E25">
          <w:rPr>
            <w:rStyle w:val="Hyperlink"/>
            <w:noProof/>
          </w:rPr>
          <w:t>Audio Feedback</w:t>
        </w:r>
        <w:r w:rsidR="006C415D">
          <w:rPr>
            <w:noProof/>
            <w:webHidden/>
          </w:rPr>
          <w:tab/>
        </w:r>
        <w:r w:rsidR="006C415D">
          <w:rPr>
            <w:noProof/>
            <w:webHidden/>
          </w:rPr>
          <w:fldChar w:fldCharType="begin"/>
        </w:r>
        <w:r w:rsidR="006C415D">
          <w:rPr>
            <w:noProof/>
            <w:webHidden/>
          </w:rPr>
          <w:instrText xml:space="preserve"> PAGEREF _Toc146870104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ED16932" w14:textId="2986D4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05" w:history="1">
        <w:r w:rsidR="006C415D" w:rsidRPr="00A87E25">
          <w:rPr>
            <w:rStyle w:val="Hyperlink"/>
            <w:noProof/>
          </w:rPr>
          <w:t>Eye Tracking</w:t>
        </w:r>
        <w:r w:rsidR="006C415D">
          <w:rPr>
            <w:noProof/>
            <w:webHidden/>
          </w:rPr>
          <w:tab/>
        </w:r>
        <w:r w:rsidR="006C415D">
          <w:rPr>
            <w:noProof/>
            <w:webHidden/>
          </w:rPr>
          <w:fldChar w:fldCharType="begin"/>
        </w:r>
        <w:r w:rsidR="006C415D">
          <w:rPr>
            <w:noProof/>
            <w:webHidden/>
          </w:rPr>
          <w:instrText xml:space="preserve"> PAGEREF _Toc146870105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42BD9282" w14:textId="5669A5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6" w:history="1">
        <w:r w:rsidR="006C415D" w:rsidRPr="00A87E25">
          <w:rPr>
            <w:rStyle w:val="Hyperlink"/>
            <w:noProof/>
          </w:rPr>
          <w:t>Setting Up an Eye Tracker</w:t>
        </w:r>
        <w:r w:rsidR="006C415D">
          <w:rPr>
            <w:noProof/>
            <w:webHidden/>
          </w:rPr>
          <w:tab/>
        </w:r>
        <w:r w:rsidR="006C415D">
          <w:rPr>
            <w:noProof/>
            <w:webHidden/>
          </w:rPr>
          <w:fldChar w:fldCharType="begin"/>
        </w:r>
        <w:r w:rsidR="006C415D">
          <w:rPr>
            <w:noProof/>
            <w:webHidden/>
          </w:rPr>
          <w:instrText xml:space="preserve"> PAGEREF _Toc146870106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DAA5BEA" w14:textId="1BDEFE2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7" w:history="1">
        <w:r w:rsidR="006C415D" w:rsidRPr="00A87E25">
          <w:rPr>
            <w:rStyle w:val="Hyperlink"/>
            <w:noProof/>
          </w:rPr>
          <w:t>TobiiEyeTrackerController</w:t>
        </w:r>
        <w:r w:rsidR="006C415D">
          <w:rPr>
            <w:noProof/>
            <w:webHidden/>
          </w:rPr>
          <w:tab/>
        </w:r>
        <w:r w:rsidR="006C415D">
          <w:rPr>
            <w:noProof/>
            <w:webHidden/>
          </w:rPr>
          <w:fldChar w:fldCharType="begin"/>
        </w:r>
        <w:r w:rsidR="006C415D">
          <w:rPr>
            <w:noProof/>
            <w:webHidden/>
          </w:rPr>
          <w:instrText xml:space="preserve"> PAGEREF _Toc146870107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0B952648" w14:textId="20F4B9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8" w:history="1">
        <w:r w:rsidR="006C415D" w:rsidRPr="00A87E25">
          <w:rPr>
            <w:rStyle w:val="Hyperlink"/>
            <w:noProof/>
          </w:rPr>
          <w:t>TobiiGazeDataSubscription</w:t>
        </w:r>
        <w:r w:rsidR="006C415D">
          <w:rPr>
            <w:noProof/>
            <w:webHidden/>
          </w:rPr>
          <w:tab/>
        </w:r>
        <w:r w:rsidR="006C415D">
          <w:rPr>
            <w:noProof/>
            <w:webHidden/>
          </w:rPr>
          <w:fldChar w:fldCharType="begin"/>
        </w:r>
        <w:r w:rsidR="006C415D">
          <w:rPr>
            <w:noProof/>
            <w:webHidden/>
          </w:rPr>
          <w:instrText xml:space="preserve"> PAGEREF _Toc146870108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73EA5ED0" w14:textId="0B99866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9" w:history="1">
        <w:r w:rsidR="006C415D" w:rsidRPr="00A87E25">
          <w:rPr>
            <w:rStyle w:val="Hyperlink"/>
            <w:noProof/>
          </w:rPr>
          <w:t>Setting Up a Gaze Selection Handler</w:t>
        </w:r>
        <w:r w:rsidR="006C415D">
          <w:rPr>
            <w:noProof/>
            <w:webHidden/>
          </w:rPr>
          <w:tab/>
        </w:r>
        <w:r w:rsidR="006C415D">
          <w:rPr>
            <w:noProof/>
            <w:webHidden/>
          </w:rPr>
          <w:fldChar w:fldCharType="begin"/>
        </w:r>
        <w:r w:rsidR="006C415D">
          <w:rPr>
            <w:noProof/>
            <w:webHidden/>
          </w:rPr>
          <w:instrText xml:space="preserve"> PAGEREF _Toc146870109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0144366C" w14:textId="792FCB4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0" w:history="1">
        <w:r w:rsidR="006C415D" w:rsidRPr="00A87E25">
          <w:rPr>
            <w:rStyle w:val="Hyperlink"/>
            <w:noProof/>
          </w:rPr>
          <w:t>Sync Box Controller</w:t>
        </w:r>
        <w:r w:rsidR="006C415D">
          <w:rPr>
            <w:noProof/>
            <w:webHidden/>
          </w:rPr>
          <w:tab/>
        </w:r>
        <w:r w:rsidR="006C415D">
          <w:rPr>
            <w:noProof/>
            <w:webHidden/>
          </w:rPr>
          <w:fldChar w:fldCharType="begin"/>
        </w:r>
        <w:r w:rsidR="006C415D">
          <w:rPr>
            <w:noProof/>
            <w:webHidden/>
          </w:rPr>
          <w:instrText xml:space="preserve"> PAGEREF _Toc146870110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30E86D15" w14:textId="6752A4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1" w:history="1">
        <w:r w:rsidR="006C415D" w:rsidRPr="00A87E25">
          <w:rPr>
            <w:rStyle w:val="Hyperlink"/>
            <w:noProof/>
          </w:rPr>
          <w:t>Setting Up a Sync Box</w:t>
        </w:r>
        <w:r w:rsidR="006C415D">
          <w:rPr>
            <w:noProof/>
            <w:webHidden/>
          </w:rPr>
          <w:tab/>
        </w:r>
        <w:r w:rsidR="006C415D">
          <w:rPr>
            <w:noProof/>
            <w:webHidden/>
          </w:rPr>
          <w:fldChar w:fldCharType="begin"/>
        </w:r>
        <w:r w:rsidR="006C415D">
          <w:rPr>
            <w:noProof/>
            <w:webHidden/>
          </w:rPr>
          <w:instrText xml:space="preserve"> PAGEREF _Toc146870111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5FAD79AC" w14:textId="2BCF0AB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2" w:history="1">
        <w:r w:rsidR="006C415D" w:rsidRPr="00A87E25">
          <w:rPr>
            <w:rStyle w:val="Hyperlink"/>
            <w:noProof/>
          </w:rPr>
          <w:t>Event Code Controller</w:t>
        </w:r>
        <w:r w:rsidR="006C415D">
          <w:rPr>
            <w:noProof/>
            <w:webHidden/>
          </w:rPr>
          <w:tab/>
        </w:r>
        <w:r w:rsidR="006C415D">
          <w:rPr>
            <w:noProof/>
            <w:webHidden/>
          </w:rPr>
          <w:fldChar w:fldCharType="begin"/>
        </w:r>
        <w:r w:rsidR="006C415D">
          <w:rPr>
            <w:noProof/>
            <w:webHidden/>
          </w:rPr>
          <w:instrText xml:space="preserve"> PAGEREF _Toc146870112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1D21A5EC" w14:textId="2A42E63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3" w:history="1">
        <w:r w:rsidR="006C415D" w:rsidRPr="00A87E25">
          <w:rPr>
            <w:rStyle w:val="Hyperlink"/>
            <w:noProof/>
          </w:rPr>
          <w:t>Setting Up Event Codes</w:t>
        </w:r>
        <w:r w:rsidR="006C415D">
          <w:rPr>
            <w:noProof/>
            <w:webHidden/>
          </w:rPr>
          <w:tab/>
        </w:r>
        <w:r w:rsidR="006C415D">
          <w:rPr>
            <w:noProof/>
            <w:webHidden/>
          </w:rPr>
          <w:fldChar w:fldCharType="begin"/>
        </w:r>
        <w:r w:rsidR="006C415D">
          <w:rPr>
            <w:noProof/>
            <w:webHidden/>
          </w:rPr>
          <w:instrText xml:space="preserve"> PAGEREF _Toc146870113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2EE71638" w14:textId="7A9F25F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4" w:history="1">
        <w:r w:rsidR="006C415D" w:rsidRPr="00A87E25">
          <w:rPr>
            <w:rStyle w:val="Hyperlink"/>
            <w:noProof/>
          </w:rPr>
          <w:t>Serial Port Controller</w:t>
        </w:r>
        <w:r w:rsidR="006C415D">
          <w:rPr>
            <w:noProof/>
            <w:webHidden/>
          </w:rPr>
          <w:tab/>
        </w:r>
        <w:r w:rsidR="006C415D">
          <w:rPr>
            <w:noProof/>
            <w:webHidden/>
          </w:rPr>
          <w:fldChar w:fldCharType="begin"/>
        </w:r>
        <w:r w:rsidR="006C415D">
          <w:rPr>
            <w:noProof/>
            <w:webHidden/>
          </w:rPr>
          <w:instrText xml:space="preserve"> PAGEREF _Toc146870114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724C20C2" w14:textId="09D354D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5" w:history="1">
        <w:r w:rsidR="006C415D" w:rsidRPr="00A87E25">
          <w:rPr>
            <w:rStyle w:val="Hyperlink"/>
            <w:noProof/>
          </w:rPr>
          <w:t>Setting Up a Serial Port</w:t>
        </w:r>
        <w:r w:rsidR="006C415D">
          <w:rPr>
            <w:noProof/>
            <w:webHidden/>
          </w:rPr>
          <w:tab/>
        </w:r>
        <w:r w:rsidR="006C415D">
          <w:rPr>
            <w:noProof/>
            <w:webHidden/>
          </w:rPr>
          <w:fldChar w:fldCharType="begin"/>
        </w:r>
        <w:r w:rsidR="006C415D">
          <w:rPr>
            <w:noProof/>
            <w:webHidden/>
          </w:rPr>
          <w:instrText xml:space="preserve"> PAGEREF _Toc146870115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919814" w14:textId="6A6D8EB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6" w:history="1">
        <w:r w:rsidR="006C415D" w:rsidRPr="00A87E25">
          <w:rPr>
            <w:rStyle w:val="Hyperlink"/>
            <w:noProof/>
          </w:rPr>
          <w:t>Input Broker</w:t>
        </w:r>
        <w:r w:rsidR="006C415D">
          <w:rPr>
            <w:noProof/>
            <w:webHidden/>
          </w:rPr>
          <w:tab/>
        </w:r>
        <w:r w:rsidR="006C415D">
          <w:rPr>
            <w:noProof/>
            <w:webHidden/>
          </w:rPr>
          <w:fldChar w:fldCharType="begin"/>
        </w:r>
        <w:r w:rsidR="006C415D">
          <w:rPr>
            <w:noProof/>
            <w:webHidden/>
          </w:rPr>
          <w:instrText xml:space="preserve"> PAGEREF _Toc146870116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5841CCC" w14:textId="49385F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7" w:history="1">
        <w:r w:rsidR="006C415D" w:rsidRPr="00A87E25">
          <w:rPr>
            <w:rStyle w:val="Hyperlink"/>
            <w:noProof/>
          </w:rPr>
          <w:t>Using the Input Broker</w:t>
        </w:r>
        <w:r w:rsidR="006C415D">
          <w:rPr>
            <w:noProof/>
            <w:webHidden/>
          </w:rPr>
          <w:tab/>
        </w:r>
        <w:r w:rsidR="006C415D">
          <w:rPr>
            <w:noProof/>
            <w:webHidden/>
          </w:rPr>
          <w:fldChar w:fldCharType="begin"/>
        </w:r>
        <w:r w:rsidR="006C415D">
          <w:rPr>
            <w:noProof/>
            <w:webHidden/>
          </w:rPr>
          <w:instrText xml:space="preserve"> PAGEREF _Toc146870117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8517662" w14:textId="17667AC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8" w:history="1">
        <w:r w:rsidR="006C415D" w:rsidRPr="00A87E25">
          <w:rPr>
            <w:rStyle w:val="Hyperlink"/>
            <w:noProof/>
          </w:rPr>
          <w:t>Input Tracker</w:t>
        </w:r>
        <w:r w:rsidR="006C415D">
          <w:rPr>
            <w:noProof/>
            <w:webHidden/>
          </w:rPr>
          <w:tab/>
        </w:r>
        <w:r w:rsidR="006C415D">
          <w:rPr>
            <w:noProof/>
            <w:webHidden/>
          </w:rPr>
          <w:fldChar w:fldCharType="begin"/>
        </w:r>
        <w:r w:rsidR="006C415D">
          <w:rPr>
            <w:noProof/>
            <w:webHidden/>
          </w:rPr>
          <w:instrText xml:space="preserve"> PAGEREF _Toc146870118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3750E4" w14:textId="3A6FD08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9" w:history="1">
        <w:r w:rsidR="006C415D" w:rsidRPr="00A87E25">
          <w:rPr>
            <w:rStyle w:val="Hyperlink"/>
            <w:noProof/>
          </w:rPr>
          <w:t>Using an Input Tracker</w:t>
        </w:r>
        <w:r w:rsidR="006C415D">
          <w:rPr>
            <w:noProof/>
            <w:webHidden/>
          </w:rPr>
          <w:tab/>
        </w:r>
        <w:r w:rsidR="006C415D">
          <w:rPr>
            <w:noProof/>
            <w:webHidden/>
          </w:rPr>
          <w:fldChar w:fldCharType="begin"/>
        </w:r>
        <w:r w:rsidR="006C415D">
          <w:rPr>
            <w:noProof/>
            <w:webHidden/>
          </w:rPr>
          <w:instrText xml:space="preserve"> PAGEREF _Toc146870119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26F2A6" w14:textId="1E3C2F4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0" w:history="1">
        <w:r w:rsidR="006C415D" w:rsidRPr="00A87E25">
          <w:rPr>
            <w:rStyle w:val="Hyperlink"/>
            <w:noProof/>
          </w:rPr>
          <w:t>Mouse Tracker</w:t>
        </w:r>
        <w:r w:rsidR="006C415D">
          <w:rPr>
            <w:noProof/>
            <w:webHidden/>
          </w:rPr>
          <w:tab/>
        </w:r>
        <w:r w:rsidR="006C415D">
          <w:rPr>
            <w:noProof/>
            <w:webHidden/>
          </w:rPr>
          <w:fldChar w:fldCharType="begin"/>
        </w:r>
        <w:r w:rsidR="006C415D">
          <w:rPr>
            <w:noProof/>
            <w:webHidden/>
          </w:rPr>
          <w:instrText xml:space="preserve"> PAGEREF _Toc146870120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A37B083" w14:textId="7A7629A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1" w:history="1">
        <w:r w:rsidR="006C415D" w:rsidRPr="00A87E25">
          <w:rPr>
            <w:rStyle w:val="Hyperlink"/>
            <w:noProof/>
          </w:rPr>
          <w:t>Gaze Tracker</w:t>
        </w:r>
        <w:r w:rsidR="006C415D">
          <w:rPr>
            <w:noProof/>
            <w:webHidden/>
          </w:rPr>
          <w:tab/>
        </w:r>
        <w:r w:rsidR="006C415D">
          <w:rPr>
            <w:noProof/>
            <w:webHidden/>
          </w:rPr>
          <w:fldChar w:fldCharType="begin"/>
        </w:r>
        <w:r w:rsidR="006C415D">
          <w:rPr>
            <w:noProof/>
            <w:webHidden/>
          </w:rPr>
          <w:instrText xml:space="preserve"> PAGEREF _Toc146870121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157B3BC7" w14:textId="73C6D5F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2" w:history="1">
        <w:r w:rsidR="006C415D" w:rsidRPr="00A87E25">
          <w:rPr>
            <w:rStyle w:val="Hyperlink"/>
            <w:noProof/>
          </w:rPr>
          <w:t>Joystick Tracker</w:t>
        </w:r>
        <w:r w:rsidR="006C415D">
          <w:rPr>
            <w:noProof/>
            <w:webHidden/>
          </w:rPr>
          <w:tab/>
        </w:r>
        <w:r w:rsidR="006C415D">
          <w:rPr>
            <w:noProof/>
            <w:webHidden/>
          </w:rPr>
          <w:fldChar w:fldCharType="begin"/>
        </w:r>
        <w:r w:rsidR="006C415D">
          <w:rPr>
            <w:noProof/>
            <w:webHidden/>
          </w:rPr>
          <w:instrText xml:space="preserve"> PAGEREF _Toc146870122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3B0FEE3" w14:textId="186F9F1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3" w:history="1">
        <w:r w:rsidR="006C415D" w:rsidRPr="00A87E25">
          <w:rPr>
            <w:rStyle w:val="Hyperlink"/>
            <w:noProof/>
          </w:rPr>
          <w:t>Selection Handler</w:t>
        </w:r>
        <w:r w:rsidR="006C415D">
          <w:rPr>
            <w:noProof/>
            <w:webHidden/>
          </w:rPr>
          <w:tab/>
        </w:r>
        <w:r w:rsidR="006C415D">
          <w:rPr>
            <w:noProof/>
            <w:webHidden/>
          </w:rPr>
          <w:fldChar w:fldCharType="begin"/>
        </w:r>
        <w:r w:rsidR="006C415D">
          <w:rPr>
            <w:noProof/>
            <w:webHidden/>
          </w:rPr>
          <w:instrText xml:space="preserve"> PAGEREF _Toc146870123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2F09C8" w14:textId="5F72FE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4" w:history="1">
        <w:r w:rsidR="006C415D" w:rsidRPr="00A87E25">
          <w:rPr>
            <w:rStyle w:val="Hyperlink"/>
            <w:noProof/>
          </w:rPr>
          <w:t>Creating A Selection Handler</w:t>
        </w:r>
        <w:r w:rsidR="006C415D">
          <w:rPr>
            <w:noProof/>
            <w:webHidden/>
          </w:rPr>
          <w:tab/>
        </w:r>
        <w:r w:rsidR="006C415D">
          <w:rPr>
            <w:noProof/>
            <w:webHidden/>
          </w:rPr>
          <w:fldChar w:fldCharType="begin"/>
        </w:r>
        <w:r w:rsidR="006C415D">
          <w:rPr>
            <w:noProof/>
            <w:webHidden/>
          </w:rPr>
          <w:instrText xml:space="preserve"> PAGEREF _Toc146870124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F9703CA" w14:textId="7A9BBB0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5" w:history="1">
        <w:r w:rsidR="006C415D" w:rsidRPr="00A87E25">
          <w:rPr>
            <w:rStyle w:val="Hyperlink"/>
            <w:noProof/>
          </w:rPr>
          <w:t>Using the Selection Handler</w:t>
        </w:r>
        <w:r w:rsidR="006C415D">
          <w:rPr>
            <w:noProof/>
            <w:webHidden/>
          </w:rPr>
          <w:tab/>
        </w:r>
        <w:r w:rsidR="006C415D">
          <w:rPr>
            <w:noProof/>
            <w:webHidden/>
          </w:rPr>
          <w:fldChar w:fldCharType="begin"/>
        </w:r>
        <w:r w:rsidR="006C415D">
          <w:rPr>
            <w:noProof/>
            <w:webHidden/>
          </w:rPr>
          <w:instrText xml:space="preserve"> PAGEREF _Toc146870125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4F7936D2" w14:textId="47F449AA"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26" w:history="1">
        <w:r w:rsidR="006C415D" w:rsidRPr="00A87E25">
          <w:rPr>
            <w:rStyle w:val="Hyperlink"/>
          </w:rPr>
          <w:t>Resource Management</w:t>
        </w:r>
        <w:r w:rsidR="006C415D">
          <w:rPr>
            <w:webHidden/>
          </w:rPr>
          <w:tab/>
        </w:r>
        <w:r w:rsidR="006C415D">
          <w:rPr>
            <w:webHidden/>
          </w:rPr>
          <w:fldChar w:fldCharType="begin"/>
        </w:r>
        <w:r w:rsidR="006C415D">
          <w:rPr>
            <w:webHidden/>
          </w:rPr>
          <w:instrText xml:space="preserve"> PAGEREF _Toc146870126 \h </w:instrText>
        </w:r>
        <w:r w:rsidR="006C415D">
          <w:rPr>
            <w:webHidden/>
          </w:rPr>
        </w:r>
        <w:r w:rsidR="006C415D">
          <w:rPr>
            <w:webHidden/>
          </w:rPr>
          <w:fldChar w:fldCharType="separate"/>
        </w:r>
        <w:r w:rsidR="006C415D">
          <w:rPr>
            <w:webHidden/>
          </w:rPr>
          <w:t>40</w:t>
        </w:r>
        <w:r w:rsidR="006C415D">
          <w:rPr>
            <w:webHidden/>
          </w:rPr>
          <w:fldChar w:fldCharType="end"/>
        </w:r>
      </w:hyperlink>
    </w:p>
    <w:p w14:paraId="7838F957" w14:textId="7B4DC9D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7" w:history="1">
        <w:r w:rsidR="006C415D" w:rsidRPr="00A87E25">
          <w:rPr>
            <w:rStyle w:val="Hyperlink"/>
            <w:noProof/>
          </w:rPr>
          <w:t>Stimuli Management</w:t>
        </w:r>
        <w:r w:rsidR="006C415D">
          <w:rPr>
            <w:noProof/>
            <w:webHidden/>
          </w:rPr>
          <w:tab/>
        </w:r>
        <w:r w:rsidR="006C415D">
          <w:rPr>
            <w:noProof/>
            <w:webHidden/>
          </w:rPr>
          <w:fldChar w:fldCharType="begin"/>
        </w:r>
        <w:r w:rsidR="006C415D">
          <w:rPr>
            <w:noProof/>
            <w:webHidden/>
          </w:rPr>
          <w:instrText xml:space="preserve"> PAGEREF _Toc146870127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CC283C1" w14:textId="58F7612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8" w:history="1">
        <w:r w:rsidR="006C415D" w:rsidRPr="00A87E25">
          <w:rPr>
            <w:rStyle w:val="Hyperlink"/>
            <w:noProof/>
          </w:rPr>
          <w:t>Stim Groups</w:t>
        </w:r>
        <w:r w:rsidR="006C415D">
          <w:rPr>
            <w:noProof/>
            <w:webHidden/>
          </w:rPr>
          <w:tab/>
        </w:r>
        <w:r w:rsidR="006C415D">
          <w:rPr>
            <w:noProof/>
            <w:webHidden/>
          </w:rPr>
          <w:fldChar w:fldCharType="begin"/>
        </w:r>
        <w:r w:rsidR="006C415D">
          <w:rPr>
            <w:noProof/>
            <w:webHidden/>
          </w:rPr>
          <w:instrText xml:space="preserve"> PAGEREF _Toc146870128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0D45546A" w14:textId="71C3529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9" w:history="1">
        <w:r w:rsidR="006C415D" w:rsidRPr="00A87E25">
          <w:rPr>
            <w:rStyle w:val="Hyperlink"/>
            <w:noProof/>
          </w:rPr>
          <w:t>Stim Defs</w:t>
        </w:r>
        <w:r w:rsidR="006C415D">
          <w:rPr>
            <w:noProof/>
            <w:webHidden/>
          </w:rPr>
          <w:tab/>
        </w:r>
        <w:r w:rsidR="006C415D">
          <w:rPr>
            <w:noProof/>
            <w:webHidden/>
          </w:rPr>
          <w:fldChar w:fldCharType="begin"/>
        </w:r>
        <w:r w:rsidR="006C415D">
          <w:rPr>
            <w:noProof/>
            <w:webHidden/>
          </w:rPr>
          <w:instrText xml:space="preserve"> PAGEREF _Toc146870129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7C41D0E" w14:textId="2E0ED06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0" w:history="1">
        <w:r w:rsidR="006C415D" w:rsidRPr="00A87E25">
          <w:rPr>
            <w:rStyle w:val="Hyperlink"/>
            <w:noProof/>
          </w:rPr>
          <w:t>Using Stimuli in a Task</w:t>
        </w:r>
        <w:r w:rsidR="006C415D">
          <w:rPr>
            <w:noProof/>
            <w:webHidden/>
          </w:rPr>
          <w:tab/>
        </w:r>
        <w:r w:rsidR="006C415D">
          <w:rPr>
            <w:noProof/>
            <w:webHidden/>
          </w:rPr>
          <w:fldChar w:fldCharType="begin"/>
        </w:r>
        <w:r w:rsidR="006C415D">
          <w:rPr>
            <w:noProof/>
            <w:webHidden/>
          </w:rPr>
          <w:instrText xml:space="preserve"> PAGEREF _Toc146870130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799B84EA" w14:textId="3932CFB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1" w:history="1">
        <w:r w:rsidR="006C415D" w:rsidRPr="00A87E25">
          <w:rPr>
            <w:rStyle w:val="Hyperlink"/>
            <w:noProof/>
          </w:rPr>
          <w:t>Generating Stimuli in Blender</w:t>
        </w:r>
        <w:r w:rsidR="006C415D">
          <w:rPr>
            <w:noProof/>
            <w:webHidden/>
          </w:rPr>
          <w:tab/>
        </w:r>
        <w:r w:rsidR="006C415D">
          <w:rPr>
            <w:noProof/>
            <w:webHidden/>
          </w:rPr>
          <w:fldChar w:fldCharType="begin"/>
        </w:r>
        <w:r w:rsidR="006C415D">
          <w:rPr>
            <w:noProof/>
            <w:webHidden/>
          </w:rPr>
          <w:instrText xml:space="preserve"> PAGEREF _Toc146870131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5E46F540" w14:textId="631A782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2" w:history="1">
        <w:r w:rsidR="006C415D" w:rsidRPr="00A87E25">
          <w:rPr>
            <w:rStyle w:val="Hyperlink"/>
            <w:noProof/>
          </w:rPr>
          <w:t>Context Management</w:t>
        </w:r>
        <w:r w:rsidR="006C415D">
          <w:rPr>
            <w:noProof/>
            <w:webHidden/>
          </w:rPr>
          <w:tab/>
        </w:r>
        <w:r w:rsidR="006C415D">
          <w:rPr>
            <w:noProof/>
            <w:webHidden/>
          </w:rPr>
          <w:fldChar w:fldCharType="begin"/>
        </w:r>
        <w:r w:rsidR="006C415D">
          <w:rPr>
            <w:noProof/>
            <w:webHidden/>
          </w:rPr>
          <w:instrText xml:space="preserve"> PAGEREF _Toc146870132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633B75D5" w14:textId="642DA67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3" w:history="1">
        <w:r w:rsidR="006C415D" w:rsidRPr="00A87E25">
          <w:rPr>
            <w:rStyle w:val="Hyperlink"/>
            <w:noProof/>
          </w:rPr>
          <w:t>Generating Contexts</w:t>
        </w:r>
        <w:r w:rsidR="006C415D">
          <w:rPr>
            <w:noProof/>
            <w:webHidden/>
          </w:rPr>
          <w:tab/>
        </w:r>
        <w:r w:rsidR="006C415D">
          <w:rPr>
            <w:noProof/>
            <w:webHidden/>
          </w:rPr>
          <w:fldChar w:fldCharType="begin"/>
        </w:r>
        <w:r w:rsidR="006C415D">
          <w:rPr>
            <w:noProof/>
            <w:webHidden/>
          </w:rPr>
          <w:instrText xml:space="preserve"> PAGEREF _Toc146870133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7B24678F" w14:textId="1B02586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4" w:history="1">
        <w:r w:rsidR="006C415D" w:rsidRPr="00A87E25">
          <w:rPr>
            <w:rStyle w:val="Hyperlink"/>
            <w:noProof/>
          </w:rPr>
          <w:t>Preparing Distinct Context Conditions</w:t>
        </w:r>
        <w:r w:rsidR="006C415D">
          <w:rPr>
            <w:noProof/>
            <w:webHidden/>
          </w:rPr>
          <w:tab/>
        </w:r>
        <w:r w:rsidR="006C415D">
          <w:rPr>
            <w:noProof/>
            <w:webHidden/>
          </w:rPr>
          <w:fldChar w:fldCharType="begin"/>
        </w:r>
        <w:r w:rsidR="006C415D">
          <w:rPr>
            <w:noProof/>
            <w:webHidden/>
          </w:rPr>
          <w:instrText xml:space="preserve"> PAGEREF _Toc146870134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3EA5CA77" w14:textId="4AB1672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5" w:history="1">
        <w:r w:rsidR="006C415D" w:rsidRPr="00A87E25">
          <w:rPr>
            <w:rStyle w:val="Hyperlink"/>
            <w:noProof/>
          </w:rPr>
          <w:t>Interfacing with Dalle2 in Python</w:t>
        </w:r>
        <w:r w:rsidR="006C415D">
          <w:rPr>
            <w:noProof/>
            <w:webHidden/>
          </w:rPr>
          <w:tab/>
        </w:r>
        <w:r w:rsidR="006C415D">
          <w:rPr>
            <w:noProof/>
            <w:webHidden/>
          </w:rPr>
          <w:fldChar w:fldCharType="begin"/>
        </w:r>
        <w:r w:rsidR="006C415D">
          <w:rPr>
            <w:noProof/>
            <w:webHidden/>
          </w:rPr>
          <w:instrText xml:space="preserve"> PAGEREF _Toc146870135 \h </w:instrText>
        </w:r>
        <w:r w:rsidR="006C415D">
          <w:rPr>
            <w:noProof/>
            <w:webHidden/>
          </w:rPr>
        </w:r>
        <w:r w:rsidR="006C415D">
          <w:rPr>
            <w:noProof/>
            <w:webHidden/>
          </w:rPr>
          <w:fldChar w:fldCharType="separate"/>
        </w:r>
        <w:r w:rsidR="006C415D">
          <w:rPr>
            <w:noProof/>
            <w:webHidden/>
          </w:rPr>
          <w:t>43</w:t>
        </w:r>
        <w:r w:rsidR="006C415D">
          <w:rPr>
            <w:noProof/>
            <w:webHidden/>
          </w:rPr>
          <w:fldChar w:fldCharType="end"/>
        </w:r>
      </w:hyperlink>
    </w:p>
    <w:p w14:paraId="79551842" w14:textId="2100B95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6" w:history="1">
        <w:r w:rsidR="006C415D" w:rsidRPr="00A87E25">
          <w:rPr>
            <w:rStyle w:val="Hyperlink"/>
            <w:noProof/>
          </w:rPr>
          <w:t>Using Contexts in a Task</w:t>
        </w:r>
        <w:r w:rsidR="006C415D">
          <w:rPr>
            <w:noProof/>
            <w:webHidden/>
          </w:rPr>
          <w:tab/>
        </w:r>
        <w:r w:rsidR="006C415D">
          <w:rPr>
            <w:noProof/>
            <w:webHidden/>
          </w:rPr>
          <w:fldChar w:fldCharType="begin"/>
        </w:r>
        <w:r w:rsidR="006C415D">
          <w:rPr>
            <w:noProof/>
            <w:webHidden/>
          </w:rPr>
          <w:instrText xml:space="preserve"> PAGEREF _Toc146870136 \h </w:instrText>
        </w:r>
        <w:r w:rsidR="006C415D">
          <w:rPr>
            <w:noProof/>
            <w:webHidden/>
          </w:rPr>
        </w:r>
        <w:r w:rsidR="006C415D">
          <w:rPr>
            <w:noProof/>
            <w:webHidden/>
          </w:rPr>
          <w:fldChar w:fldCharType="separate"/>
        </w:r>
        <w:r w:rsidR="006C415D">
          <w:rPr>
            <w:noProof/>
            <w:webHidden/>
          </w:rPr>
          <w:t>44</w:t>
        </w:r>
        <w:r w:rsidR="006C415D">
          <w:rPr>
            <w:noProof/>
            <w:webHidden/>
          </w:rPr>
          <w:fldChar w:fldCharType="end"/>
        </w:r>
      </w:hyperlink>
    </w:p>
    <w:p w14:paraId="5090A4CC" w14:textId="66381E66"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37" w:history="1">
        <w:r w:rsidR="006C415D" w:rsidRPr="00A87E25">
          <w:rPr>
            <w:rStyle w:val="Hyperlink"/>
          </w:rPr>
          <w:t>Data Management</w:t>
        </w:r>
        <w:r w:rsidR="006C415D">
          <w:rPr>
            <w:webHidden/>
          </w:rPr>
          <w:tab/>
        </w:r>
        <w:r w:rsidR="006C415D">
          <w:rPr>
            <w:webHidden/>
          </w:rPr>
          <w:fldChar w:fldCharType="begin"/>
        </w:r>
        <w:r w:rsidR="006C415D">
          <w:rPr>
            <w:webHidden/>
          </w:rPr>
          <w:instrText xml:space="preserve"> PAGEREF _Toc146870137 \h </w:instrText>
        </w:r>
        <w:r w:rsidR="006C415D">
          <w:rPr>
            <w:webHidden/>
          </w:rPr>
        </w:r>
        <w:r w:rsidR="006C415D">
          <w:rPr>
            <w:webHidden/>
          </w:rPr>
          <w:fldChar w:fldCharType="separate"/>
        </w:r>
        <w:r w:rsidR="006C415D">
          <w:rPr>
            <w:webHidden/>
          </w:rPr>
          <w:t>45</w:t>
        </w:r>
        <w:r w:rsidR="006C415D">
          <w:rPr>
            <w:webHidden/>
          </w:rPr>
          <w:fldChar w:fldCharType="end"/>
        </w:r>
      </w:hyperlink>
    </w:p>
    <w:p w14:paraId="580EF382" w14:textId="00B42B1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8" w:history="1">
        <w:r w:rsidR="006C415D" w:rsidRPr="00A87E25">
          <w:rPr>
            <w:rStyle w:val="Hyperlink"/>
            <w:noProof/>
          </w:rPr>
          <w:t>Session Data</w:t>
        </w:r>
        <w:r w:rsidR="006C415D">
          <w:rPr>
            <w:noProof/>
            <w:webHidden/>
          </w:rPr>
          <w:tab/>
        </w:r>
        <w:r w:rsidR="006C415D">
          <w:rPr>
            <w:noProof/>
            <w:webHidden/>
          </w:rPr>
          <w:fldChar w:fldCharType="begin"/>
        </w:r>
        <w:r w:rsidR="006C415D">
          <w:rPr>
            <w:noProof/>
            <w:webHidden/>
          </w:rPr>
          <w:instrText xml:space="preserve"> PAGEREF _Toc146870138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50A0B46B" w14:textId="2C7976C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9" w:history="1">
        <w:r w:rsidR="006C415D" w:rsidRPr="00A87E25">
          <w:rPr>
            <w:rStyle w:val="Hyperlink"/>
            <w:noProof/>
          </w:rPr>
          <w:t>Block Data</w:t>
        </w:r>
        <w:r w:rsidR="006C415D">
          <w:rPr>
            <w:noProof/>
            <w:webHidden/>
          </w:rPr>
          <w:tab/>
        </w:r>
        <w:r w:rsidR="006C415D">
          <w:rPr>
            <w:noProof/>
            <w:webHidden/>
          </w:rPr>
          <w:fldChar w:fldCharType="begin"/>
        </w:r>
        <w:r w:rsidR="006C415D">
          <w:rPr>
            <w:noProof/>
            <w:webHidden/>
          </w:rPr>
          <w:instrText xml:space="preserve"> PAGEREF _Toc146870139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7C3B11AF" w14:textId="240F72B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1" w:history="1">
        <w:r w:rsidR="006C415D" w:rsidRPr="00A87E25">
          <w:rPr>
            <w:rStyle w:val="Hyperlink"/>
            <w:noProof/>
          </w:rPr>
          <w:t>Trial Data</w:t>
        </w:r>
        <w:r w:rsidR="006C415D">
          <w:rPr>
            <w:noProof/>
            <w:webHidden/>
          </w:rPr>
          <w:tab/>
        </w:r>
        <w:r w:rsidR="006C415D">
          <w:rPr>
            <w:noProof/>
            <w:webHidden/>
          </w:rPr>
          <w:fldChar w:fldCharType="begin"/>
        </w:r>
        <w:r w:rsidR="006C415D">
          <w:rPr>
            <w:noProof/>
            <w:webHidden/>
          </w:rPr>
          <w:instrText xml:space="preserve"> PAGEREF _Toc146870141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F0FFA94" w14:textId="57EDF77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3" w:history="1">
        <w:r w:rsidR="006C415D" w:rsidRPr="00A87E25">
          <w:rPr>
            <w:rStyle w:val="Hyperlink"/>
            <w:noProof/>
          </w:rPr>
          <w:t>Frame Data</w:t>
        </w:r>
        <w:r w:rsidR="006C415D">
          <w:rPr>
            <w:noProof/>
            <w:webHidden/>
          </w:rPr>
          <w:tab/>
        </w:r>
        <w:r w:rsidR="006C415D">
          <w:rPr>
            <w:noProof/>
            <w:webHidden/>
          </w:rPr>
          <w:fldChar w:fldCharType="begin"/>
        </w:r>
        <w:r w:rsidR="006C415D">
          <w:rPr>
            <w:noProof/>
            <w:webHidden/>
          </w:rPr>
          <w:instrText xml:space="preserve"> PAGEREF _Toc146870143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430CBD35" w14:textId="7CA779D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4" w:history="1">
        <w:r w:rsidR="006C415D" w:rsidRPr="00A87E25">
          <w:rPr>
            <w:rStyle w:val="Hyperlink"/>
            <w:noProof/>
          </w:rPr>
          <w:t>Gaze Data</w:t>
        </w:r>
        <w:r w:rsidR="006C415D">
          <w:rPr>
            <w:noProof/>
            <w:webHidden/>
          </w:rPr>
          <w:tab/>
        </w:r>
        <w:r w:rsidR="006C415D">
          <w:rPr>
            <w:noProof/>
            <w:webHidden/>
          </w:rPr>
          <w:fldChar w:fldCharType="begin"/>
        </w:r>
        <w:r w:rsidR="006C415D">
          <w:rPr>
            <w:noProof/>
            <w:webHidden/>
          </w:rPr>
          <w:instrText xml:space="preserve"> PAGEREF _Toc146870144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8B24E33" w14:textId="1815F5A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6" w:history="1">
        <w:r w:rsidR="006C415D" w:rsidRPr="00A87E25">
          <w:rPr>
            <w:rStyle w:val="Hyperlink"/>
            <w:noProof/>
          </w:rPr>
          <w:t>Serial Data</w:t>
        </w:r>
        <w:r w:rsidR="006C415D">
          <w:rPr>
            <w:noProof/>
            <w:webHidden/>
          </w:rPr>
          <w:tab/>
        </w:r>
        <w:r w:rsidR="006C415D">
          <w:rPr>
            <w:noProof/>
            <w:webHidden/>
          </w:rPr>
          <w:fldChar w:fldCharType="begin"/>
        </w:r>
        <w:r w:rsidR="006C415D">
          <w:rPr>
            <w:noProof/>
            <w:webHidden/>
          </w:rPr>
          <w:instrText xml:space="preserve"> PAGEREF _Toc146870146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3385C676" w14:textId="433D9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8" w:history="1">
        <w:r w:rsidR="006C415D" w:rsidRPr="00A87E25">
          <w:rPr>
            <w:rStyle w:val="Hyperlink"/>
            <w:noProof/>
          </w:rPr>
          <w:t>Summary Data</w:t>
        </w:r>
        <w:r w:rsidR="006C415D">
          <w:rPr>
            <w:noProof/>
            <w:webHidden/>
          </w:rPr>
          <w:tab/>
        </w:r>
        <w:r w:rsidR="006C415D">
          <w:rPr>
            <w:noProof/>
            <w:webHidden/>
          </w:rPr>
          <w:fldChar w:fldCharType="begin"/>
        </w:r>
        <w:r w:rsidR="006C415D">
          <w:rPr>
            <w:noProof/>
            <w:webHidden/>
          </w:rPr>
          <w:instrText xml:space="preserve"> PAGEREF _Toc146870148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6F5247AA" w14:textId="144483C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0" w:history="1">
        <w:r w:rsidR="006C415D" w:rsidRPr="00A87E25">
          <w:rPr>
            <w:rStyle w:val="Hyperlink"/>
            <w:noProof/>
          </w:rPr>
          <w:t>Server Management</w:t>
        </w:r>
        <w:r w:rsidR="006C415D">
          <w:rPr>
            <w:noProof/>
            <w:webHidden/>
          </w:rPr>
          <w:tab/>
        </w:r>
        <w:r w:rsidR="006C415D">
          <w:rPr>
            <w:noProof/>
            <w:webHidden/>
          </w:rPr>
          <w:fldChar w:fldCharType="begin"/>
        </w:r>
        <w:r w:rsidR="006C415D">
          <w:rPr>
            <w:noProof/>
            <w:webHidden/>
          </w:rPr>
          <w:instrText xml:space="preserve"> PAGEREF _Toc146870150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294336D" w14:textId="0183669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1" w:history="1">
        <w:r w:rsidR="006C415D" w:rsidRPr="00A87E25">
          <w:rPr>
            <w:rStyle w:val="Hyperlink"/>
            <w:noProof/>
          </w:rPr>
          <w:t>ServerManager Class</w:t>
        </w:r>
        <w:r w:rsidR="006C415D">
          <w:rPr>
            <w:noProof/>
            <w:webHidden/>
          </w:rPr>
          <w:tab/>
        </w:r>
        <w:r w:rsidR="006C415D">
          <w:rPr>
            <w:noProof/>
            <w:webHidden/>
          </w:rPr>
          <w:fldChar w:fldCharType="begin"/>
        </w:r>
        <w:r w:rsidR="006C415D">
          <w:rPr>
            <w:noProof/>
            <w:webHidden/>
          </w:rPr>
          <w:instrText xml:space="preserve"> PAGEREF _Toc146870151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A85C160" w14:textId="744483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2" w:history="1">
        <w:r w:rsidR="006C415D" w:rsidRPr="00A87E25">
          <w:rPr>
            <w:rStyle w:val="Hyperlink"/>
            <w:noProof/>
          </w:rPr>
          <w:t>Server Setup</w:t>
        </w:r>
        <w:r w:rsidR="006C415D">
          <w:rPr>
            <w:noProof/>
            <w:webHidden/>
          </w:rPr>
          <w:tab/>
        </w:r>
        <w:r w:rsidR="006C415D">
          <w:rPr>
            <w:noProof/>
            <w:webHidden/>
          </w:rPr>
          <w:fldChar w:fldCharType="begin"/>
        </w:r>
        <w:r w:rsidR="006C415D">
          <w:rPr>
            <w:noProof/>
            <w:webHidden/>
          </w:rPr>
          <w:instrText xml:space="preserve"> PAGEREF _Toc146870152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0858657B" w14:textId="0E61CD6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3" w:history="1">
        <w:r w:rsidR="006C415D" w:rsidRPr="00A87E25">
          <w:rPr>
            <w:rStyle w:val="Hyperlink"/>
            <w:noProof/>
          </w:rPr>
          <w:t>Connecting to Server During a Session</w:t>
        </w:r>
        <w:r w:rsidR="006C415D">
          <w:rPr>
            <w:noProof/>
            <w:webHidden/>
          </w:rPr>
          <w:tab/>
        </w:r>
        <w:r w:rsidR="006C415D">
          <w:rPr>
            <w:noProof/>
            <w:webHidden/>
          </w:rPr>
          <w:fldChar w:fldCharType="begin"/>
        </w:r>
        <w:r w:rsidR="006C415D">
          <w:rPr>
            <w:noProof/>
            <w:webHidden/>
          </w:rPr>
          <w:instrText xml:space="preserve"> PAGEREF _Toc146870153 \h </w:instrText>
        </w:r>
        <w:r w:rsidR="006C415D">
          <w:rPr>
            <w:noProof/>
            <w:webHidden/>
          </w:rPr>
        </w:r>
        <w:r w:rsidR="006C415D">
          <w:rPr>
            <w:noProof/>
            <w:webHidden/>
          </w:rPr>
          <w:fldChar w:fldCharType="separate"/>
        </w:r>
        <w:r w:rsidR="006C415D">
          <w:rPr>
            <w:noProof/>
            <w:webHidden/>
          </w:rPr>
          <w:t>47</w:t>
        </w:r>
        <w:r w:rsidR="006C415D">
          <w:rPr>
            <w:noProof/>
            <w:webHidden/>
          </w:rPr>
          <w:fldChar w:fldCharType="end"/>
        </w:r>
      </w:hyperlink>
    </w:p>
    <w:p w14:paraId="4239DED9" w14:textId="7D80D699"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54" w:history="1">
        <w:r w:rsidR="006C415D" w:rsidRPr="00A87E25">
          <w:rPr>
            <w:rStyle w:val="Hyperlink"/>
          </w:rPr>
          <w:t>Troubleshooting</w:t>
        </w:r>
        <w:r w:rsidR="006C415D">
          <w:rPr>
            <w:webHidden/>
          </w:rPr>
          <w:tab/>
        </w:r>
        <w:r w:rsidR="006C415D">
          <w:rPr>
            <w:webHidden/>
          </w:rPr>
          <w:fldChar w:fldCharType="begin"/>
        </w:r>
        <w:r w:rsidR="006C415D">
          <w:rPr>
            <w:webHidden/>
          </w:rPr>
          <w:instrText xml:space="preserve"> PAGEREF _Toc146870154 \h </w:instrText>
        </w:r>
        <w:r w:rsidR="006C415D">
          <w:rPr>
            <w:webHidden/>
          </w:rPr>
        </w:r>
        <w:r w:rsidR="006C415D">
          <w:rPr>
            <w:webHidden/>
          </w:rPr>
          <w:fldChar w:fldCharType="separate"/>
        </w:r>
        <w:r w:rsidR="006C415D">
          <w:rPr>
            <w:webHidden/>
          </w:rPr>
          <w:t>49</w:t>
        </w:r>
        <w:r w:rsidR="006C415D">
          <w:rPr>
            <w:webHidden/>
          </w:rPr>
          <w:fldChar w:fldCharType="end"/>
        </w:r>
      </w:hyperlink>
    </w:p>
    <w:p w14:paraId="41270964" w14:textId="4B1EF16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5" w:history="1">
        <w:r w:rsidR="006C415D" w:rsidRPr="00A87E25">
          <w:rPr>
            <w:rStyle w:val="Hyperlink"/>
            <w:noProof/>
          </w:rPr>
          <w:t>Debugging Approaches</w:t>
        </w:r>
        <w:r w:rsidR="006C415D">
          <w:rPr>
            <w:noProof/>
            <w:webHidden/>
          </w:rPr>
          <w:tab/>
        </w:r>
        <w:r w:rsidR="006C415D">
          <w:rPr>
            <w:noProof/>
            <w:webHidden/>
          </w:rPr>
          <w:fldChar w:fldCharType="begin"/>
        </w:r>
        <w:r w:rsidR="006C415D">
          <w:rPr>
            <w:noProof/>
            <w:webHidden/>
          </w:rPr>
          <w:instrText xml:space="preserve"> PAGEREF _Toc146870155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11A02403" w14:textId="518FA5E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6" w:history="1">
        <w:r w:rsidR="006C415D" w:rsidRPr="00A87E25">
          <w:rPr>
            <w:rStyle w:val="Hyperlink"/>
            <w:noProof/>
          </w:rPr>
          <w:t>Using the Log File</w:t>
        </w:r>
        <w:r w:rsidR="006C415D">
          <w:rPr>
            <w:noProof/>
            <w:webHidden/>
          </w:rPr>
          <w:tab/>
        </w:r>
        <w:r w:rsidR="006C415D">
          <w:rPr>
            <w:noProof/>
            <w:webHidden/>
          </w:rPr>
          <w:fldChar w:fldCharType="begin"/>
        </w:r>
        <w:r w:rsidR="006C415D">
          <w:rPr>
            <w:noProof/>
            <w:webHidden/>
          </w:rPr>
          <w:instrText xml:space="preserve"> PAGEREF _Toc146870156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47924308" w14:textId="1CBEBC0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7" w:history="1">
        <w:r w:rsidR="006C415D" w:rsidRPr="00A87E25">
          <w:rPr>
            <w:rStyle w:val="Hyperlink"/>
            <w:noProof/>
          </w:rPr>
          <w:t>Debug Statements</w:t>
        </w:r>
        <w:r w:rsidR="006C415D">
          <w:rPr>
            <w:noProof/>
            <w:webHidden/>
          </w:rPr>
          <w:tab/>
        </w:r>
        <w:r w:rsidR="006C415D">
          <w:rPr>
            <w:noProof/>
            <w:webHidden/>
          </w:rPr>
          <w:fldChar w:fldCharType="begin"/>
        </w:r>
        <w:r w:rsidR="006C415D">
          <w:rPr>
            <w:noProof/>
            <w:webHidden/>
          </w:rPr>
          <w:instrText xml:space="preserve"> PAGEREF _Toc146870157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51226FBC" w14:textId="5534992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8" w:history="1">
        <w:r w:rsidR="006C415D" w:rsidRPr="00A87E25">
          <w:rPr>
            <w:rStyle w:val="Hyperlink"/>
            <w:noProof/>
          </w:rPr>
          <w:t>Using the Unity Profiler</w:t>
        </w:r>
        <w:r w:rsidR="006C415D">
          <w:rPr>
            <w:noProof/>
            <w:webHidden/>
          </w:rPr>
          <w:tab/>
        </w:r>
        <w:r w:rsidR="006C415D">
          <w:rPr>
            <w:noProof/>
            <w:webHidden/>
          </w:rPr>
          <w:fldChar w:fldCharType="begin"/>
        </w:r>
        <w:r w:rsidR="006C415D">
          <w:rPr>
            <w:noProof/>
            <w:webHidden/>
          </w:rPr>
          <w:instrText xml:space="preserve"> PAGEREF _Toc146870158 \h </w:instrText>
        </w:r>
        <w:r w:rsidR="006C415D">
          <w:rPr>
            <w:noProof/>
            <w:webHidden/>
          </w:rPr>
        </w:r>
        <w:r w:rsidR="006C415D">
          <w:rPr>
            <w:noProof/>
            <w:webHidden/>
          </w:rPr>
          <w:fldChar w:fldCharType="separate"/>
        </w:r>
        <w:r w:rsidR="006C415D">
          <w:rPr>
            <w:noProof/>
            <w:webHidden/>
          </w:rPr>
          <w:t>50</w:t>
        </w:r>
        <w:r w:rsidR="006C415D">
          <w:rPr>
            <w:noProof/>
            <w:webHidden/>
          </w:rPr>
          <w:fldChar w:fldCharType="end"/>
        </w:r>
      </w:hyperlink>
    </w:p>
    <w:p w14:paraId="0CD202CD" w14:textId="3125535E"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6870039"/>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6870040"/>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6870041"/>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6870042"/>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6870043"/>
      <w:r w:rsidRPr="00B04F7C">
        <w:t>System Setup</w:t>
      </w:r>
      <w:bookmarkEnd w:id="24"/>
    </w:p>
    <w:p w14:paraId="2225A357" w14:textId="189065A1" w:rsidR="00AD7D57" w:rsidRPr="00AD7D57" w:rsidRDefault="00E11CD7" w:rsidP="00E8430A">
      <w:pPr>
        <w:pStyle w:val="Heading2"/>
        <w:spacing w:after="240"/>
      </w:pPr>
      <w:bookmarkStart w:id="25" w:name="_Toc146870044"/>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6870045"/>
      <w:r>
        <w:lastRenderedPageBreak/>
        <w:t>Unity</w:t>
      </w:r>
      <w:bookmarkEnd w:id="26"/>
    </w:p>
    <w:p w14:paraId="1193C4A7" w14:textId="77777777" w:rsidR="008117EC" w:rsidRDefault="008117EC" w:rsidP="00E8430A">
      <w:pPr>
        <w:spacing w:after="0"/>
      </w:pPr>
      <w:r>
        <w:t xml:space="preserve">Install the Unity Hub and the Unity Editor (version 2020.3.40f1)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6870046"/>
      <w:bookmarkEnd w:id="27"/>
      <w:r>
        <w:t>Installing M-USE</w:t>
      </w:r>
      <w:bookmarkEnd w:id="28"/>
    </w:p>
    <w:p w14:paraId="18674C0F" w14:textId="710AD4D0" w:rsidR="00150B05" w:rsidRPr="00150B05" w:rsidRDefault="00150B05" w:rsidP="00150B05">
      <w:pPr>
        <w:pStyle w:val="Heading3"/>
      </w:pPr>
      <w:bookmarkStart w:id="29" w:name="_Toc146870047"/>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5E5C7080" w:rsidR="006D6966" w:rsidRDefault="006D6966" w:rsidP="002506AA">
      <w:pPr>
        <w:pStyle w:val="ListParagraph"/>
        <w:numPr>
          <w:ilvl w:val="0"/>
          <w:numId w:val="10"/>
        </w:numPr>
        <w:spacing w:after="0"/>
        <w:ind w:left="720"/>
      </w:pPr>
      <w:r>
        <w:t xml:space="preserve">Install the Unity Hub and the Unity Editor (version 2020.3.40f1)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6870048"/>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6870049"/>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5E63676E"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42E3C6AD">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63D799BB" w14:textId="6EF48E4A" w:rsidR="00FB64C8" w:rsidRDefault="00FB64C8" w:rsidP="00E8430A">
      <w:pPr>
        <w:pStyle w:val="Heading3"/>
        <w:ind w:left="0"/>
      </w:pPr>
      <w:bookmarkStart w:id="34" w:name="_Toc146870050"/>
      <w:r>
        <w:lastRenderedPageBreak/>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{"INI", "ECH 0", "T</w:t>
                      </w:r>
                      <w:proofErr w:type="spellEnd"/>
                      <w:r w:rsidRPr="00EE693D">
                        <w:rPr>
                          <w:rFonts w:ascii="Courier New" w:eastAsia="Times New Roman" w:hAnsi="Courier New" w:cs="Courier New"/>
                          <w:sz w:val="16"/>
                          <w:szCs w:val="16"/>
                        </w:rPr>
                        <w: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t>EffortControl:EffortControl</w:t>
            </w:r>
            <w:proofErr w:type="spellEnd"/>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xml:space="preserve">). To </w:t>
            </w:r>
            <w:r w:rsidRPr="005B41FF">
              <w:lastRenderedPageBreak/>
              <w:t>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lastRenderedPageBreak/>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12FF7361" w:rsidR="009A7C85" w:rsidRPr="00EE693D" w:rsidRDefault="009A7C85" w:rsidP="00556843">
            <w:pPr>
              <w:pStyle w:val="VariableTypeName"/>
              <w:ind w:left="0"/>
              <w:rPr>
                <w:rFonts w:cs="Courier New"/>
              </w:rPr>
            </w:pPr>
          </w:p>
        </w:tc>
        <w:tc>
          <w:tcPr>
            <w:tcW w:w="3318" w:type="dxa"/>
          </w:tcPr>
          <w:p w14:paraId="4E5292E2" w14:textId="6CFA0955" w:rsidR="009A7C85" w:rsidRDefault="009A7C85" w:rsidP="00556843">
            <w:pPr>
              <w:pStyle w:val="VariableTypeName"/>
              <w:ind w:left="0"/>
            </w:pPr>
          </w:p>
        </w:tc>
        <w:tc>
          <w:tcPr>
            <w:tcW w:w="3415" w:type="dxa"/>
          </w:tcPr>
          <w:p w14:paraId="50D9D738" w14:textId="4B0A3812" w:rsidR="009A7C85" w:rsidRDefault="009A7C85" w:rsidP="00556843">
            <w:pPr>
              <w:pStyle w:val="VarDescription"/>
              <w:ind w:left="0"/>
              <w:jc w:val="left"/>
            </w:pPr>
          </w:p>
        </w:tc>
      </w:tr>
    </w:tbl>
    <w:p w14:paraId="0A710146" w14:textId="7832CDEB" w:rsidR="0055413E" w:rsidRDefault="0055413E" w:rsidP="00924F45">
      <w:pPr>
        <w:pStyle w:val="Heading3"/>
      </w:pPr>
      <w:bookmarkStart w:id="35" w:name="_Toc146870051"/>
      <w:r>
        <w:t>Task Config</w:t>
      </w:r>
      <w:bookmarkEnd w:id="35"/>
    </w:p>
    <w:p w14:paraId="52F762D2" w14:textId="36F21DB5" w:rsidR="002441A0" w:rsidRDefault="002441A0" w:rsidP="0055413E">
      <w:r>
        <w:lastRenderedPageBreak/>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3ECFBF1E">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proofErr w:type="spellStart"/>
      <w:r w:rsidRPr="00387846">
        <w:rPr>
          <w:rFonts w:ascii="Courier New" w:hAnsi="Courier New" w:cs="Courier New"/>
        </w:rPr>
        <w:t>NumTrials</w:t>
      </w:r>
      <w:proofErr w:type="spellEnd"/>
      <w:r>
        <w:t xml:space="preserve">. </w:t>
      </w:r>
    </w:p>
    <w:p w14:paraId="5DFD67E6" w14:textId="1C5F1713" w:rsidR="00565780" w:rsidRDefault="00565780" w:rsidP="00933246">
      <w:pPr>
        <w:pStyle w:val="Heading7"/>
        <w:ind w:left="270"/>
      </w:pPr>
      <w:bookmarkStart w:id="39" w:name="_Ref141365695"/>
      <w:r>
        <w:t>StimDef</w:t>
      </w:r>
      <w:bookmarkEnd w:id="39"/>
      <w:r w:rsidR="008B0AA7">
        <w:t xml:space="preserve"> Config</w:t>
      </w:r>
    </w:p>
    <w:p w14:paraId="5D87C65C" w14:textId="35538802" w:rsidR="00565780" w:rsidRDefault="00565780" w:rsidP="00933246">
      <w:r>
        <w:lastRenderedPageBreak/>
        <w:t xml:space="preserve">The </w:t>
      </w:r>
      <w:r>
        <w:rPr>
          <w:rFonts w:ascii="Courier New" w:hAnsi="Courier New" w:cs="Courier New"/>
        </w:rPr>
        <w:t>StimDef</w:t>
      </w:r>
      <w:r>
        <w:t xml:space="preserve"> specifies the Quaddles that are used within the task. </w:t>
      </w:r>
      <w:r w:rsidRPr="00387846">
        <w:t>The first row contains the classes fields</w:t>
      </w:r>
      <w:r>
        <w:t xml:space="preserve">. </w:t>
      </w:r>
      <w:r w:rsidRPr="009E1674">
        <w:rPr>
          <w:rFonts w:ascii="Courier New" w:hAnsi="Courier New" w:cs="Courier New"/>
        </w:rPr>
        <w:t>Effort Control</w:t>
      </w:r>
      <w:r>
        <w:t xml:space="preserve"> does not include </w:t>
      </w:r>
      <w:r>
        <w:rPr>
          <w:rFonts w:ascii="Courier New" w:hAnsi="Courier New" w:cs="Courier New"/>
        </w:rPr>
        <w:t>StimDef</w:t>
      </w:r>
      <w:r>
        <w:t xml:space="preserve"> Config, but below is the format from the </w:t>
      </w:r>
      <w:r w:rsidRPr="00565780">
        <w:rPr>
          <w:rFonts w:ascii="Courier New" w:hAnsi="Courier New" w:cs="Courier New"/>
        </w:rPr>
        <w:t xml:space="preserve">Visual Search </w:t>
      </w:r>
      <w:r>
        <w:t>task.</w:t>
      </w:r>
    </w:p>
    <w:p w14:paraId="32A97BA5" w14:textId="3113B926" w:rsidR="00565780" w:rsidRDefault="00565780" w:rsidP="00933246">
      <w:pPr>
        <w:ind w:left="270"/>
      </w:pPr>
      <w:r>
        <w:rPr>
          <w:noProof/>
        </w:rPr>
        <mc:AlternateContent>
          <mc:Choice Requires="wps">
            <w:drawing>
              <wp:anchor distT="0" distB="0" distL="114300" distR="114300" simplePos="0" relativeHeight="251680768" behindDoc="0" locked="0" layoutInCell="1" allowOverlap="1" wp14:anchorId="5CB2A6DE" wp14:editId="136C12A5">
                <wp:simplePos x="0" y="0"/>
                <wp:positionH relativeFrom="margin">
                  <wp:align>center</wp:align>
                </wp:positionH>
                <wp:positionV relativeFrom="paragraph">
                  <wp:posOffset>0</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left:0;text-align:left;margin-left:0;margin-top:0;width:468pt;height:65.7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p>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t>EventCode</w:t>
      </w:r>
      <w:proofErr w:type="spellEnd"/>
      <w:r w:rsidR="008B0AA7">
        <w:t xml:space="preserve"> Config</w:t>
      </w:r>
    </w:p>
    <w:p w14:paraId="5ACCBC5A" w14:textId="5C34AC51" w:rsidR="00EE6C0C" w:rsidRDefault="00EE6C0C" w:rsidP="00933246">
      <w:r>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6870052"/>
      <w:r>
        <w:lastRenderedPageBreak/>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6870053"/>
      <w:bookmarkEnd w:id="42"/>
      <w:r>
        <w:t>Resources Folder</w:t>
      </w:r>
      <w:bookmarkEnd w:id="43"/>
    </w:p>
    <w:p w14:paraId="540897F0" w14:textId="2487E445" w:rsidR="0090085D" w:rsidRDefault="0090085D" w:rsidP="0090085D">
      <w:pPr>
        <w:pStyle w:val="Heading3"/>
      </w:pPr>
      <w:bookmarkStart w:id="44" w:name="_Setting_Up_the"/>
      <w:bookmarkStart w:id="45" w:name="_Toc146870054"/>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4"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lastRenderedPageBreak/>
        <w:t>Stimuli</w:t>
      </w:r>
    </w:p>
    <w:p w14:paraId="744FF66C" w14:textId="17D109D7"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Pr>
          <w:rFonts w:ascii="Courier New" w:hAnsi="Courier New" w:cs="Courier New"/>
        </w:rPr>
        <w:t>FBX</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Pr>
          <w:rFonts w:ascii="Courier New" w:hAnsi="Courier New" w:cs="Courier New"/>
        </w:rPr>
        <w:t>FBX</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6870055"/>
      <w:r>
        <w:t>Creating and Running a Build</w:t>
      </w:r>
      <w:bookmarkEnd w:id="48"/>
    </w:p>
    <w:p w14:paraId="310EA7B2" w14:textId="77777777" w:rsidR="007037D9" w:rsidRDefault="007037D9" w:rsidP="007037D9">
      <w:pPr>
        <w:spacing w:after="0"/>
      </w:pPr>
      <w:r>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4794910D" w14:textId="621240B3" w:rsidR="0046388E" w:rsidRDefault="0046388E" w:rsidP="007037D9">
      <w:pPr>
        <w:pStyle w:val="ListParagraph"/>
        <w:numPr>
          <w:ilvl w:val="0"/>
          <w:numId w:val="2"/>
        </w:numPr>
      </w:pPr>
      <w:r>
        <w:t>Select your Build Platform (Windows/Mac/Linux, WebGL, etc.).</w:t>
      </w:r>
    </w:p>
    <w:p w14:paraId="0808ABD9" w14:textId="3ACA934A" w:rsidR="0046388E" w:rsidRDefault="0046388E" w:rsidP="0046388E">
      <w:pPr>
        <w:pStyle w:val="ListParagraph"/>
        <w:numPr>
          <w:ilvl w:val="1"/>
          <w:numId w:val="2"/>
        </w:numPr>
      </w:pPr>
      <w:r>
        <w:t>Note: If you’re going to create a WebGL build, you need to delete the StandaloneFileBrowser folder located at Assets/_Scripts/M_USE/M_USE Modules/InitializationScreen/</w:t>
      </w:r>
      <w:proofErr w:type="spellStart"/>
      <w:r>
        <w:t>LocateFile</w:t>
      </w:r>
      <w:proofErr w:type="spellEnd"/>
      <w:r>
        <w:t>/StandaloneFileBrowser.</w:t>
      </w:r>
    </w:p>
    <w:p w14:paraId="36C5EAFA" w14:textId="55CD3DA3" w:rsidR="0046388E" w:rsidRDefault="0046388E" w:rsidP="0046388E">
      <w:pPr>
        <w:pStyle w:val="ListParagraph"/>
        <w:numPr>
          <w:ilvl w:val="2"/>
          <w:numId w:val="2"/>
        </w:numPr>
      </w:pPr>
      <w:r>
        <w:t>Conversely, if you’re going from a WebGL build to a Windows/Mac/Linux build, you will need to add the StandaloneFileBrowser folder back</w:t>
      </w:r>
      <w:r w:rsidR="003C221C">
        <w:t xml:space="preserve"> into the project.</w:t>
      </w:r>
    </w:p>
    <w:p w14:paraId="4C86E83A" w14:textId="77777777"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6870056"/>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lastRenderedPageBreak/>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is {CR:CR,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6870057"/>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6870058"/>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6"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6870059"/>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6870060"/>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6870061"/>
      <w:r>
        <w:t>State Termination</w:t>
      </w:r>
      <w:bookmarkEnd w:id="56"/>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6870062"/>
      <w:bookmarkEnd w:id="57"/>
      <w:r>
        <w:t>Control Levels</w:t>
      </w:r>
      <w:bookmarkEnd w:id="58"/>
    </w:p>
    <w:p w14:paraId="4884839E" w14:textId="77777777"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7777777" w:rsidR="00BD592A" w:rsidRDefault="00BD592A" w:rsidP="00BD592A">
      <w:pPr>
        <w:pStyle w:val="Heading3"/>
      </w:pPr>
      <w:bookmarkStart w:id="59" w:name="_Toc146870063"/>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7"/>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6870064"/>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w:t>
      </w:r>
      <w:r w:rsidR="00E07E9C">
        <w:lastRenderedPageBreak/>
        <w:t xml:space="preserve">imports the SessionConfig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w:t>
      </w:r>
      <w:proofErr w:type="spellStart"/>
      <w:r w:rsidR="008928DF">
        <w:t>etc</w:t>
      </w:r>
      <w:proofErr w:type="spellEnd"/>
      <w:r w:rsidR="008928DF">
        <w:t>).</w:t>
      </w:r>
    </w:p>
    <w:p w14:paraId="60496B1B" w14:textId="77777777" w:rsidR="00BD592A" w:rsidRDefault="00BD592A" w:rsidP="00BD592A">
      <w:pPr>
        <w:pStyle w:val="Heading2"/>
      </w:pPr>
      <w:bookmarkStart w:id="64" w:name="_Task_Level"/>
      <w:bookmarkStart w:id="65" w:name="_Ref140908700"/>
      <w:bookmarkStart w:id="66" w:name="_Toc146870065"/>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6870066"/>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SetupTrial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5FE62995" w:rsidR="00FC5F6A" w:rsidRDefault="00933246" w:rsidP="00FC5F6A">
      <w:pPr>
        <w:pStyle w:val="Heading2"/>
      </w:pPr>
      <w:bookmarkStart w:id="70" w:name="_Toc146870067"/>
      <w:r>
        <w:t>Transient Levels</w:t>
      </w:r>
      <w:bookmarkEnd w:id="70"/>
    </w:p>
    <w:p w14:paraId="3AB9303A" w14:textId="77777777" w:rsidR="00FC5F6A" w:rsidRDefault="00FC5F6A" w:rsidP="00FC5F6A">
      <w:pPr>
        <w:pStyle w:val="Heading3"/>
      </w:pPr>
      <w:bookmarkStart w:id="71" w:name="_Toc146870068"/>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6870069"/>
      <w:r>
        <w:t>Import Settings Level</w:t>
      </w:r>
      <w:bookmarkEnd w:id="72"/>
    </w:p>
    <w:p w14:paraId="666E8109" w14:textId="3F8FA4B2" w:rsidR="003C3C68" w:rsidRDefault="003C3C68" w:rsidP="009B246F">
      <w:r>
        <w:lastRenderedPageBreak/>
        <w:t xml:space="preserve">The </w:t>
      </w:r>
      <w:proofErr w:type="spellStart"/>
      <w:r>
        <w:t>ImportSettings</w:t>
      </w:r>
      <w:proofErr w:type="spellEnd"/>
      <w:r>
        <w:t xml:space="preserve"> level is a child of both the </w:t>
      </w:r>
      <w:proofErr w:type="spellStart"/>
      <w:r>
        <w:t>SetupSessionLevel.ImportSessionSettings</w:t>
      </w:r>
      <w:proofErr w:type="spellEnd"/>
      <w:r>
        <w:t xml:space="preserve"> state, and the </w:t>
      </w:r>
      <w:proofErr w:type="spellStart"/>
      <w:r>
        <w:t>VerifyTaskLevel.ImportTaskSettings</w:t>
      </w:r>
      <w:proofErr w:type="spellEnd"/>
      <w:r>
        <w:t xml:space="preserve"> state. In both cases, it is passed a list of class </w:t>
      </w:r>
      <w:proofErr w:type="spellStart"/>
      <w: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bookmarkStart w:id="73" w:name="_Toc146870070"/>
    </w:p>
    <w:p w14:paraId="0E18792D" w14:textId="3A8DA137" w:rsidR="00552968" w:rsidRDefault="00FC5F6A" w:rsidP="00FC5F6A">
      <w:pPr>
        <w:pStyle w:val="Heading1"/>
      </w:pPr>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6870071"/>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6870072"/>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625D0AB9" w14:textId="709CA7C6" w:rsidR="00BD032E" w:rsidRDefault="00BD032E" w:rsidP="008B0AA7">
      <w:r>
        <w:t xml:space="preserve">Note: if you intend to use a canvas with your task, </w:t>
      </w:r>
      <w:r w:rsidR="007B6DDE">
        <w:t xml:space="preserve">ensure </w:t>
      </w:r>
      <w:r>
        <w:t>its named “</w:t>
      </w:r>
      <w:proofErr w:type="spellStart"/>
      <w:r>
        <w:t>TaskName_Canvas</w:t>
      </w:r>
      <w:proofErr w:type="spellEnd"/>
      <w:r>
        <w:t xml:space="preserve">”. </w:t>
      </w:r>
    </w:p>
    <w:p w14:paraId="57335241" w14:textId="425D1D8D" w:rsidR="008B0AA7" w:rsidRPr="0039446D" w:rsidRDefault="008B0AA7" w:rsidP="00B04F7C">
      <w:pPr>
        <w:pStyle w:val="Heading2"/>
      </w:pPr>
      <w:bookmarkStart w:id="77" w:name="_Toc146870073"/>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6870074"/>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6870075"/>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lastRenderedPageBreak/>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6870076"/>
      <w:r>
        <w:t>Define the TrialDef Class</w:t>
      </w:r>
      <w:bookmarkEnd w:id="80"/>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lastRenderedPageBreak/>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6870077"/>
      <w:r>
        <w:t>Define the StimDef Class</w:t>
      </w:r>
      <w:bookmarkEnd w:id="81"/>
    </w:p>
    <w:p w14:paraId="7F323226" w14:textId="40C45C60" w:rsidR="00E07600" w:rsidRDefault="00E07600" w:rsidP="00F70175">
      <w:r>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6870078"/>
      <w:r>
        <w:t>Setting Up Configuration Folder &amp; Files</w:t>
      </w:r>
      <w:bookmarkEnd w:id="82"/>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6870079"/>
      <w:r>
        <w:t>Setting Up Your Resources Folder &amp; Files</w:t>
      </w:r>
      <w:bookmarkEnd w:id="83"/>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6870080"/>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w:lastRenderedPageBreak/>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lastRenderedPageBreak/>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6870081"/>
      <w:r>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7ACB2685" w14:textId="5992FF6D" w:rsidR="00EF4EB3" w:rsidRPr="0039446D" w:rsidRDefault="00EF4EB3" w:rsidP="00B04F7C">
      <w:pPr>
        <w:pStyle w:val="Heading2"/>
      </w:pPr>
      <w:bookmarkStart w:id="86" w:name="_Toc146870082"/>
      <w:r>
        <w:t>Using the State System in a Task</w:t>
      </w:r>
      <w:bookmarkEnd w:id="86"/>
    </w:p>
    <w:p w14:paraId="69A71B53" w14:textId="63853C4E" w:rsidR="00EF4EB3" w:rsidRDefault="00EF4EB3" w:rsidP="00EF4EB3">
      <w:r>
        <w:lastRenderedPageBreak/>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6870083"/>
      <w:proofErr w:type="spellStart"/>
      <w:r>
        <w:t>AddInitializationMethod</w:t>
      </w:r>
      <w:bookmarkEnd w:id="87"/>
      <w:proofErr w:type="spellEnd"/>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6870084"/>
      <w:proofErr w:type="spellStart"/>
      <w:r>
        <w:t>AddUpdateMethod</w:t>
      </w:r>
      <w:bookmarkEnd w:id="88"/>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6870085"/>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6870086"/>
      <w:r>
        <w:lastRenderedPageBreak/>
        <w:t>AddTimer</w:t>
      </w:r>
      <w:bookmarkEnd w:id="90"/>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6870087"/>
      <w:proofErr w:type="spellStart"/>
      <w:r>
        <w:t>AddDefaultTerminationMethod</w:t>
      </w:r>
      <w:bookmarkEnd w:id="91"/>
      <w:bookmarkEnd w:id="92"/>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6870088"/>
      <w:proofErr w:type="spellStart"/>
      <w:r>
        <w:t>AddUniversalTerminationMethod</w:t>
      </w:r>
      <w:bookmarkEnd w:id="93"/>
      <w:proofErr w:type="spellEnd"/>
    </w:p>
    <w:p w14:paraId="29FF6860" w14:textId="053F9D5A"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proofErr w:type="spellStart"/>
      <w:r w:rsidR="001133C1" w:rsidRPr="001133C1">
        <w:rPr>
          <w:rFonts w:ascii="Courier New" w:hAnsi="Courier New" w:cs="Courier New"/>
        </w:rPr>
        <w:t>AddDefaultTerminationMethod</w:t>
      </w:r>
      <w:proofErr w:type="spellEnd"/>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6870089"/>
      <w:r>
        <w:lastRenderedPageBreak/>
        <w:t>M-USE</w:t>
      </w:r>
      <w:r w:rsidR="00A35DD5">
        <w:t xml:space="preserve"> Modules</w:t>
      </w:r>
      <w:bookmarkEnd w:id="95"/>
    </w:p>
    <w:p w14:paraId="1CD059FD" w14:textId="5DCA350E" w:rsidR="00BC3816" w:rsidRDefault="00A35DD5" w:rsidP="00FC5F6A">
      <w:pPr>
        <w:pStyle w:val="Heading2"/>
      </w:pPr>
      <w:bookmarkStart w:id="96" w:name="_Toc146870090"/>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6870091"/>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6870092"/>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6870093"/>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r w:rsidR="005F28F2">
        <w:rPr>
          <w:rFonts w:ascii="Courier New" w:hAnsi="Courier New" w:cs="Courier New"/>
        </w:rPr>
        <w:t>BlockSummaryString</w:t>
      </w:r>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6870094"/>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6870095"/>
      <w:r>
        <w:t>Log Info Panel</w:t>
      </w:r>
      <w:bookmarkEnd w:id="101"/>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6870096"/>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r w:rsidR="00D85E7A" w:rsidRPr="00E66EF9">
        <w:rPr>
          <w:rFonts w:ascii="Courier New" w:hAnsi="Courier New" w:cs="Courier New"/>
        </w:rPr>
        <w:t>HotKey</w:t>
      </w:r>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6870097"/>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6870098"/>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6870099"/>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6870100"/>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6870101"/>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77777777" w:rsidR="007A27BB" w:rsidRPr="00BD5967" w:rsidRDefault="007A27BB" w:rsidP="007A27BB">
      <w:pPr>
        <w:pStyle w:val="Heading3"/>
        <w:rPr>
          <w:sz w:val="26"/>
        </w:rPr>
      </w:pPr>
      <w:bookmarkStart w:id="109" w:name="_Toc141194777"/>
      <w:bookmarkStart w:id="110" w:name="_Toc146870102"/>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6870103"/>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6870104"/>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3703AB9"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5FDBA27C">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77777777" w:rsidR="00DA59F7" w:rsidRDefault="00DA59F7" w:rsidP="007A27BB">
      <w:pPr>
        <w:pStyle w:val="Heading2"/>
      </w:pPr>
    </w:p>
    <w:p w14:paraId="14AF49F9" w14:textId="4F171B96" w:rsidR="007A27BB" w:rsidRDefault="007A27BB" w:rsidP="007A27BB">
      <w:pPr>
        <w:pStyle w:val="Heading2"/>
      </w:pPr>
      <w:bookmarkStart w:id="116" w:name="_Toc146870105"/>
      <w:r w:rsidRPr="00FC5F6A">
        <w:t>Eye</w:t>
      </w:r>
      <w:r>
        <w:t xml:space="preserve"> T</w:t>
      </w:r>
      <w:r w:rsidRPr="00FC5F6A">
        <w:t>racking</w:t>
      </w:r>
      <w:bookmarkEnd w:id="115"/>
      <w:bookmarkEnd w:id="116"/>
    </w:p>
    <w:p w14:paraId="23B591A0" w14:textId="77777777" w:rsidR="007A27BB" w:rsidRDefault="007A27BB" w:rsidP="007A27BB">
      <w:pPr>
        <w:pStyle w:val="Heading3"/>
      </w:pPr>
      <w:bookmarkStart w:id="117" w:name="_Toc141194781"/>
      <w:bookmarkStart w:id="118" w:name="_Toc146870106"/>
      <w:r>
        <w:t>Setting Up an Eye Tracker</w:t>
      </w:r>
      <w:bookmarkEnd w:id="117"/>
      <w:bookmarkEnd w:id="118"/>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19" w:name="_Toc146870107"/>
      <w:proofErr w:type="spellStart"/>
      <w:r>
        <w:t>TobiiEyeTrackerController</w:t>
      </w:r>
      <w:bookmarkEnd w:id="119"/>
      <w:proofErr w:type="spellEnd"/>
    </w:p>
    <w:p w14:paraId="6B44F7C9" w14:textId="7D97DE55" w:rsidR="007A27BB" w:rsidRDefault="007A27BB" w:rsidP="007A27BB">
      <w:r>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proofErr w:type="spellStart"/>
      <w:r w:rsidRPr="002E49A2">
        <w:rPr>
          <w:b/>
          <w:bCs/>
        </w:rPr>
        <w:t>Tobii</w:t>
      </w:r>
      <w:proofErr w:type="spellEnd"/>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proofErr w:type="spellStart"/>
      <w:r w:rsidRPr="002E49A2">
        <w:rPr>
          <w:b/>
          <w:bCs/>
        </w:rPr>
        <w:t>Tobii</w:t>
      </w:r>
      <w:proofErr w:type="spellEnd"/>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w:t>
      </w:r>
      <w:r w:rsidR="007A27BB">
        <w:lastRenderedPageBreak/>
        <w:t xml:space="preserve">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proofErr w:type="spellStart"/>
      <w:r w:rsidRPr="002E49A2">
        <w:rPr>
          <w:rFonts w:ascii="Courier New" w:hAnsi="Courier New" w:cs="Courier New"/>
        </w:rPr>
        <w:t>SessionValues</w:t>
      </w:r>
      <w:proofErr w:type="spellEnd"/>
      <w:r>
        <w:t xml:space="preserve"> at the </w:t>
      </w:r>
      <w:r w:rsidRPr="002E49A2">
        <w:rPr>
          <w:rFonts w:ascii="Courier New" w:hAnsi="Courier New" w:cs="Courier New"/>
        </w:rPr>
        <w:t>SessionLevel</w:t>
      </w:r>
      <w:r>
        <w:t xml:space="preserve"> and can be accessed throughout the project. </w:t>
      </w:r>
    </w:p>
    <w:p w14:paraId="05648961" w14:textId="0E3A285C" w:rsidR="007A27BB" w:rsidRDefault="007A27BB" w:rsidP="007A27BB">
      <w:pPr>
        <w:pStyle w:val="Heading3"/>
      </w:pPr>
      <w:bookmarkStart w:id="120" w:name="_Toc146870108"/>
      <w:proofErr w:type="spellStart"/>
      <w:r>
        <w:t>TobiiGazeDataSubscription</w:t>
      </w:r>
      <w:bookmarkEnd w:id="120"/>
      <w:proofErr w:type="spellEnd"/>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5"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3lJJ7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1" w:name="_Toc146870109"/>
      <w:r>
        <w:t>Setting Up a Gaze Selection Handler</w:t>
      </w:r>
      <w:bookmarkEnd w:id="121"/>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6"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2" w:name="_Toc146870110"/>
      <w:r>
        <w:t>Sync Box</w:t>
      </w:r>
      <w:r w:rsidR="00D4520E">
        <w:t xml:space="preserve"> </w:t>
      </w:r>
      <w:r w:rsidR="00D4520E" w:rsidRPr="00FC5F6A">
        <w:t>Controller</w:t>
      </w:r>
      <w:bookmarkEnd w:id="122"/>
    </w:p>
    <w:p w14:paraId="51427594" w14:textId="364414ED" w:rsidR="00692B6B" w:rsidRPr="009F6E17" w:rsidRDefault="009F6E17" w:rsidP="009F6E17">
      <w:r>
        <w:t xml:space="preserve">The </w:t>
      </w:r>
      <w:proofErr w:type="spellStart"/>
      <w:r w:rsidRPr="00692B6B">
        <w:rPr>
          <w:rFonts w:ascii="Courier New" w:hAnsi="Courier New" w:cs="Courier New"/>
        </w:rPr>
        <w:t>SyncBoxController</w:t>
      </w:r>
      <w:proofErr w:type="spellEnd"/>
      <w:r>
        <w:t xml:space="preserve"> script controls the operation of the ACCL lab’s custom SyncBox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77777777" w:rsidR="00A60C6D" w:rsidRPr="00BD5967" w:rsidRDefault="00A60C6D" w:rsidP="00BD5967">
      <w:pPr>
        <w:pStyle w:val="Heading3"/>
        <w:rPr>
          <w:sz w:val="26"/>
        </w:rPr>
      </w:pPr>
      <w:bookmarkStart w:id="123" w:name="_Toc146870111"/>
      <w:r>
        <w:lastRenderedPageBreak/>
        <w:t>Setting Up a Sync Box</w:t>
      </w:r>
      <w:bookmarkEnd w:id="123"/>
    </w:p>
    <w:p w14:paraId="6E38F506" w14:textId="07A654E2" w:rsidR="006C39F5" w:rsidRPr="00692B6B" w:rsidRDefault="00692B6B" w:rsidP="006C39F5">
      <w:pPr>
        <w:rPr>
          <w:color w:val="000000" w:themeColor="text1"/>
        </w:rPr>
      </w:pPr>
      <w:r>
        <w:rPr>
          <w:color w:val="000000" w:themeColor="text1"/>
        </w:rPr>
        <w:t xml:space="preserve">The SyncBox connects via USB. Experimenters will have to determine its address, </w:t>
      </w:r>
    </w:p>
    <w:p w14:paraId="2216C85D" w14:textId="77777777" w:rsidR="00EE2C08" w:rsidRDefault="00EE2C08" w:rsidP="00FC5F6A">
      <w:pPr>
        <w:pStyle w:val="Heading2"/>
      </w:pPr>
      <w:bookmarkStart w:id="124" w:name="_Toc146870112"/>
      <w:r>
        <w:t xml:space="preserve">Event Code </w:t>
      </w:r>
      <w:r w:rsidRPr="00FC5F6A">
        <w:t>Controller</w:t>
      </w:r>
      <w:bookmarkEnd w:id="124"/>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5" w:name="_Toc146870113"/>
      <w:r>
        <w:t>Setting Up Event Codes</w:t>
      </w:r>
      <w:bookmarkEnd w:id="125"/>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6" w:name="_Toc146870114"/>
      <w:r>
        <w:t xml:space="preserve">Serial Port </w:t>
      </w:r>
      <w:r w:rsidRPr="00FC5F6A">
        <w:t>Controller</w:t>
      </w:r>
      <w:bookmarkEnd w:id="126"/>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27" w:name="_Toc146870115"/>
      <w:r>
        <w:t>Setting Up a Serial Port</w:t>
      </w:r>
      <w:bookmarkEnd w:id="127"/>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28" w:name="_Toc146870116"/>
      <w:r>
        <w:t xml:space="preserve">Input </w:t>
      </w:r>
      <w:r w:rsidRPr="00FC5F6A">
        <w:t>Broker</w:t>
      </w:r>
      <w:bookmarkEnd w:id="128"/>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29" w:name="_Toc146870117"/>
      <w:r>
        <w:t>Using the Input Broker</w:t>
      </w:r>
      <w:bookmarkEnd w:id="129"/>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0" w:name="_Toc146870118"/>
      <w:r>
        <w:t xml:space="preserve">Input </w:t>
      </w:r>
      <w:r w:rsidRPr="00FC5F6A">
        <w:t>Tracker</w:t>
      </w:r>
      <w:bookmarkEnd w:id="130"/>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1" w:name="_Toc146870119"/>
      <w:r>
        <w:t>Using an Input Tracker</w:t>
      </w:r>
      <w:bookmarkEnd w:id="131"/>
    </w:p>
    <w:p w14:paraId="31EB97EF" w14:textId="77777777" w:rsidR="00EE2C08" w:rsidRDefault="00EE2C08" w:rsidP="00EE2C08">
      <w:pPr>
        <w:pStyle w:val="Heading3"/>
      </w:pPr>
      <w:bookmarkStart w:id="132" w:name="_Toc146870120"/>
      <w:r>
        <w:t>Mouse Tracker</w:t>
      </w:r>
      <w:bookmarkEnd w:id="132"/>
    </w:p>
    <w:p w14:paraId="36307601" w14:textId="77777777" w:rsidR="00EE2C08" w:rsidRDefault="00EE2C08" w:rsidP="00EE2C08">
      <w:pPr>
        <w:pStyle w:val="Heading3"/>
      </w:pPr>
      <w:bookmarkStart w:id="133" w:name="_Toc146870121"/>
      <w:r>
        <w:t>Gaze Tracker</w:t>
      </w:r>
      <w:bookmarkEnd w:id="133"/>
    </w:p>
    <w:p w14:paraId="7C2BD775" w14:textId="77777777" w:rsidR="00EE2C08" w:rsidRPr="00EE2C08" w:rsidRDefault="00EE2C08" w:rsidP="00EE2C08">
      <w:pPr>
        <w:pStyle w:val="Heading3"/>
      </w:pPr>
      <w:bookmarkStart w:id="134" w:name="_Toc146870122"/>
      <w:r>
        <w:t>Joystick Tracker</w:t>
      </w:r>
      <w:bookmarkEnd w:id="134"/>
    </w:p>
    <w:p w14:paraId="38F58E34" w14:textId="77777777" w:rsidR="00EE2C08" w:rsidRDefault="00EE2C08" w:rsidP="00FC5F6A">
      <w:pPr>
        <w:pStyle w:val="Heading2"/>
      </w:pPr>
      <w:bookmarkStart w:id="135" w:name="_Toc146870123"/>
      <w:r>
        <w:t xml:space="preserve">Selection </w:t>
      </w:r>
      <w:r w:rsidRPr="00FC5F6A">
        <w:t>Handler</w:t>
      </w:r>
      <w:bookmarkEnd w:id="135"/>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6" w:name="_Toc146870124"/>
      <w:r>
        <w:t>Creating A Selection Handler</w:t>
      </w:r>
      <w:bookmarkEnd w:id="136"/>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37" w:name="_Toc146870125"/>
      <w:r>
        <w:t>Using the Selection Handler</w:t>
      </w:r>
      <w:bookmarkEnd w:id="137"/>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38" w:name="_Toc146870126"/>
      <w:r>
        <w:lastRenderedPageBreak/>
        <w:t xml:space="preserve">Resource </w:t>
      </w:r>
      <w:r w:rsidRPr="00FC5F6A">
        <w:t>Management</w:t>
      </w:r>
      <w:bookmarkEnd w:id="138"/>
    </w:p>
    <w:p w14:paraId="0E0FA8A7" w14:textId="77777777" w:rsidR="005A3078" w:rsidRPr="005A3078" w:rsidRDefault="00D4520E" w:rsidP="005A3078">
      <w:pPr>
        <w:pStyle w:val="Heading2"/>
      </w:pPr>
      <w:bookmarkStart w:id="139" w:name="_Toc146870127"/>
      <w:r>
        <w:t xml:space="preserve">Stimuli </w:t>
      </w:r>
      <w:r w:rsidR="00E963B3" w:rsidRPr="00FC5F6A">
        <w:t>M</w:t>
      </w:r>
      <w:r w:rsidRPr="00FC5F6A">
        <w:t>anagement</w:t>
      </w:r>
      <w:bookmarkEnd w:id="139"/>
    </w:p>
    <w:p w14:paraId="09C5C286" w14:textId="77777777" w:rsidR="005A3078" w:rsidRPr="00BD5967" w:rsidRDefault="005A3078" w:rsidP="005A3078">
      <w:pPr>
        <w:pStyle w:val="Heading3"/>
        <w:rPr>
          <w:sz w:val="26"/>
        </w:rPr>
      </w:pPr>
      <w:bookmarkStart w:id="140" w:name="_Toc140745168"/>
      <w:bookmarkStart w:id="141" w:name="_Toc146870128"/>
      <w:r>
        <w:t>Stim Groups</w:t>
      </w:r>
      <w:bookmarkEnd w:id="140"/>
      <w:bookmarkEnd w:id="141"/>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57"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4qSOg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szIZ5EcUzEDXS1bzdYX8G2bdMzPYPCgEDoR7wqWQgEFBb1FSgvn9t3PvjzVF&#13;&#10;lJIGmzGl9teeGUGJ/K6w2nfDycR3b9hMpjcj3JhrJLtG1L5eAYo1xNHTPJje38mTWRioX3Fulv5W&#13;&#10;hJjieHdK3clcuW5EcO64WC6DE/arZm6jtpp7al8ar+tL+8qM7gvrsCUe4dS2LHlX387Xf6lguXdQ&#13;&#10;VKH4XuhO1V5/7PXQPv1c+mG63gevy99j8Qc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LtOKkj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77777777" w:rsidR="005A3078" w:rsidRPr="00BD5967" w:rsidRDefault="005A3078" w:rsidP="005A3078">
      <w:pPr>
        <w:pStyle w:val="Heading3"/>
        <w:rPr>
          <w:sz w:val="26"/>
        </w:rPr>
      </w:pPr>
      <w:bookmarkStart w:id="142" w:name="_Toc140745169"/>
      <w:bookmarkStart w:id="143" w:name="_Toc146870129"/>
      <w:r>
        <w:t xml:space="preserve">Stim </w:t>
      </w:r>
      <w:proofErr w:type="spellStart"/>
      <w:r>
        <w:t>Defs</w:t>
      </w:r>
      <w:bookmarkEnd w:id="142"/>
      <w:bookmarkEnd w:id="143"/>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4" w:name="_Toc140745170"/>
      <w:bookmarkStart w:id="145" w:name="_Toc146870130"/>
      <w:r>
        <w:t>Using Stimuli in a Task</w:t>
      </w:r>
      <w:bookmarkEnd w:id="144"/>
      <w:bookmarkEnd w:id="145"/>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58"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pae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4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Iuelp4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59"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Pdp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fg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HoPdp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12B10D22" w:rsidR="00D90EC4" w:rsidRPr="00BD5967" w:rsidRDefault="00D90EC4" w:rsidP="00BD5967">
      <w:pPr>
        <w:pStyle w:val="Heading3"/>
        <w:rPr>
          <w:sz w:val="26"/>
        </w:rPr>
      </w:pPr>
      <w:bookmarkStart w:id="146" w:name="_Toc146870131"/>
      <w:r>
        <w:t>Generating Stimuli in Blender</w:t>
      </w:r>
      <w:bookmarkEnd w:id="146"/>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47" w:name="_Toc146870132"/>
      <w:r>
        <w:t xml:space="preserve">Context </w:t>
      </w:r>
      <w:r w:rsidRPr="00FC5F6A">
        <w:t>Management</w:t>
      </w:r>
      <w:bookmarkEnd w:id="147"/>
    </w:p>
    <w:p w14:paraId="272C347F" w14:textId="77777777" w:rsidR="00EE2C08" w:rsidRPr="00BD5967" w:rsidRDefault="00EE2C08" w:rsidP="00BD5967">
      <w:pPr>
        <w:pStyle w:val="Heading3"/>
        <w:rPr>
          <w:sz w:val="26"/>
        </w:rPr>
      </w:pPr>
      <w:bookmarkStart w:id="148" w:name="_Toc146870133"/>
      <w:r>
        <w:t>Generating Contexts</w:t>
      </w:r>
      <w:bookmarkEnd w:id="148"/>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49" w:name="_Toc146870134"/>
      <w:r w:rsidRPr="008223D8">
        <w:t>Preparing Distinct Context Conditions</w:t>
      </w:r>
      <w:bookmarkEnd w:id="149"/>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0" w:name="_Toc146870135"/>
      <w:r>
        <w:lastRenderedPageBreak/>
        <w:t>Interfacing with Dalle2 in Python</w:t>
      </w:r>
      <w:bookmarkEnd w:id="150"/>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08A1B5FF">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4"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2A653B53">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0"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1" w:name="_Toc146870136"/>
      <w:r>
        <w:t>Using Contexts in a Task</w:t>
      </w:r>
      <w:bookmarkEnd w:id="151"/>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1"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dDFZm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2" w:name="_Toc146870137"/>
      <w:r>
        <w:lastRenderedPageBreak/>
        <w:t xml:space="preserve">Data </w:t>
      </w:r>
      <w:r w:rsidRPr="00FC5F6A">
        <w:t>Management</w:t>
      </w:r>
      <w:bookmarkEnd w:id="152"/>
    </w:p>
    <w:p w14:paraId="6F7F25FF" w14:textId="77777777" w:rsidR="0097535D" w:rsidRPr="0097535D" w:rsidRDefault="0097535D" w:rsidP="0097535D"/>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3" w:name="_Ref142908321"/>
      <w:bookmarkStart w:id="154" w:name="_Toc146029844"/>
      <w:bookmarkStart w:id="155" w:name="_Toc146870138"/>
      <w:r>
        <w:t xml:space="preserve">Session </w:t>
      </w:r>
      <w:r w:rsidRPr="00FC5F6A">
        <w:t>Data</w:t>
      </w:r>
      <w:bookmarkEnd w:id="153"/>
      <w:bookmarkEnd w:id="154"/>
      <w:bookmarkEnd w:id="155"/>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6" w:name="_Ref142908370"/>
      <w:bookmarkStart w:id="157" w:name="_Toc146029845"/>
      <w:bookmarkStart w:id="158" w:name="_Toc146870139"/>
      <w:r>
        <w:t>Block Data</w:t>
      </w:r>
      <w:bookmarkEnd w:id="156"/>
      <w:bookmarkEnd w:id="157"/>
      <w:bookmarkEnd w:id="158"/>
    </w:p>
    <w:p w14:paraId="05284640" w14:textId="17E26786" w:rsidR="0097535D" w:rsidRPr="004D3CC3" w:rsidRDefault="0097535D" w:rsidP="004D3CC3">
      <w:pPr>
        <w:pStyle w:val="Heading3"/>
        <w:ind w:left="0" w:firstLine="170"/>
        <w:rPr>
          <w:i w:val="0"/>
          <w:iCs w:val="0"/>
        </w:rPr>
      </w:pPr>
      <w:bookmarkStart w:id="159" w:name="_Toc146870140"/>
      <w:bookmarkStart w:id="160" w:name="_Ref142908386"/>
      <w:bookmarkStart w:id="161" w:name="_Toc146029846"/>
      <w:r w:rsidRPr="004D3CC3">
        <w:rPr>
          <w:rFonts w:cstheme="majorBidi"/>
          <w:i w:val="0"/>
          <w:iCs w:val="0"/>
          <w:sz w:val="22"/>
          <w:szCs w:val="22"/>
        </w:rPr>
        <w:t xml:space="preserve">The </w:t>
      </w:r>
      <w:proofErr w:type="spellStart"/>
      <w:r w:rsidRPr="004D3CC3">
        <w:rPr>
          <w:rFonts w:ascii="Courier New" w:hAnsi="Courier New" w:cs="Courier New"/>
          <w:sz w:val="22"/>
          <w:szCs w:val="22"/>
        </w:rPr>
        <w:t>BlockData</w:t>
      </w:r>
      <w:proofErr w:type="spellEnd"/>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9"/>
    </w:p>
    <w:p w14:paraId="751BBF17" w14:textId="77777777" w:rsidR="0097535D" w:rsidRPr="00BD5967" w:rsidRDefault="0097535D" w:rsidP="0097535D">
      <w:pPr>
        <w:pStyle w:val="Heading2"/>
        <w:rPr>
          <w:sz w:val="26"/>
          <w:szCs w:val="26"/>
        </w:rPr>
      </w:pPr>
      <w:bookmarkStart w:id="162" w:name="_Toc146870141"/>
      <w:r>
        <w:t>Trial Data</w:t>
      </w:r>
      <w:bookmarkEnd w:id="160"/>
      <w:bookmarkEnd w:id="161"/>
      <w:bookmarkEnd w:id="162"/>
    </w:p>
    <w:p w14:paraId="447EDE40" w14:textId="77777777" w:rsidR="0097535D" w:rsidRDefault="0097535D" w:rsidP="004A61EF">
      <w:pPr>
        <w:pStyle w:val="Heading2"/>
        <w:ind w:left="0" w:firstLine="170"/>
        <w:rPr>
          <w:rFonts w:cstheme="majorBidi"/>
          <w:sz w:val="22"/>
          <w:szCs w:val="22"/>
        </w:rPr>
      </w:pPr>
      <w:bookmarkStart w:id="163" w:name="_Toc146870142"/>
      <w:bookmarkStart w:id="164" w:name="_Ref142908400"/>
      <w:bookmarkStart w:id="165" w:name="_Ref142908447"/>
      <w:bookmarkStart w:id="166" w:name="_Toc146029847"/>
      <w:r w:rsidRPr="00F13E4B">
        <w:rPr>
          <w:rFonts w:cstheme="majorHAnsi"/>
          <w:sz w:val="22"/>
          <w:szCs w:val="22"/>
        </w:rPr>
        <w:t>The</w:t>
      </w:r>
      <w:r>
        <w:rPr>
          <w:rFonts w:cstheme="majorHAnsi"/>
          <w:sz w:val="22"/>
          <w:szCs w:val="22"/>
        </w:rPr>
        <w:t xml:space="preserve"> </w:t>
      </w:r>
      <w:proofErr w:type="spellStart"/>
      <w:r w:rsidRPr="001600FD">
        <w:rPr>
          <w:rFonts w:ascii="Courier New" w:hAnsi="Courier New" w:cs="Courier New"/>
          <w:sz w:val="22"/>
          <w:szCs w:val="22"/>
        </w:rPr>
        <w:t>TrialData</w:t>
      </w:r>
      <w:proofErr w:type="spellEnd"/>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3"/>
    </w:p>
    <w:p w14:paraId="522111B2" w14:textId="77777777" w:rsidR="0097535D" w:rsidRPr="00363CFC" w:rsidRDefault="0097535D" w:rsidP="0097535D">
      <w:pPr>
        <w:pStyle w:val="Heading2"/>
      </w:pPr>
      <w:bookmarkStart w:id="167" w:name="_Toc146870143"/>
      <w:r>
        <w:t>Frame Data</w:t>
      </w:r>
      <w:bookmarkEnd w:id="164"/>
      <w:bookmarkEnd w:id="165"/>
      <w:bookmarkEnd w:id="166"/>
      <w:bookmarkEnd w:id="167"/>
    </w:p>
    <w:p w14:paraId="59B0A856" w14:textId="77777777" w:rsidR="0097535D" w:rsidRPr="00363CFC" w:rsidRDefault="0097535D" w:rsidP="004A61EF">
      <w:pPr>
        <w:ind w:firstLine="170"/>
      </w:pPr>
      <w:bookmarkStart w:id="168"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69" w:name="_Toc146870144"/>
      <w:r>
        <w:t>Gaze Data</w:t>
      </w:r>
      <w:bookmarkEnd w:id="168"/>
      <w:bookmarkEnd w:id="169"/>
    </w:p>
    <w:p w14:paraId="795B1872" w14:textId="77777777" w:rsidR="0097535D" w:rsidRDefault="0097535D" w:rsidP="004A61EF">
      <w:pPr>
        <w:pStyle w:val="Heading2"/>
        <w:ind w:left="0" w:firstLine="170"/>
        <w:rPr>
          <w:rFonts w:cstheme="majorBidi"/>
          <w:sz w:val="22"/>
          <w:szCs w:val="22"/>
        </w:rPr>
      </w:pPr>
      <w:bookmarkStart w:id="170" w:name="_Toc146870145"/>
      <w:bookmarkStart w:id="171" w:name="_Toc146029849"/>
      <w:r>
        <w:rPr>
          <w:rFonts w:cstheme="majorBidi"/>
          <w:sz w:val="22"/>
          <w:szCs w:val="22"/>
        </w:rPr>
        <w:t xml:space="preserve">The </w:t>
      </w:r>
      <w:proofErr w:type="spellStart"/>
      <w:r w:rsidRPr="00F13E4B">
        <w:rPr>
          <w:rFonts w:ascii="Courier New" w:hAnsi="Courier New" w:cs="Courier New"/>
          <w:sz w:val="22"/>
          <w:szCs w:val="22"/>
        </w:rPr>
        <w:t>GazeData</w:t>
      </w:r>
      <w:proofErr w:type="spellEnd"/>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0"/>
    </w:p>
    <w:p w14:paraId="36C5D6E9" w14:textId="77777777" w:rsidR="0097535D" w:rsidRPr="001E1481" w:rsidRDefault="0097535D" w:rsidP="0097535D">
      <w:pPr>
        <w:pStyle w:val="Heading2"/>
      </w:pPr>
      <w:bookmarkStart w:id="172" w:name="_Toc146870146"/>
      <w:r>
        <w:t xml:space="preserve">Serial </w:t>
      </w:r>
      <w:bookmarkStart w:id="173" w:name="_Toc146029850"/>
      <w:bookmarkEnd w:id="171"/>
      <w:r>
        <w:t>Data</w:t>
      </w:r>
      <w:bookmarkEnd w:id="172"/>
      <w:bookmarkEnd w:id="173"/>
    </w:p>
    <w:p w14:paraId="5ED2681B" w14:textId="77777777" w:rsidR="0097535D" w:rsidRDefault="0097535D" w:rsidP="004A61EF">
      <w:pPr>
        <w:pStyle w:val="Heading2"/>
        <w:ind w:left="0" w:firstLine="170"/>
        <w:rPr>
          <w:rFonts w:cstheme="majorBidi"/>
          <w:sz w:val="22"/>
          <w:szCs w:val="22"/>
        </w:rPr>
      </w:pPr>
      <w:bookmarkStart w:id="174" w:name="_Toc146870147"/>
      <w:bookmarkStart w:id="175" w:name="_Ref142908466"/>
      <w:bookmarkStart w:id="176" w:name="_Toc146029851"/>
      <w:r>
        <w:rPr>
          <w:rFonts w:cstheme="majorBidi"/>
          <w:sz w:val="22"/>
          <w:szCs w:val="22"/>
        </w:rPr>
        <w:lastRenderedPageBreak/>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and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are designed to manage data related to serial communication. </w:t>
      </w:r>
      <w:r>
        <w:rPr>
          <w:rFonts w:cstheme="majorBidi"/>
          <w:sz w:val="22"/>
          <w:szCs w:val="22"/>
        </w:rPr>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74"/>
    </w:p>
    <w:p w14:paraId="48F0CE3E" w14:textId="77777777" w:rsidR="0097535D" w:rsidRPr="00BD5967" w:rsidRDefault="0097535D" w:rsidP="0097535D">
      <w:pPr>
        <w:pStyle w:val="Heading2"/>
        <w:rPr>
          <w:sz w:val="26"/>
          <w:szCs w:val="26"/>
        </w:rPr>
      </w:pPr>
      <w:bookmarkStart w:id="177" w:name="_Toc146870148"/>
      <w:r>
        <w:t>Summary Data</w:t>
      </w:r>
      <w:bookmarkEnd w:id="175"/>
      <w:bookmarkEnd w:id="176"/>
      <w:bookmarkEnd w:id="177"/>
    </w:p>
    <w:p w14:paraId="5924F2B8" w14:textId="77777777" w:rsidR="0097535D" w:rsidRDefault="0097535D" w:rsidP="004A61EF">
      <w:pPr>
        <w:pStyle w:val="Heading2"/>
        <w:ind w:left="0" w:firstLine="170"/>
        <w:rPr>
          <w:rFonts w:cstheme="majorBidi"/>
          <w:sz w:val="22"/>
          <w:szCs w:val="22"/>
        </w:rPr>
      </w:pPr>
      <w:bookmarkStart w:id="178" w:name="_Toc146870149"/>
      <w:r w:rsidRPr="000734DE">
        <w:rPr>
          <w:rFonts w:cstheme="majorBidi"/>
          <w:sz w:val="22"/>
          <w:szCs w:val="22"/>
        </w:rPr>
        <w:t>The</w:t>
      </w:r>
      <w:r>
        <w:rPr>
          <w:rFonts w:cstheme="majorBidi"/>
          <w:sz w:val="22"/>
          <w:szCs w:val="22"/>
        </w:rPr>
        <w:t xml:space="preserve"> </w:t>
      </w:r>
      <w:proofErr w:type="spellStart"/>
      <w:r>
        <w:rPr>
          <w:rFonts w:ascii="Courier New" w:hAnsi="Courier New" w:cs="Courier New"/>
          <w:sz w:val="22"/>
          <w:szCs w:val="22"/>
        </w:rPr>
        <w:t>TaskS</w:t>
      </w:r>
      <w:r w:rsidRPr="000734DE">
        <w:rPr>
          <w:rFonts w:ascii="Courier New" w:hAnsi="Courier New" w:cs="Courier New"/>
          <w:sz w:val="22"/>
          <w:szCs w:val="22"/>
        </w:rPr>
        <w:t>ummaryData</w:t>
      </w:r>
      <w:proofErr w:type="spellEnd"/>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8"/>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79" w:name="_Toc146870150"/>
      <w:r>
        <w:t xml:space="preserve">Server </w:t>
      </w:r>
      <w:r w:rsidRPr="00FC5F6A">
        <w:t>Management</w:t>
      </w:r>
      <w:bookmarkEnd w:id="179"/>
    </w:p>
    <w:p w14:paraId="4EBEA339" w14:textId="57A03D09" w:rsidR="00BB3807" w:rsidRDefault="00BB3807" w:rsidP="00BB3807">
      <w:pPr>
        <w:pStyle w:val="Heading3"/>
      </w:pPr>
      <w:bookmarkStart w:id="180" w:name="_Toc146870151"/>
      <w:r>
        <w:t>ServerManager</w:t>
      </w:r>
      <w:r w:rsidR="009602E5">
        <w:t xml:space="preserve"> Class</w:t>
      </w:r>
      <w:bookmarkEnd w:id="180"/>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1" w:name="_Ref142907848"/>
      <w:bookmarkStart w:id="182" w:name="_Toc146870152"/>
      <w:r>
        <w:t>Server Setup</w:t>
      </w:r>
      <w:bookmarkEnd w:id="181"/>
      <w:bookmarkEnd w:id="182"/>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w:t>
      </w:r>
      <w:r>
        <w:lastRenderedPageBreak/>
        <w:t xml:space="preserve">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TaskIcons”,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83" w:name="_Toc146870153"/>
      <w:r>
        <w:t>Connecting to Server</w:t>
      </w:r>
      <w:r w:rsidR="002B216B">
        <w:t xml:space="preserve"> During a Session</w:t>
      </w:r>
      <w:bookmarkEnd w:id="183"/>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84" w:name="_Toc146870154"/>
      <w:r>
        <w:t>Troubleshooting</w:t>
      </w:r>
      <w:bookmarkEnd w:id="184"/>
    </w:p>
    <w:p w14:paraId="41164007" w14:textId="77777777" w:rsidR="00177EA6" w:rsidRDefault="00177EA6" w:rsidP="00177EA6">
      <w:pPr>
        <w:pStyle w:val="Heading2"/>
      </w:pPr>
      <w:bookmarkStart w:id="185" w:name="_Toc146870155"/>
      <w:r>
        <w:t>Debugging Approaches</w:t>
      </w:r>
      <w:bookmarkEnd w:id="185"/>
    </w:p>
    <w:p w14:paraId="0DA323D6" w14:textId="77777777" w:rsidR="00177EA6" w:rsidRDefault="00177EA6" w:rsidP="00177EA6">
      <w:pPr>
        <w:pStyle w:val="Heading3"/>
      </w:pPr>
      <w:bookmarkStart w:id="186" w:name="_Toc146870156"/>
      <w:r>
        <w:t>Using the Log File</w:t>
      </w:r>
      <w:bookmarkEnd w:id="186"/>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87" w:name="_Toc146870157"/>
      <w:r>
        <w:t>Debug Statements</w:t>
      </w:r>
      <w:bookmarkEnd w:id="187"/>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88" w:name="_Toc146870158"/>
      <w:r>
        <w:t>Using the Unity Profiler</w:t>
      </w:r>
      <w:bookmarkEnd w:id="188"/>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7"/>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38"/>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39"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r w:rsidRPr="00244B2A">
        <w:rPr>
          <w:rFonts w:ascii="Calibri" w:hAnsi="Calibri" w:cs="Calibri"/>
          <w:b/>
          <w:bCs/>
        </w:rPr>
        <w:t>StandaloneFileBrowser</w:t>
      </w:r>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0"/>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StandaloneFileBrowser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4"/>
      <w:bookmarkEnd w:id="189"/>
      <w:bookmarkEnd w:id="190"/>
    </w:p>
    <w:sectPr w:rsidR="56365F77" w:rsidRPr="00194AC7" w:rsidSect="00194116">
      <w:headerReference w:type="default" r:id="rId42"/>
      <w:footerReference w:type="default" r:id="rId43"/>
      <w:headerReference w:type="first" r:id="rId44"/>
      <w:footerReference w:type="first" r:id="rId45"/>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E4872" w14:textId="77777777" w:rsidR="00E64DDF" w:rsidRDefault="00E64DDF">
      <w:r>
        <w:separator/>
      </w:r>
    </w:p>
  </w:endnote>
  <w:endnote w:type="continuationSeparator" w:id="0">
    <w:p w14:paraId="19D70D85" w14:textId="77777777" w:rsidR="00E64DDF" w:rsidRDefault="00E64D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C45EF" w14:textId="77777777" w:rsidR="00E64DDF" w:rsidRDefault="00E64DDF">
      <w:r>
        <w:separator/>
      </w:r>
    </w:p>
  </w:footnote>
  <w:footnote w:type="continuationSeparator" w:id="0">
    <w:p w14:paraId="4FE6160C" w14:textId="77777777" w:rsidR="00E64DDF" w:rsidRDefault="00E64D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017913708" name="Picture 101791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7"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7"/>
  </w:num>
  <w:num w:numId="3" w16cid:durableId="1566993399">
    <w:abstractNumId w:val="20"/>
  </w:num>
  <w:num w:numId="4" w16cid:durableId="1137261592">
    <w:abstractNumId w:val="6"/>
  </w:num>
  <w:num w:numId="5" w16cid:durableId="392194493">
    <w:abstractNumId w:val="10"/>
  </w:num>
  <w:num w:numId="6" w16cid:durableId="2136479141">
    <w:abstractNumId w:val="3"/>
  </w:num>
  <w:num w:numId="7" w16cid:durableId="59983882">
    <w:abstractNumId w:val="5"/>
  </w:num>
  <w:num w:numId="8" w16cid:durableId="670528131">
    <w:abstractNumId w:val="12"/>
  </w:num>
  <w:num w:numId="9" w16cid:durableId="2032102163">
    <w:abstractNumId w:val="13"/>
  </w:num>
  <w:num w:numId="10" w16cid:durableId="832992191">
    <w:abstractNumId w:val="15"/>
  </w:num>
  <w:num w:numId="11" w16cid:durableId="387152702">
    <w:abstractNumId w:val="8"/>
  </w:num>
  <w:num w:numId="12" w16cid:durableId="796874552">
    <w:abstractNumId w:val="9"/>
  </w:num>
  <w:num w:numId="13" w16cid:durableId="282470252">
    <w:abstractNumId w:val="2"/>
  </w:num>
  <w:num w:numId="14" w16cid:durableId="1525094899">
    <w:abstractNumId w:val="17"/>
  </w:num>
  <w:num w:numId="15" w16cid:durableId="1759250512">
    <w:abstractNumId w:val="1"/>
  </w:num>
  <w:num w:numId="16" w16cid:durableId="1354455221">
    <w:abstractNumId w:val="16"/>
  </w:num>
  <w:num w:numId="17" w16cid:durableId="171920873">
    <w:abstractNumId w:val="18"/>
  </w:num>
  <w:num w:numId="18" w16cid:durableId="509417101">
    <w:abstractNumId w:val="16"/>
    <w:lvlOverride w:ilvl="0">
      <w:startOverride w:val="1"/>
    </w:lvlOverride>
  </w:num>
  <w:num w:numId="19" w16cid:durableId="1949464477">
    <w:abstractNumId w:val="16"/>
    <w:lvlOverride w:ilvl="0">
      <w:startOverride w:val="1"/>
    </w:lvlOverride>
  </w:num>
  <w:num w:numId="20" w16cid:durableId="1450322957">
    <w:abstractNumId w:val="16"/>
    <w:lvlOverride w:ilvl="0">
      <w:startOverride w:val="1"/>
    </w:lvlOverride>
  </w:num>
  <w:num w:numId="21" w16cid:durableId="2086291814">
    <w:abstractNumId w:val="16"/>
    <w:lvlOverride w:ilvl="0">
      <w:startOverride w:val="1"/>
    </w:lvlOverride>
  </w:num>
  <w:num w:numId="22" w16cid:durableId="123888730">
    <w:abstractNumId w:val="16"/>
    <w:lvlOverride w:ilvl="0">
      <w:startOverride w:val="1"/>
    </w:lvlOverride>
  </w:num>
  <w:num w:numId="23" w16cid:durableId="1508905083">
    <w:abstractNumId w:val="16"/>
    <w:lvlOverride w:ilvl="0">
      <w:startOverride w:val="1"/>
    </w:lvlOverride>
  </w:num>
  <w:num w:numId="24" w16cid:durableId="1440296893">
    <w:abstractNumId w:val="16"/>
    <w:lvlOverride w:ilvl="0">
      <w:startOverride w:val="1"/>
    </w:lvlOverride>
  </w:num>
  <w:num w:numId="25" w16cid:durableId="1385714699">
    <w:abstractNumId w:val="16"/>
    <w:lvlOverride w:ilvl="0">
      <w:startOverride w:val="1"/>
    </w:lvlOverride>
  </w:num>
  <w:num w:numId="26" w16cid:durableId="1508443363">
    <w:abstractNumId w:val="16"/>
    <w:lvlOverride w:ilvl="0">
      <w:startOverride w:val="1"/>
    </w:lvlOverride>
  </w:num>
  <w:num w:numId="27" w16cid:durableId="1855874062">
    <w:abstractNumId w:val="11"/>
  </w:num>
  <w:num w:numId="28" w16cid:durableId="453600776">
    <w:abstractNumId w:val="19"/>
  </w:num>
  <w:num w:numId="29" w16cid:durableId="1849828196">
    <w:abstractNumId w:val="14"/>
  </w:num>
  <w:num w:numId="30" w16cid:durableId="47699420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81DAE"/>
    <w:rsid w:val="000829AD"/>
    <w:rsid w:val="000876E1"/>
    <w:rsid w:val="00087EA6"/>
    <w:rsid w:val="0009045E"/>
    <w:rsid w:val="00091BB0"/>
    <w:rsid w:val="00093B8C"/>
    <w:rsid w:val="000942F3"/>
    <w:rsid w:val="000958A6"/>
    <w:rsid w:val="0009752C"/>
    <w:rsid w:val="000A0C29"/>
    <w:rsid w:val="000A2CBC"/>
    <w:rsid w:val="000A3626"/>
    <w:rsid w:val="000B002C"/>
    <w:rsid w:val="000B23A0"/>
    <w:rsid w:val="000B2D2B"/>
    <w:rsid w:val="000B3ED7"/>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68A6"/>
    <w:rsid w:val="0010257F"/>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75EC"/>
    <w:rsid w:val="00141107"/>
    <w:rsid w:val="00141AEA"/>
    <w:rsid w:val="00141BA3"/>
    <w:rsid w:val="001440D5"/>
    <w:rsid w:val="0015014B"/>
    <w:rsid w:val="00150B05"/>
    <w:rsid w:val="001516C3"/>
    <w:rsid w:val="00151DD7"/>
    <w:rsid w:val="001545FD"/>
    <w:rsid w:val="001621C4"/>
    <w:rsid w:val="0016700C"/>
    <w:rsid w:val="0016713D"/>
    <w:rsid w:val="00167330"/>
    <w:rsid w:val="001678DD"/>
    <w:rsid w:val="0017054A"/>
    <w:rsid w:val="0017226A"/>
    <w:rsid w:val="00173F0E"/>
    <w:rsid w:val="0017547D"/>
    <w:rsid w:val="00177593"/>
    <w:rsid w:val="00177EA6"/>
    <w:rsid w:val="00180D3F"/>
    <w:rsid w:val="00183558"/>
    <w:rsid w:val="00184248"/>
    <w:rsid w:val="00184422"/>
    <w:rsid w:val="001848F1"/>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2B33"/>
    <w:rsid w:val="001A3248"/>
    <w:rsid w:val="001A3DB6"/>
    <w:rsid w:val="001A4608"/>
    <w:rsid w:val="001A6E5E"/>
    <w:rsid w:val="001A7B8D"/>
    <w:rsid w:val="001B0DDA"/>
    <w:rsid w:val="001B12A0"/>
    <w:rsid w:val="001B19CC"/>
    <w:rsid w:val="001B49FA"/>
    <w:rsid w:val="001B7194"/>
    <w:rsid w:val="001B7BF4"/>
    <w:rsid w:val="001C3AA8"/>
    <w:rsid w:val="001D04E3"/>
    <w:rsid w:val="001D19F8"/>
    <w:rsid w:val="001D1A14"/>
    <w:rsid w:val="001D1CAD"/>
    <w:rsid w:val="001D31BB"/>
    <w:rsid w:val="001D4AFA"/>
    <w:rsid w:val="001D5866"/>
    <w:rsid w:val="001D5B44"/>
    <w:rsid w:val="001D6DAD"/>
    <w:rsid w:val="001D73A3"/>
    <w:rsid w:val="001E1001"/>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221C"/>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638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4731"/>
    <w:rsid w:val="005A4866"/>
    <w:rsid w:val="005A4CFC"/>
    <w:rsid w:val="005A505D"/>
    <w:rsid w:val="005A5446"/>
    <w:rsid w:val="005A73E1"/>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43E"/>
    <w:rsid w:val="00676807"/>
    <w:rsid w:val="006822FB"/>
    <w:rsid w:val="00684465"/>
    <w:rsid w:val="00686DAB"/>
    <w:rsid w:val="00690236"/>
    <w:rsid w:val="00690924"/>
    <w:rsid w:val="00692B6B"/>
    <w:rsid w:val="00695278"/>
    <w:rsid w:val="006A1450"/>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F5"/>
    <w:rsid w:val="006C3CC4"/>
    <w:rsid w:val="006C415D"/>
    <w:rsid w:val="006C4507"/>
    <w:rsid w:val="006D0944"/>
    <w:rsid w:val="006D0B27"/>
    <w:rsid w:val="006D0B8A"/>
    <w:rsid w:val="006D1878"/>
    <w:rsid w:val="006D1A52"/>
    <w:rsid w:val="006D6966"/>
    <w:rsid w:val="006D7EB9"/>
    <w:rsid w:val="006E4D36"/>
    <w:rsid w:val="006E5211"/>
    <w:rsid w:val="006E74E6"/>
    <w:rsid w:val="006F1A0B"/>
    <w:rsid w:val="006F2F1E"/>
    <w:rsid w:val="006F41AE"/>
    <w:rsid w:val="006F4F6D"/>
    <w:rsid w:val="006F57ED"/>
    <w:rsid w:val="00701E32"/>
    <w:rsid w:val="007037D9"/>
    <w:rsid w:val="007043C9"/>
    <w:rsid w:val="007108F6"/>
    <w:rsid w:val="00710923"/>
    <w:rsid w:val="00710DF7"/>
    <w:rsid w:val="0071320C"/>
    <w:rsid w:val="00715DDB"/>
    <w:rsid w:val="00721ECC"/>
    <w:rsid w:val="00723DFE"/>
    <w:rsid w:val="00724AC1"/>
    <w:rsid w:val="0072614A"/>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514F"/>
    <w:rsid w:val="008E67D7"/>
    <w:rsid w:val="008F24ED"/>
    <w:rsid w:val="008F300F"/>
    <w:rsid w:val="008F36B6"/>
    <w:rsid w:val="008F7138"/>
    <w:rsid w:val="008F788F"/>
    <w:rsid w:val="0090085D"/>
    <w:rsid w:val="00900D6C"/>
    <w:rsid w:val="00902246"/>
    <w:rsid w:val="009029BF"/>
    <w:rsid w:val="00903287"/>
    <w:rsid w:val="00903520"/>
    <w:rsid w:val="00910459"/>
    <w:rsid w:val="00910DBA"/>
    <w:rsid w:val="009117DD"/>
    <w:rsid w:val="00917555"/>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F95"/>
    <w:rsid w:val="00A32325"/>
    <w:rsid w:val="00A32BF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4A3B"/>
    <w:rsid w:val="00AD4D41"/>
    <w:rsid w:val="00AD4F54"/>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65BD"/>
    <w:rsid w:val="00BE026C"/>
    <w:rsid w:val="00BE0485"/>
    <w:rsid w:val="00BE2FD4"/>
    <w:rsid w:val="00BE3907"/>
    <w:rsid w:val="00BE3941"/>
    <w:rsid w:val="00BE545B"/>
    <w:rsid w:val="00BF30CD"/>
    <w:rsid w:val="00BF3C14"/>
    <w:rsid w:val="00BF5C55"/>
    <w:rsid w:val="00BF5CA7"/>
    <w:rsid w:val="00C000A2"/>
    <w:rsid w:val="00C01D17"/>
    <w:rsid w:val="00C033B1"/>
    <w:rsid w:val="00C06103"/>
    <w:rsid w:val="00C07CF5"/>
    <w:rsid w:val="00C16355"/>
    <w:rsid w:val="00C2375B"/>
    <w:rsid w:val="00C2380B"/>
    <w:rsid w:val="00C23B1A"/>
    <w:rsid w:val="00C26167"/>
    <w:rsid w:val="00C27D21"/>
    <w:rsid w:val="00C34AA6"/>
    <w:rsid w:val="00C367B8"/>
    <w:rsid w:val="00C41372"/>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1DCA"/>
    <w:rsid w:val="00C82C3D"/>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83"/>
    <w:rsid w:val="00CE721D"/>
    <w:rsid w:val="00CF000E"/>
    <w:rsid w:val="00CF0871"/>
    <w:rsid w:val="00CF0B0C"/>
    <w:rsid w:val="00CF1179"/>
    <w:rsid w:val="00CF1C22"/>
    <w:rsid w:val="00CF252E"/>
    <w:rsid w:val="00CF3235"/>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72EB"/>
    <w:rsid w:val="00D47C62"/>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CEE"/>
    <w:rsid w:val="00E450CA"/>
    <w:rsid w:val="00E47532"/>
    <w:rsid w:val="00E500DD"/>
    <w:rsid w:val="00E50362"/>
    <w:rsid w:val="00E517EB"/>
    <w:rsid w:val="00E622F8"/>
    <w:rsid w:val="00E635AE"/>
    <w:rsid w:val="00E645F3"/>
    <w:rsid w:val="00E64DDF"/>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2256"/>
    <w:rsid w:val="00EA28BA"/>
    <w:rsid w:val="00EA2BCC"/>
    <w:rsid w:val="00EA35A8"/>
    <w:rsid w:val="00EA45EE"/>
    <w:rsid w:val="00EA79A2"/>
    <w:rsid w:val="00EB0CCE"/>
    <w:rsid w:val="00EB1266"/>
    <w:rsid w:val="00EB1706"/>
    <w:rsid w:val="00EB23AF"/>
    <w:rsid w:val="00EB26A1"/>
    <w:rsid w:val="00EB2762"/>
    <w:rsid w:val="00EB4423"/>
    <w:rsid w:val="00EB5550"/>
    <w:rsid w:val="00EB5A45"/>
    <w:rsid w:val="00EB5C03"/>
    <w:rsid w:val="00EB5F2F"/>
    <w:rsid w:val="00EB6948"/>
    <w:rsid w:val="00EB7CA3"/>
    <w:rsid w:val="00EC26C2"/>
    <w:rsid w:val="00EC7476"/>
    <w:rsid w:val="00ED0082"/>
    <w:rsid w:val="00ED0D48"/>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412D1"/>
    <w:rsid w:val="00F41DBF"/>
    <w:rsid w:val="00F432B0"/>
    <w:rsid w:val="00F44837"/>
    <w:rsid w:val="00F4522E"/>
    <w:rsid w:val="00F452C2"/>
    <w:rsid w:val="00F45936"/>
    <w:rsid w:val="00F46322"/>
    <w:rsid w:val="00F46803"/>
    <w:rsid w:val="00F4694B"/>
    <w:rsid w:val="00F5109E"/>
    <w:rsid w:val="00F5270C"/>
    <w:rsid w:val="00F534B1"/>
    <w:rsid w:val="00F60369"/>
    <w:rsid w:val="00F60B25"/>
    <w:rsid w:val="00F63404"/>
    <w:rsid w:val="00F65FDE"/>
    <w:rsid w:val="00F666EF"/>
    <w:rsid w:val="00F66E74"/>
    <w:rsid w:val="00F67119"/>
    <w:rsid w:val="00F70175"/>
    <w:rsid w:val="00F70A96"/>
    <w:rsid w:val="00F710AF"/>
    <w:rsid w:val="00F732A1"/>
    <w:rsid w:val="00F73C2C"/>
    <w:rsid w:val="00F73FC4"/>
    <w:rsid w:val="00F82149"/>
    <w:rsid w:val="00F8269E"/>
    <w:rsid w:val="00F8446F"/>
    <w:rsid w:val="00F87B1D"/>
    <w:rsid w:val="00F90CC6"/>
    <w:rsid w:val="00F915AE"/>
    <w:rsid w:val="00F92B62"/>
    <w:rsid w:val="00F93D11"/>
    <w:rsid w:val="00F94D53"/>
    <w:rsid w:val="00F95C0D"/>
    <w:rsid w:val="00F96846"/>
    <w:rsid w:val="00F9731F"/>
    <w:rsid w:val="00F97A1D"/>
    <w:rsid w:val="00FA27CC"/>
    <w:rsid w:val="00FA32E0"/>
    <w:rsid w:val="00FA4FE8"/>
    <w:rsid w:val="00FA6478"/>
    <w:rsid w:val="00FA64B7"/>
    <w:rsid w:val="00FA7181"/>
    <w:rsid w:val="00FA7A8D"/>
    <w:rsid w:val="00FB0118"/>
    <w:rsid w:val="00FB1265"/>
    <w:rsid w:val="00FB154D"/>
    <w:rsid w:val="00FB3A8B"/>
    <w:rsid w:val="00FB3CDB"/>
    <w:rsid w:val="00FB4E9E"/>
    <w:rsid w:val="00FB64C8"/>
    <w:rsid w:val="00FB64D8"/>
    <w:rsid w:val="00FB6771"/>
    <w:rsid w:val="00FC0809"/>
    <w:rsid w:val="00FC2EB7"/>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hyperlink" Target="https://docs.unity3d.com/Manual/ExecutionOrder.html" TargetMode="External"/><Relationship Id="rId39" Type="http://schemas.openxmlformats.org/officeDocument/2006/relationships/hyperlink" Target="mailto:com.unity.nuget.newtonsoft-json@3.0" TargetMode="External"/><Relationship Id="rId21" Type="http://schemas.openxmlformats.org/officeDocument/2006/relationships/hyperlink" Target="http://m-use.psy.vanderbilt.edu/downloads/" TargetMode="External"/><Relationship Id="rId34" Type="http://schemas.openxmlformats.org/officeDocument/2006/relationships/hyperlink" Target="https://github.com/ezzcodeezzlife/dalle2-in-python" TargetMode="External"/><Relationship Id="rId42" Type="http://schemas.openxmlformats.org/officeDocument/2006/relationships/header" Target="header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m-use.psy.vanderbilt.edu/download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image" Target="media/image6.emf"/><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89</TotalTime>
  <Pages>50</Pages>
  <Words>12001</Words>
  <Characters>68410</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80251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Traczewski, Nathan</cp:lastModifiedBy>
  <cp:revision>69</cp:revision>
  <cp:lastPrinted>2008-03-26T21:29:00Z</cp:lastPrinted>
  <dcterms:created xsi:type="dcterms:W3CDTF">2023-09-25T22:50:00Z</dcterms:created>
  <dcterms:modified xsi:type="dcterms:W3CDTF">2023-10-05T15:15:00Z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