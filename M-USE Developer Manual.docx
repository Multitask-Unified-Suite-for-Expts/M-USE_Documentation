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5A37DD">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39C96D19" w14:textId="7CE61BD4" w:rsidR="008B2173" w:rsidRDefault="00FD74DF">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50376098" w:history="1">
        <w:r w:rsidR="008B2173" w:rsidRPr="007830BB">
          <w:rPr>
            <w:rStyle w:val="Hyperlink"/>
          </w:rPr>
          <w:t>1 Introduction</w:t>
        </w:r>
        <w:r w:rsidR="008B2173">
          <w:rPr>
            <w:webHidden/>
          </w:rPr>
          <w:tab/>
        </w:r>
        <w:r w:rsidR="008B2173">
          <w:rPr>
            <w:webHidden/>
          </w:rPr>
          <w:fldChar w:fldCharType="begin"/>
        </w:r>
        <w:r w:rsidR="008B2173">
          <w:rPr>
            <w:webHidden/>
          </w:rPr>
          <w:instrText xml:space="preserve"> PAGEREF _Toc150376098 \h </w:instrText>
        </w:r>
        <w:r w:rsidR="008B2173">
          <w:rPr>
            <w:webHidden/>
          </w:rPr>
        </w:r>
        <w:r w:rsidR="008B2173">
          <w:rPr>
            <w:webHidden/>
          </w:rPr>
          <w:fldChar w:fldCharType="separate"/>
        </w:r>
        <w:r w:rsidR="006531E7">
          <w:rPr>
            <w:webHidden/>
          </w:rPr>
          <w:t>7</w:t>
        </w:r>
        <w:r w:rsidR="008B2173">
          <w:rPr>
            <w:webHidden/>
          </w:rPr>
          <w:fldChar w:fldCharType="end"/>
        </w:r>
      </w:hyperlink>
    </w:p>
    <w:p w14:paraId="7F6B2794" w14:textId="11DF1180"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099" w:history="1">
        <w:r w:rsidR="008B2173" w:rsidRPr="007830BB">
          <w:rPr>
            <w:rStyle w:val="Hyperlink"/>
            <w:noProof/>
          </w:rPr>
          <w:t>1.1 Purpose</w:t>
        </w:r>
        <w:r w:rsidR="008B2173">
          <w:rPr>
            <w:noProof/>
            <w:webHidden/>
          </w:rPr>
          <w:tab/>
        </w:r>
        <w:r w:rsidR="008B2173">
          <w:rPr>
            <w:noProof/>
            <w:webHidden/>
          </w:rPr>
          <w:fldChar w:fldCharType="begin"/>
        </w:r>
        <w:r w:rsidR="008B2173">
          <w:rPr>
            <w:noProof/>
            <w:webHidden/>
          </w:rPr>
          <w:instrText xml:space="preserve"> PAGEREF _Toc150376099 \h </w:instrText>
        </w:r>
        <w:r w:rsidR="008B2173">
          <w:rPr>
            <w:noProof/>
            <w:webHidden/>
          </w:rPr>
        </w:r>
        <w:r w:rsidR="008B2173">
          <w:rPr>
            <w:noProof/>
            <w:webHidden/>
          </w:rPr>
          <w:fldChar w:fldCharType="separate"/>
        </w:r>
        <w:r w:rsidR="006531E7">
          <w:rPr>
            <w:noProof/>
            <w:webHidden/>
          </w:rPr>
          <w:t>7</w:t>
        </w:r>
        <w:r w:rsidR="008B2173">
          <w:rPr>
            <w:noProof/>
            <w:webHidden/>
          </w:rPr>
          <w:fldChar w:fldCharType="end"/>
        </w:r>
      </w:hyperlink>
    </w:p>
    <w:p w14:paraId="4CDA4E41" w14:textId="19B5C949"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0" w:history="1">
        <w:r w:rsidR="008B2173" w:rsidRPr="007830BB">
          <w:rPr>
            <w:rStyle w:val="Hyperlink"/>
            <w:noProof/>
          </w:rPr>
          <w:t>1.2 Audience</w:t>
        </w:r>
        <w:r w:rsidR="008B2173">
          <w:rPr>
            <w:noProof/>
            <w:webHidden/>
          </w:rPr>
          <w:tab/>
        </w:r>
        <w:r w:rsidR="008B2173">
          <w:rPr>
            <w:noProof/>
            <w:webHidden/>
          </w:rPr>
          <w:fldChar w:fldCharType="begin"/>
        </w:r>
        <w:r w:rsidR="008B2173">
          <w:rPr>
            <w:noProof/>
            <w:webHidden/>
          </w:rPr>
          <w:instrText xml:space="preserve"> PAGEREF _Toc150376100 \h </w:instrText>
        </w:r>
        <w:r w:rsidR="008B2173">
          <w:rPr>
            <w:noProof/>
            <w:webHidden/>
          </w:rPr>
        </w:r>
        <w:r w:rsidR="008B2173">
          <w:rPr>
            <w:noProof/>
            <w:webHidden/>
          </w:rPr>
          <w:fldChar w:fldCharType="separate"/>
        </w:r>
        <w:r w:rsidR="006531E7">
          <w:rPr>
            <w:noProof/>
            <w:webHidden/>
          </w:rPr>
          <w:t>7</w:t>
        </w:r>
        <w:r w:rsidR="008B2173">
          <w:rPr>
            <w:noProof/>
            <w:webHidden/>
          </w:rPr>
          <w:fldChar w:fldCharType="end"/>
        </w:r>
      </w:hyperlink>
    </w:p>
    <w:p w14:paraId="6DF8E642" w14:textId="533D37BC"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01" w:history="1">
        <w:r w:rsidR="008B2173" w:rsidRPr="007830BB">
          <w:rPr>
            <w:rStyle w:val="Hyperlink"/>
          </w:rPr>
          <w:t>2 M-USE Overview</w:t>
        </w:r>
        <w:r w:rsidR="008B2173">
          <w:rPr>
            <w:webHidden/>
          </w:rPr>
          <w:tab/>
        </w:r>
        <w:r w:rsidR="008B2173">
          <w:rPr>
            <w:webHidden/>
          </w:rPr>
          <w:fldChar w:fldCharType="begin"/>
        </w:r>
        <w:r w:rsidR="008B2173">
          <w:rPr>
            <w:webHidden/>
          </w:rPr>
          <w:instrText xml:space="preserve"> PAGEREF _Toc150376101 \h </w:instrText>
        </w:r>
        <w:r w:rsidR="008B2173">
          <w:rPr>
            <w:webHidden/>
          </w:rPr>
        </w:r>
        <w:r w:rsidR="008B2173">
          <w:rPr>
            <w:webHidden/>
          </w:rPr>
          <w:fldChar w:fldCharType="separate"/>
        </w:r>
        <w:r w:rsidR="006531E7">
          <w:rPr>
            <w:webHidden/>
          </w:rPr>
          <w:t>7</w:t>
        </w:r>
        <w:r w:rsidR="008B2173">
          <w:rPr>
            <w:webHidden/>
          </w:rPr>
          <w:fldChar w:fldCharType="end"/>
        </w:r>
      </w:hyperlink>
    </w:p>
    <w:p w14:paraId="00A6593B" w14:textId="28DB471C"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2" w:history="1">
        <w:r w:rsidR="008B2173" w:rsidRPr="007830BB">
          <w:rPr>
            <w:rStyle w:val="Hyperlink"/>
            <w:noProof/>
          </w:rPr>
          <w:t>2.1 Hardware Requirements</w:t>
        </w:r>
        <w:r w:rsidR="008B2173">
          <w:rPr>
            <w:noProof/>
            <w:webHidden/>
          </w:rPr>
          <w:tab/>
        </w:r>
        <w:r w:rsidR="008B2173">
          <w:rPr>
            <w:noProof/>
            <w:webHidden/>
          </w:rPr>
          <w:fldChar w:fldCharType="begin"/>
        </w:r>
        <w:r w:rsidR="008B2173">
          <w:rPr>
            <w:noProof/>
            <w:webHidden/>
          </w:rPr>
          <w:instrText xml:space="preserve"> PAGEREF _Toc150376102 \h </w:instrText>
        </w:r>
        <w:r w:rsidR="008B2173">
          <w:rPr>
            <w:noProof/>
            <w:webHidden/>
          </w:rPr>
        </w:r>
        <w:r w:rsidR="008B2173">
          <w:rPr>
            <w:noProof/>
            <w:webHidden/>
          </w:rPr>
          <w:fldChar w:fldCharType="separate"/>
        </w:r>
        <w:r w:rsidR="006531E7">
          <w:rPr>
            <w:noProof/>
            <w:webHidden/>
          </w:rPr>
          <w:t>8</w:t>
        </w:r>
        <w:r w:rsidR="008B2173">
          <w:rPr>
            <w:noProof/>
            <w:webHidden/>
          </w:rPr>
          <w:fldChar w:fldCharType="end"/>
        </w:r>
      </w:hyperlink>
    </w:p>
    <w:p w14:paraId="08B9EB74" w14:textId="63F6554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3" w:history="1">
        <w:r w:rsidR="008B2173" w:rsidRPr="007830BB">
          <w:rPr>
            <w:rStyle w:val="Hyperlink"/>
            <w:noProof/>
          </w:rPr>
          <w:t>2.2 Unity</w:t>
        </w:r>
        <w:r w:rsidR="008B2173">
          <w:rPr>
            <w:noProof/>
            <w:webHidden/>
          </w:rPr>
          <w:tab/>
        </w:r>
        <w:r w:rsidR="008B2173">
          <w:rPr>
            <w:noProof/>
            <w:webHidden/>
          </w:rPr>
          <w:fldChar w:fldCharType="begin"/>
        </w:r>
        <w:r w:rsidR="008B2173">
          <w:rPr>
            <w:noProof/>
            <w:webHidden/>
          </w:rPr>
          <w:instrText xml:space="preserve"> PAGEREF _Toc150376103 \h </w:instrText>
        </w:r>
        <w:r w:rsidR="008B2173">
          <w:rPr>
            <w:noProof/>
            <w:webHidden/>
          </w:rPr>
        </w:r>
        <w:r w:rsidR="008B2173">
          <w:rPr>
            <w:noProof/>
            <w:webHidden/>
          </w:rPr>
          <w:fldChar w:fldCharType="separate"/>
        </w:r>
        <w:r w:rsidR="006531E7">
          <w:rPr>
            <w:noProof/>
            <w:webHidden/>
          </w:rPr>
          <w:t>8</w:t>
        </w:r>
        <w:r w:rsidR="008B2173">
          <w:rPr>
            <w:noProof/>
            <w:webHidden/>
          </w:rPr>
          <w:fldChar w:fldCharType="end"/>
        </w:r>
      </w:hyperlink>
    </w:p>
    <w:p w14:paraId="5F8A6B66" w14:textId="588A12B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4" w:history="1">
        <w:r w:rsidR="008B2173" w:rsidRPr="007830BB">
          <w:rPr>
            <w:rStyle w:val="Hyperlink"/>
            <w:noProof/>
          </w:rPr>
          <w:t>2.3 Installing M-USE</w:t>
        </w:r>
        <w:r w:rsidR="008B2173">
          <w:rPr>
            <w:noProof/>
            <w:webHidden/>
          </w:rPr>
          <w:tab/>
        </w:r>
        <w:r w:rsidR="008B2173">
          <w:rPr>
            <w:noProof/>
            <w:webHidden/>
          </w:rPr>
          <w:fldChar w:fldCharType="begin"/>
        </w:r>
        <w:r w:rsidR="008B2173">
          <w:rPr>
            <w:noProof/>
            <w:webHidden/>
          </w:rPr>
          <w:instrText xml:space="preserve"> PAGEREF _Toc150376104 \h </w:instrText>
        </w:r>
        <w:r w:rsidR="008B2173">
          <w:rPr>
            <w:noProof/>
            <w:webHidden/>
          </w:rPr>
        </w:r>
        <w:r w:rsidR="008B2173">
          <w:rPr>
            <w:noProof/>
            <w:webHidden/>
          </w:rPr>
          <w:fldChar w:fldCharType="separate"/>
        </w:r>
        <w:r w:rsidR="006531E7">
          <w:rPr>
            <w:noProof/>
            <w:webHidden/>
          </w:rPr>
          <w:t>9</w:t>
        </w:r>
        <w:r w:rsidR="008B2173">
          <w:rPr>
            <w:noProof/>
            <w:webHidden/>
          </w:rPr>
          <w:fldChar w:fldCharType="end"/>
        </w:r>
      </w:hyperlink>
    </w:p>
    <w:p w14:paraId="5C471E7A" w14:textId="52BA038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05" w:history="1">
        <w:r w:rsidR="008B2173" w:rsidRPr="007830BB">
          <w:rPr>
            <w:rStyle w:val="Hyperlink"/>
            <w:noProof/>
          </w:rPr>
          <w:t>2.3.1 Preparing a Machine for Development</w:t>
        </w:r>
        <w:r w:rsidR="008B2173">
          <w:rPr>
            <w:noProof/>
            <w:webHidden/>
          </w:rPr>
          <w:tab/>
        </w:r>
        <w:r w:rsidR="008B2173">
          <w:rPr>
            <w:noProof/>
            <w:webHidden/>
          </w:rPr>
          <w:fldChar w:fldCharType="begin"/>
        </w:r>
        <w:r w:rsidR="008B2173">
          <w:rPr>
            <w:noProof/>
            <w:webHidden/>
          </w:rPr>
          <w:instrText xml:space="preserve"> PAGEREF _Toc150376105 \h </w:instrText>
        </w:r>
        <w:r w:rsidR="008B2173">
          <w:rPr>
            <w:noProof/>
            <w:webHidden/>
          </w:rPr>
        </w:r>
        <w:r w:rsidR="008B2173">
          <w:rPr>
            <w:noProof/>
            <w:webHidden/>
          </w:rPr>
          <w:fldChar w:fldCharType="separate"/>
        </w:r>
        <w:r w:rsidR="006531E7">
          <w:rPr>
            <w:noProof/>
            <w:webHidden/>
          </w:rPr>
          <w:t>9</w:t>
        </w:r>
        <w:r w:rsidR="008B2173">
          <w:rPr>
            <w:noProof/>
            <w:webHidden/>
          </w:rPr>
          <w:fldChar w:fldCharType="end"/>
        </w:r>
      </w:hyperlink>
    </w:p>
    <w:p w14:paraId="2F691E90" w14:textId="5301177C"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06" w:history="1">
        <w:r w:rsidR="008B2173" w:rsidRPr="007830BB">
          <w:rPr>
            <w:rStyle w:val="Hyperlink"/>
          </w:rPr>
          <w:t>3 Running M-USE</w:t>
        </w:r>
        <w:r w:rsidR="008B2173">
          <w:rPr>
            <w:webHidden/>
          </w:rPr>
          <w:tab/>
        </w:r>
        <w:r w:rsidR="008B2173">
          <w:rPr>
            <w:webHidden/>
          </w:rPr>
          <w:fldChar w:fldCharType="begin"/>
        </w:r>
        <w:r w:rsidR="008B2173">
          <w:rPr>
            <w:webHidden/>
          </w:rPr>
          <w:instrText xml:space="preserve"> PAGEREF _Toc150376106 \h </w:instrText>
        </w:r>
        <w:r w:rsidR="008B2173">
          <w:rPr>
            <w:webHidden/>
          </w:rPr>
        </w:r>
        <w:r w:rsidR="008B2173">
          <w:rPr>
            <w:webHidden/>
          </w:rPr>
          <w:fldChar w:fldCharType="separate"/>
        </w:r>
        <w:r w:rsidR="006531E7">
          <w:rPr>
            <w:webHidden/>
          </w:rPr>
          <w:t>10</w:t>
        </w:r>
        <w:r w:rsidR="008B2173">
          <w:rPr>
            <w:webHidden/>
          </w:rPr>
          <w:fldChar w:fldCharType="end"/>
        </w:r>
      </w:hyperlink>
    </w:p>
    <w:p w14:paraId="6EC657E5" w14:textId="46D46C5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7" w:history="1">
        <w:r w:rsidR="008B2173" w:rsidRPr="007830BB">
          <w:rPr>
            <w:rStyle w:val="Hyperlink"/>
            <w:noProof/>
          </w:rPr>
          <w:t>3.1 Configuration Files Setup</w:t>
        </w:r>
        <w:r w:rsidR="008B2173">
          <w:rPr>
            <w:noProof/>
            <w:webHidden/>
          </w:rPr>
          <w:tab/>
        </w:r>
        <w:r w:rsidR="008B2173">
          <w:rPr>
            <w:noProof/>
            <w:webHidden/>
          </w:rPr>
          <w:fldChar w:fldCharType="begin"/>
        </w:r>
        <w:r w:rsidR="008B2173">
          <w:rPr>
            <w:noProof/>
            <w:webHidden/>
          </w:rPr>
          <w:instrText xml:space="preserve"> PAGEREF _Toc150376107 \h </w:instrText>
        </w:r>
        <w:r w:rsidR="008B2173">
          <w:rPr>
            <w:noProof/>
            <w:webHidden/>
          </w:rPr>
        </w:r>
        <w:r w:rsidR="008B2173">
          <w:rPr>
            <w:noProof/>
            <w:webHidden/>
          </w:rPr>
          <w:fldChar w:fldCharType="separate"/>
        </w:r>
        <w:r w:rsidR="006531E7">
          <w:rPr>
            <w:noProof/>
            <w:webHidden/>
          </w:rPr>
          <w:t>10</w:t>
        </w:r>
        <w:r w:rsidR="008B2173">
          <w:rPr>
            <w:noProof/>
            <w:webHidden/>
          </w:rPr>
          <w:fldChar w:fldCharType="end"/>
        </w:r>
      </w:hyperlink>
    </w:p>
    <w:p w14:paraId="4A26E760" w14:textId="3392EE70" w:rsidR="008B2173" w:rsidRDefault="00000000">
      <w:pPr>
        <w:pStyle w:val="TOC3"/>
        <w:tabs>
          <w:tab w:val="left" w:pos="1440"/>
        </w:tabs>
        <w:rPr>
          <w:rFonts w:asciiTheme="minorHAnsi" w:eastAsiaTheme="minorEastAsia" w:hAnsiTheme="minorHAnsi" w:cstheme="minorBidi"/>
          <w:noProof/>
          <w:kern w:val="2"/>
          <w:sz w:val="24"/>
          <w:szCs w:val="24"/>
          <w:lang w:eastAsia="en-US"/>
          <w14:ligatures w14:val="standardContextual"/>
        </w:rPr>
      </w:pPr>
      <w:hyperlink w:anchor="_Toc150376108" w:history="1">
        <w:r w:rsidR="008B2173" w:rsidRPr="007830BB">
          <w:rPr>
            <w:rStyle w:val="Hyperlink"/>
            <w:noProof/>
          </w:rPr>
          <w:t>3.1.1</w:t>
        </w:r>
        <w:r w:rsidR="008B2173">
          <w:rPr>
            <w:rFonts w:asciiTheme="minorHAnsi" w:eastAsiaTheme="minorEastAsia" w:hAnsiTheme="minorHAnsi" w:cstheme="minorBidi"/>
            <w:noProof/>
            <w:kern w:val="2"/>
            <w:sz w:val="24"/>
            <w:szCs w:val="24"/>
            <w:lang w:eastAsia="en-US"/>
            <w14:ligatures w14:val="standardContextual"/>
          </w:rPr>
          <w:tab/>
        </w:r>
        <w:r w:rsidR="008B2173" w:rsidRPr="007830BB">
          <w:rPr>
            <w:rStyle w:val="Hyperlink"/>
            <w:noProof/>
          </w:rPr>
          <w:t>Creating a New Task’s Configs</w:t>
        </w:r>
        <w:r w:rsidR="008B2173">
          <w:rPr>
            <w:noProof/>
            <w:webHidden/>
          </w:rPr>
          <w:tab/>
        </w:r>
        <w:r w:rsidR="008B2173">
          <w:rPr>
            <w:noProof/>
            <w:webHidden/>
          </w:rPr>
          <w:fldChar w:fldCharType="begin"/>
        </w:r>
        <w:r w:rsidR="008B2173">
          <w:rPr>
            <w:noProof/>
            <w:webHidden/>
          </w:rPr>
          <w:instrText xml:space="preserve"> PAGEREF _Toc150376108 \h </w:instrText>
        </w:r>
        <w:r w:rsidR="008B2173">
          <w:rPr>
            <w:noProof/>
            <w:webHidden/>
          </w:rPr>
        </w:r>
        <w:r w:rsidR="008B2173">
          <w:rPr>
            <w:noProof/>
            <w:webHidden/>
          </w:rPr>
          <w:fldChar w:fldCharType="separate"/>
        </w:r>
        <w:r w:rsidR="006531E7">
          <w:rPr>
            <w:noProof/>
            <w:webHidden/>
          </w:rPr>
          <w:t>11</w:t>
        </w:r>
        <w:r w:rsidR="008B2173">
          <w:rPr>
            <w:noProof/>
            <w:webHidden/>
          </w:rPr>
          <w:fldChar w:fldCharType="end"/>
        </w:r>
      </w:hyperlink>
    </w:p>
    <w:p w14:paraId="51871907" w14:textId="61942C4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09" w:history="1">
        <w:r w:rsidR="008B2173" w:rsidRPr="007830BB">
          <w:rPr>
            <w:rStyle w:val="Hyperlink"/>
            <w:noProof/>
          </w:rPr>
          <w:t>3.1.2 Session Config</w:t>
        </w:r>
        <w:r w:rsidR="008B2173">
          <w:rPr>
            <w:noProof/>
            <w:webHidden/>
          </w:rPr>
          <w:tab/>
        </w:r>
        <w:r w:rsidR="008B2173">
          <w:rPr>
            <w:noProof/>
            <w:webHidden/>
          </w:rPr>
          <w:fldChar w:fldCharType="begin"/>
        </w:r>
        <w:r w:rsidR="008B2173">
          <w:rPr>
            <w:noProof/>
            <w:webHidden/>
          </w:rPr>
          <w:instrText xml:space="preserve"> PAGEREF _Toc150376109 \h </w:instrText>
        </w:r>
        <w:r w:rsidR="008B2173">
          <w:rPr>
            <w:noProof/>
            <w:webHidden/>
          </w:rPr>
        </w:r>
        <w:r w:rsidR="008B2173">
          <w:rPr>
            <w:noProof/>
            <w:webHidden/>
          </w:rPr>
          <w:fldChar w:fldCharType="separate"/>
        </w:r>
        <w:r w:rsidR="006531E7">
          <w:rPr>
            <w:noProof/>
            <w:webHidden/>
          </w:rPr>
          <w:t>11</w:t>
        </w:r>
        <w:r w:rsidR="008B2173">
          <w:rPr>
            <w:noProof/>
            <w:webHidden/>
          </w:rPr>
          <w:fldChar w:fldCharType="end"/>
        </w:r>
      </w:hyperlink>
    </w:p>
    <w:p w14:paraId="46D80280" w14:textId="557E503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0" w:history="1">
        <w:r w:rsidR="008B2173" w:rsidRPr="007830BB">
          <w:rPr>
            <w:rStyle w:val="Hyperlink"/>
            <w:noProof/>
          </w:rPr>
          <w:t>3.1.3 Task Config</w:t>
        </w:r>
        <w:r w:rsidR="008B2173">
          <w:rPr>
            <w:noProof/>
            <w:webHidden/>
          </w:rPr>
          <w:tab/>
        </w:r>
        <w:r w:rsidR="008B2173">
          <w:rPr>
            <w:noProof/>
            <w:webHidden/>
          </w:rPr>
          <w:fldChar w:fldCharType="begin"/>
        </w:r>
        <w:r w:rsidR="008B2173">
          <w:rPr>
            <w:noProof/>
            <w:webHidden/>
          </w:rPr>
          <w:instrText xml:space="preserve"> PAGEREF _Toc150376110 \h </w:instrText>
        </w:r>
        <w:r w:rsidR="008B2173">
          <w:rPr>
            <w:noProof/>
            <w:webHidden/>
          </w:rPr>
        </w:r>
        <w:r w:rsidR="008B2173">
          <w:rPr>
            <w:noProof/>
            <w:webHidden/>
          </w:rPr>
          <w:fldChar w:fldCharType="separate"/>
        </w:r>
        <w:r w:rsidR="006531E7">
          <w:rPr>
            <w:noProof/>
            <w:webHidden/>
          </w:rPr>
          <w:t>13</w:t>
        </w:r>
        <w:r w:rsidR="008B2173">
          <w:rPr>
            <w:noProof/>
            <w:webHidden/>
          </w:rPr>
          <w:fldChar w:fldCharType="end"/>
        </w:r>
      </w:hyperlink>
    </w:p>
    <w:p w14:paraId="67E4C3FC" w14:textId="0065D49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1" w:history="1">
        <w:r w:rsidR="008B2173" w:rsidRPr="007830BB">
          <w:rPr>
            <w:rStyle w:val="Hyperlink"/>
            <w:noProof/>
          </w:rPr>
          <w:t>3.1.4 Config File Formats</w:t>
        </w:r>
        <w:r w:rsidR="008B2173">
          <w:rPr>
            <w:noProof/>
            <w:webHidden/>
          </w:rPr>
          <w:tab/>
        </w:r>
        <w:r w:rsidR="008B2173">
          <w:rPr>
            <w:noProof/>
            <w:webHidden/>
          </w:rPr>
          <w:fldChar w:fldCharType="begin"/>
        </w:r>
        <w:r w:rsidR="008B2173">
          <w:rPr>
            <w:noProof/>
            <w:webHidden/>
          </w:rPr>
          <w:instrText xml:space="preserve"> PAGEREF _Toc150376111 \h </w:instrText>
        </w:r>
        <w:r w:rsidR="008B2173">
          <w:rPr>
            <w:noProof/>
            <w:webHidden/>
          </w:rPr>
        </w:r>
        <w:r w:rsidR="008B2173">
          <w:rPr>
            <w:noProof/>
            <w:webHidden/>
          </w:rPr>
          <w:fldChar w:fldCharType="separate"/>
        </w:r>
        <w:r w:rsidR="006531E7">
          <w:rPr>
            <w:noProof/>
            <w:webHidden/>
          </w:rPr>
          <w:t>16</w:t>
        </w:r>
        <w:r w:rsidR="008B2173">
          <w:rPr>
            <w:noProof/>
            <w:webHidden/>
          </w:rPr>
          <w:fldChar w:fldCharType="end"/>
        </w:r>
      </w:hyperlink>
    </w:p>
    <w:p w14:paraId="4E3F926E" w14:textId="08812704"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2" w:history="1">
        <w:r w:rsidR="008B2173" w:rsidRPr="007830BB">
          <w:rPr>
            <w:rStyle w:val="Hyperlink"/>
            <w:noProof/>
          </w:rPr>
          <w:t>3.2 Resources Folder</w:t>
        </w:r>
        <w:r w:rsidR="008B2173">
          <w:rPr>
            <w:noProof/>
            <w:webHidden/>
          </w:rPr>
          <w:tab/>
        </w:r>
        <w:r w:rsidR="008B2173">
          <w:rPr>
            <w:noProof/>
            <w:webHidden/>
          </w:rPr>
          <w:fldChar w:fldCharType="begin"/>
        </w:r>
        <w:r w:rsidR="008B2173">
          <w:rPr>
            <w:noProof/>
            <w:webHidden/>
          </w:rPr>
          <w:instrText xml:space="preserve"> PAGEREF _Toc150376112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77E177C6" w14:textId="08BEF44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3" w:history="1">
        <w:r w:rsidR="008B2173" w:rsidRPr="007830BB">
          <w:rPr>
            <w:rStyle w:val="Hyperlink"/>
            <w:noProof/>
          </w:rPr>
          <w:t>3.2.1 Setting Up the Resources Folder</w:t>
        </w:r>
        <w:r w:rsidR="008B2173">
          <w:rPr>
            <w:noProof/>
            <w:webHidden/>
          </w:rPr>
          <w:tab/>
        </w:r>
        <w:r w:rsidR="008B2173">
          <w:rPr>
            <w:noProof/>
            <w:webHidden/>
          </w:rPr>
          <w:fldChar w:fldCharType="begin"/>
        </w:r>
        <w:r w:rsidR="008B2173">
          <w:rPr>
            <w:noProof/>
            <w:webHidden/>
          </w:rPr>
          <w:instrText xml:space="preserve"> PAGEREF _Toc150376113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1FBCE3C3" w14:textId="626467B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4" w:history="1">
        <w:r w:rsidR="008B2173" w:rsidRPr="007830BB">
          <w:rPr>
            <w:rStyle w:val="Hyperlink"/>
            <w:noProof/>
          </w:rPr>
          <w:t>3.3 Creating and Running a Build</w:t>
        </w:r>
        <w:r w:rsidR="008B2173">
          <w:rPr>
            <w:noProof/>
            <w:webHidden/>
          </w:rPr>
          <w:tab/>
        </w:r>
        <w:r w:rsidR="008B2173">
          <w:rPr>
            <w:noProof/>
            <w:webHidden/>
          </w:rPr>
          <w:fldChar w:fldCharType="begin"/>
        </w:r>
        <w:r w:rsidR="008B2173">
          <w:rPr>
            <w:noProof/>
            <w:webHidden/>
          </w:rPr>
          <w:instrText xml:space="preserve"> PAGEREF _Toc150376114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2C7A7AD8" w14:textId="25058449"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15" w:history="1">
        <w:r w:rsidR="008B2173" w:rsidRPr="007830BB">
          <w:rPr>
            <w:rStyle w:val="Hyperlink"/>
          </w:rPr>
          <w:t>4 M-USE State Machine</w:t>
        </w:r>
        <w:r w:rsidR="008B2173">
          <w:rPr>
            <w:webHidden/>
          </w:rPr>
          <w:tab/>
        </w:r>
        <w:r w:rsidR="008B2173">
          <w:rPr>
            <w:webHidden/>
          </w:rPr>
          <w:fldChar w:fldCharType="begin"/>
        </w:r>
        <w:r w:rsidR="008B2173">
          <w:rPr>
            <w:webHidden/>
          </w:rPr>
          <w:instrText xml:space="preserve"> PAGEREF _Toc150376115 \h </w:instrText>
        </w:r>
        <w:r w:rsidR="008B2173">
          <w:rPr>
            <w:webHidden/>
          </w:rPr>
        </w:r>
        <w:r w:rsidR="008B2173">
          <w:rPr>
            <w:webHidden/>
          </w:rPr>
          <w:fldChar w:fldCharType="separate"/>
        </w:r>
        <w:r w:rsidR="006531E7">
          <w:rPr>
            <w:webHidden/>
          </w:rPr>
          <w:t>19</w:t>
        </w:r>
        <w:r w:rsidR="008B2173">
          <w:rPr>
            <w:webHidden/>
          </w:rPr>
          <w:fldChar w:fldCharType="end"/>
        </w:r>
      </w:hyperlink>
    </w:p>
    <w:p w14:paraId="71C7837D" w14:textId="163F52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6" w:history="1">
        <w:r w:rsidR="008B2173" w:rsidRPr="007830BB">
          <w:rPr>
            <w:rStyle w:val="Hyperlink"/>
            <w:noProof/>
          </w:rPr>
          <w:t>4.1 States</w:t>
        </w:r>
        <w:r w:rsidR="008B2173">
          <w:rPr>
            <w:noProof/>
            <w:webHidden/>
          </w:rPr>
          <w:tab/>
        </w:r>
        <w:r w:rsidR="008B2173">
          <w:rPr>
            <w:noProof/>
            <w:webHidden/>
          </w:rPr>
          <w:fldChar w:fldCharType="begin"/>
        </w:r>
        <w:r w:rsidR="008B2173">
          <w:rPr>
            <w:noProof/>
            <w:webHidden/>
          </w:rPr>
          <w:instrText xml:space="preserve"> PAGEREF _Toc150376116 \h </w:instrText>
        </w:r>
        <w:r w:rsidR="008B2173">
          <w:rPr>
            <w:noProof/>
            <w:webHidden/>
          </w:rPr>
        </w:r>
        <w:r w:rsidR="008B2173">
          <w:rPr>
            <w:noProof/>
            <w:webHidden/>
          </w:rPr>
          <w:fldChar w:fldCharType="separate"/>
        </w:r>
        <w:r w:rsidR="006531E7">
          <w:rPr>
            <w:noProof/>
            <w:webHidden/>
          </w:rPr>
          <w:t>19</w:t>
        </w:r>
        <w:r w:rsidR="008B2173">
          <w:rPr>
            <w:noProof/>
            <w:webHidden/>
          </w:rPr>
          <w:fldChar w:fldCharType="end"/>
        </w:r>
      </w:hyperlink>
    </w:p>
    <w:p w14:paraId="0E0C3625" w14:textId="19E5C65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7" w:history="1">
        <w:r w:rsidR="008B2173" w:rsidRPr="007830BB">
          <w:rPr>
            <w:rStyle w:val="Hyperlink"/>
            <w:noProof/>
          </w:rPr>
          <w:t>4.1.1 State Initialization</w:t>
        </w:r>
        <w:r w:rsidR="008B2173">
          <w:rPr>
            <w:noProof/>
            <w:webHidden/>
          </w:rPr>
          <w:tab/>
        </w:r>
        <w:r w:rsidR="008B2173">
          <w:rPr>
            <w:noProof/>
            <w:webHidden/>
          </w:rPr>
          <w:fldChar w:fldCharType="begin"/>
        </w:r>
        <w:r w:rsidR="008B2173">
          <w:rPr>
            <w:noProof/>
            <w:webHidden/>
          </w:rPr>
          <w:instrText xml:space="preserve"> PAGEREF _Toc150376117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0585D3EE" w14:textId="06846FB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8" w:history="1">
        <w:r w:rsidR="008B2173" w:rsidRPr="007830BB">
          <w:rPr>
            <w:rStyle w:val="Hyperlink"/>
            <w:noProof/>
          </w:rPr>
          <w:t>4.1.2 State Update</w:t>
        </w:r>
        <w:r w:rsidR="008B2173">
          <w:rPr>
            <w:noProof/>
            <w:webHidden/>
          </w:rPr>
          <w:tab/>
        </w:r>
        <w:r w:rsidR="008B2173">
          <w:rPr>
            <w:noProof/>
            <w:webHidden/>
          </w:rPr>
          <w:fldChar w:fldCharType="begin"/>
        </w:r>
        <w:r w:rsidR="008B2173">
          <w:rPr>
            <w:noProof/>
            <w:webHidden/>
          </w:rPr>
          <w:instrText xml:space="preserve"> PAGEREF _Toc150376118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7A20048F" w14:textId="3CE9802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9" w:history="1">
        <w:r w:rsidR="008B2173" w:rsidRPr="007830BB">
          <w:rPr>
            <w:rStyle w:val="Hyperlink"/>
            <w:noProof/>
          </w:rPr>
          <w:t>4.1.3 State Termination</w:t>
        </w:r>
        <w:r w:rsidR="008B2173">
          <w:rPr>
            <w:noProof/>
            <w:webHidden/>
          </w:rPr>
          <w:tab/>
        </w:r>
        <w:r w:rsidR="008B2173">
          <w:rPr>
            <w:noProof/>
            <w:webHidden/>
          </w:rPr>
          <w:fldChar w:fldCharType="begin"/>
        </w:r>
        <w:r w:rsidR="008B2173">
          <w:rPr>
            <w:noProof/>
            <w:webHidden/>
          </w:rPr>
          <w:instrText xml:space="preserve"> PAGEREF _Toc150376119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395BDD82" w14:textId="0D2262F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0" w:history="1">
        <w:r w:rsidR="008B2173" w:rsidRPr="007830BB">
          <w:rPr>
            <w:rStyle w:val="Hyperlink"/>
            <w:noProof/>
          </w:rPr>
          <w:t>4.2 Control Levels</w:t>
        </w:r>
        <w:r w:rsidR="008B2173">
          <w:rPr>
            <w:noProof/>
            <w:webHidden/>
          </w:rPr>
          <w:tab/>
        </w:r>
        <w:r w:rsidR="008B2173">
          <w:rPr>
            <w:noProof/>
            <w:webHidden/>
          </w:rPr>
          <w:fldChar w:fldCharType="begin"/>
        </w:r>
        <w:r w:rsidR="008B2173">
          <w:rPr>
            <w:noProof/>
            <w:webHidden/>
          </w:rPr>
          <w:instrText xml:space="preserve"> PAGEREF _Toc150376120 \h </w:instrText>
        </w:r>
        <w:r w:rsidR="008B2173">
          <w:rPr>
            <w:noProof/>
            <w:webHidden/>
          </w:rPr>
        </w:r>
        <w:r w:rsidR="008B2173">
          <w:rPr>
            <w:noProof/>
            <w:webHidden/>
          </w:rPr>
          <w:fldChar w:fldCharType="separate"/>
        </w:r>
        <w:r w:rsidR="006531E7">
          <w:rPr>
            <w:noProof/>
            <w:webHidden/>
          </w:rPr>
          <w:t>21</w:t>
        </w:r>
        <w:r w:rsidR="008B2173">
          <w:rPr>
            <w:noProof/>
            <w:webHidden/>
          </w:rPr>
          <w:fldChar w:fldCharType="end"/>
        </w:r>
      </w:hyperlink>
    </w:p>
    <w:p w14:paraId="144D8BF0" w14:textId="1155B61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1" w:history="1">
        <w:r w:rsidR="008B2173" w:rsidRPr="007830BB">
          <w:rPr>
            <w:rStyle w:val="Hyperlink"/>
            <w:noProof/>
          </w:rPr>
          <w:t>4.2.1 M-USE State Machine</w:t>
        </w:r>
        <w:r w:rsidR="008B2173">
          <w:rPr>
            <w:noProof/>
            <w:webHidden/>
          </w:rPr>
          <w:tab/>
        </w:r>
        <w:r w:rsidR="008B2173">
          <w:rPr>
            <w:noProof/>
            <w:webHidden/>
          </w:rPr>
          <w:fldChar w:fldCharType="begin"/>
        </w:r>
        <w:r w:rsidR="008B2173">
          <w:rPr>
            <w:noProof/>
            <w:webHidden/>
          </w:rPr>
          <w:instrText xml:space="preserve"> PAGEREF _Toc150376121 \h </w:instrText>
        </w:r>
        <w:r w:rsidR="008B2173">
          <w:rPr>
            <w:noProof/>
            <w:webHidden/>
          </w:rPr>
        </w:r>
        <w:r w:rsidR="008B2173">
          <w:rPr>
            <w:noProof/>
            <w:webHidden/>
          </w:rPr>
          <w:fldChar w:fldCharType="separate"/>
        </w:r>
        <w:r w:rsidR="006531E7">
          <w:rPr>
            <w:noProof/>
            <w:webHidden/>
          </w:rPr>
          <w:t>22</w:t>
        </w:r>
        <w:r w:rsidR="008B2173">
          <w:rPr>
            <w:noProof/>
            <w:webHidden/>
          </w:rPr>
          <w:fldChar w:fldCharType="end"/>
        </w:r>
      </w:hyperlink>
    </w:p>
    <w:p w14:paraId="7DFE2324" w14:textId="02A81A43"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2" w:history="1">
        <w:r w:rsidR="008B2173" w:rsidRPr="007830BB">
          <w:rPr>
            <w:rStyle w:val="Hyperlink"/>
            <w:noProof/>
          </w:rPr>
          <w:t>4.3 Session Level</w:t>
        </w:r>
        <w:r w:rsidR="008B2173">
          <w:rPr>
            <w:noProof/>
            <w:webHidden/>
          </w:rPr>
          <w:tab/>
        </w:r>
        <w:r w:rsidR="008B2173">
          <w:rPr>
            <w:noProof/>
            <w:webHidden/>
          </w:rPr>
          <w:fldChar w:fldCharType="begin"/>
        </w:r>
        <w:r w:rsidR="008B2173">
          <w:rPr>
            <w:noProof/>
            <w:webHidden/>
          </w:rPr>
          <w:instrText xml:space="preserve"> PAGEREF _Toc150376122 \h </w:instrText>
        </w:r>
        <w:r w:rsidR="008B2173">
          <w:rPr>
            <w:noProof/>
            <w:webHidden/>
          </w:rPr>
        </w:r>
        <w:r w:rsidR="008B2173">
          <w:rPr>
            <w:noProof/>
            <w:webHidden/>
          </w:rPr>
          <w:fldChar w:fldCharType="separate"/>
        </w:r>
        <w:r w:rsidR="006531E7">
          <w:rPr>
            <w:noProof/>
            <w:webHidden/>
          </w:rPr>
          <w:t>22</w:t>
        </w:r>
        <w:r w:rsidR="008B2173">
          <w:rPr>
            <w:noProof/>
            <w:webHidden/>
          </w:rPr>
          <w:fldChar w:fldCharType="end"/>
        </w:r>
      </w:hyperlink>
    </w:p>
    <w:p w14:paraId="19971BAF" w14:textId="6A7FED0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3" w:history="1">
        <w:r w:rsidR="008B2173" w:rsidRPr="007830BB">
          <w:rPr>
            <w:rStyle w:val="Hyperlink"/>
            <w:noProof/>
          </w:rPr>
          <w:t>4.4 Task Level</w:t>
        </w:r>
        <w:r w:rsidR="008B2173">
          <w:rPr>
            <w:noProof/>
            <w:webHidden/>
          </w:rPr>
          <w:tab/>
        </w:r>
        <w:r w:rsidR="008B2173">
          <w:rPr>
            <w:noProof/>
            <w:webHidden/>
          </w:rPr>
          <w:fldChar w:fldCharType="begin"/>
        </w:r>
        <w:r w:rsidR="008B2173">
          <w:rPr>
            <w:noProof/>
            <w:webHidden/>
          </w:rPr>
          <w:instrText xml:space="preserve"> PAGEREF _Toc150376123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550DC8F0" w14:textId="6661EBF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4" w:history="1">
        <w:r w:rsidR="008B2173" w:rsidRPr="007830BB">
          <w:rPr>
            <w:rStyle w:val="Hyperlink"/>
            <w:noProof/>
          </w:rPr>
          <w:t>4.5 Trial Level</w:t>
        </w:r>
        <w:r w:rsidR="008B2173">
          <w:rPr>
            <w:noProof/>
            <w:webHidden/>
          </w:rPr>
          <w:tab/>
        </w:r>
        <w:r w:rsidR="008B2173">
          <w:rPr>
            <w:noProof/>
            <w:webHidden/>
          </w:rPr>
          <w:fldChar w:fldCharType="begin"/>
        </w:r>
        <w:r w:rsidR="008B2173">
          <w:rPr>
            <w:noProof/>
            <w:webHidden/>
          </w:rPr>
          <w:instrText xml:space="preserve"> PAGEREF _Toc150376124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0CE27A27" w14:textId="789941F3"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5" w:history="1">
        <w:r w:rsidR="008B2173" w:rsidRPr="007830BB">
          <w:rPr>
            <w:rStyle w:val="Hyperlink"/>
            <w:noProof/>
          </w:rPr>
          <w:t>4.6 Transient Levels</w:t>
        </w:r>
        <w:r w:rsidR="008B2173">
          <w:rPr>
            <w:noProof/>
            <w:webHidden/>
          </w:rPr>
          <w:tab/>
        </w:r>
        <w:r w:rsidR="008B2173">
          <w:rPr>
            <w:noProof/>
            <w:webHidden/>
          </w:rPr>
          <w:fldChar w:fldCharType="begin"/>
        </w:r>
        <w:r w:rsidR="008B2173">
          <w:rPr>
            <w:noProof/>
            <w:webHidden/>
          </w:rPr>
          <w:instrText xml:space="preserve"> PAGEREF _Toc150376125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6774F146" w14:textId="23EF4493"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6" w:history="1">
        <w:r w:rsidR="008B2173" w:rsidRPr="007830BB">
          <w:rPr>
            <w:rStyle w:val="Hyperlink"/>
            <w:noProof/>
          </w:rPr>
          <w:t>4.6.1 Calibration Level</w:t>
        </w:r>
        <w:r w:rsidR="008B2173">
          <w:rPr>
            <w:noProof/>
            <w:webHidden/>
          </w:rPr>
          <w:tab/>
        </w:r>
        <w:r w:rsidR="008B2173">
          <w:rPr>
            <w:noProof/>
            <w:webHidden/>
          </w:rPr>
          <w:fldChar w:fldCharType="begin"/>
        </w:r>
        <w:r w:rsidR="008B2173">
          <w:rPr>
            <w:noProof/>
            <w:webHidden/>
          </w:rPr>
          <w:instrText xml:space="preserve"> PAGEREF _Toc150376126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0C58F2BC" w14:textId="3BD9617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7" w:history="1">
        <w:r w:rsidR="008B2173" w:rsidRPr="007830BB">
          <w:rPr>
            <w:rStyle w:val="Hyperlink"/>
            <w:noProof/>
          </w:rPr>
          <w:t>4.6.2 Import Settings Level</w:t>
        </w:r>
        <w:r w:rsidR="008B2173">
          <w:rPr>
            <w:noProof/>
            <w:webHidden/>
          </w:rPr>
          <w:tab/>
        </w:r>
        <w:r w:rsidR="008B2173">
          <w:rPr>
            <w:noProof/>
            <w:webHidden/>
          </w:rPr>
          <w:fldChar w:fldCharType="begin"/>
        </w:r>
        <w:r w:rsidR="008B2173">
          <w:rPr>
            <w:noProof/>
            <w:webHidden/>
          </w:rPr>
          <w:instrText xml:space="preserve"> PAGEREF _Toc150376127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4B64C3C7" w14:textId="59CA3F1E"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28" w:history="1">
        <w:r w:rsidR="008B2173" w:rsidRPr="007830BB">
          <w:rPr>
            <w:rStyle w:val="Hyperlink"/>
          </w:rPr>
          <w:t>5 Task Generation</w:t>
        </w:r>
        <w:r w:rsidR="008B2173">
          <w:rPr>
            <w:webHidden/>
          </w:rPr>
          <w:tab/>
        </w:r>
        <w:r w:rsidR="008B2173">
          <w:rPr>
            <w:webHidden/>
          </w:rPr>
          <w:fldChar w:fldCharType="begin"/>
        </w:r>
        <w:r w:rsidR="008B2173">
          <w:rPr>
            <w:webHidden/>
          </w:rPr>
          <w:instrText xml:space="preserve"> PAGEREF _Toc150376128 \h </w:instrText>
        </w:r>
        <w:r w:rsidR="008B2173">
          <w:rPr>
            <w:webHidden/>
          </w:rPr>
        </w:r>
        <w:r w:rsidR="008B2173">
          <w:rPr>
            <w:webHidden/>
          </w:rPr>
          <w:fldChar w:fldCharType="separate"/>
        </w:r>
        <w:r w:rsidR="006531E7">
          <w:rPr>
            <w:webHidden/>
          </w:rPr>
          <w:t>24</w:t>
        </w:r>
        <w:r w:rsidR="008B2173">
          <w:rPr>
            <w:webHidden/>
          </w:rPr>
          <w:fldChar w:fldCharType="end"/>
        </w:r>
      </w:hyperlink>
    </w:p>
    <w:p w14:paraId="73B78CF2" w14:textId="58A3077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9" w:history="1">
        <w:r w:rsidR="008B2173" w:rsidRPr="007830BB">
          <w:rPr>
            <w:rStyle w:val="Hyperlink"/>
            <w:noProof/>
          </w:rPr>
          <w:t>5.1 Generate Task Scripts</w:t>
        </w:r>
        <w:r w:rsidR="008B2173">
          <w:rPr>
            <w:noProof/>
            <w:webHidden/>
          </w:rPr>
          <w:tab/>
        </w:r>
        <w:r w:rsidR="008B2173">
          <w:rPr>
            <w:noProof/>
            <w:webHidden/>
          </w:rPr>
          <w:fldChar w:fldCharType="begin"/>
        </w:r>
        <w:r w:rsidR="008B2173">
          <w:rPr>
            <w:noProof/>
            <w:webHidden/>
          </w:rPr>
          <w:instrText xml:space="preserve"> PAGEREF _Toc150376129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63A71014" w14:textId="5623430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0" w:history="1">
        <w:r w:rsidR="008B2173" w:rsidRPr="007830BB">
          <w:rPr>
            <w:rStyle w:val="Hyperlink"/>
            <w:noProof/>
          </w:rPr>
          <w:t>5.2 Generate Task Scene</w:t>
        </w:r>
        <w:r w:rsidR="008B2173">
          <w:rPr>
            <w:noProof/>
            <w:webHidden/>
          </w:rPr>
          <w:tab/>
        </w:r>
        <w:r w:rsidR="008B2173">
          <w:rPr>
            <w:noProof/>
            <w:webHidden/>
          </w:rPr>
          <w:fldChar w:fldCharType="begin"/>
        </w:r>
        <w:r w:rsidR="008B2173">
          <w:rPr>
            <w:noProof/>
            <w:webHidden/>
          </w:rPr>
          <w:instrText xml:space="preserve"> PAGEREF _Toc150376130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1B20CC53" w14:textId="2966B3B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1" w:history="1">
        <w:r w:rsidR="008B2173" w:rsidRPr="007830BB">
          <w:rPr>
            <w:rStyle w:val="Hyperlink"/>
            <w:noProof/>
          </w:rPr>
          <w:t>5.3 Generate Task Namespace</w:t>
        </w:r>
        <w:r w:rsidR="008B2173">
          <w:rPr>
            <w:noProof/>
            <w:webHidden/>
          </w:rPr>
          <w:tab/>
        </w:r>
        <w:r w:rsidR="008B2173">
          <w:rPr>
            <w:noProof/>
            <w:webHidden/>
          </w:rPr>
          <w:fldChar w:fldCharType="begin"/>
        </w:r>
        <w:r w:rsidR="008B2173">
          <w:rPr>
            <w:noProof/>
            <w:webHidden/>
          </w:rPr>
          <w:instrText xml:space="preserve"> PAGEREF _Toc150376131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544B45B2" w14:textId="626FAD1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2" w:history="1">
        <w:r w:rsidR="008B2173" w:rsidRPr="007830BB">
          <w:rPr>
            <w:rStyle w:val="Hyperlink"/>
            <w:noProof/>
          </w:rPr>
          <w:t>5.4 Define the TaskDef Class</w:t>
        </w:r>
        <w:r w:rsidR="008B2173">
          <w:rPr>
            <w:noProof/>
            <w:webHidden/>
          </w:rPr>
          <w:tab/>
        </w:r>
        <w:r w:rsidR="008B2173">
          <w:rPr>
            <w:noProof/>
            <w:webHidden/>
          </w:rPr>
          <w:fldChar w:fldCharType="begin"/>
        </w:r>
        <w:r w:rsidR="008B2173">
          <w:rPr>
            <w:noProof/>
            <w:webHidden/>
          </w:rPr>
          <w:instrText xml:space="preserve"> PAGEREF _Toc150376132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66BDAAAF" w14:textId="4D17349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3" w:history="1">
        <w:r w:rsidR="008B2173" w:rsidRPr="007830BB">
          <w:rPr>
            <w:rStyle w:val="Hyperlink"/>
            <w:noProof/>
          </w:rPr>
          <w:t>5.5 Define the BlockDef Class</w:t>
        </w:r>
        <w:r w:rsidR="008B2173">
          <w:rPr>
            <w:noProof/>
            <w:webHidden/>
          </w:rPr>
          <w:tab/>
        </w:r>
        <w:r w:rsidR="008B2173">
          <w:rPr>
            <w:noProof/>
            <w:webHidden/>
          </w:rPr>
          <w:fldChar w:fldCharType="begin"/>
        </w:r>
        <w:r w:rsidR="008B2173">
          <w:rPr>
            <w:noProof/>
            <w:webHidden/>
          </w:rPr>
          <w:instrText xml:space="preserve"> PAGEREF _Toc150376133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1549E06E" w14:textId="2362F2D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4" w:history="1">
        <w:r w:rsidR="008B2173" w:rsidRPr="007830BB">
          <w:rPr>
            <w:rStyle w:val="Hyperlink"/>
            <w:noProof/>
          </w:rPr>
          <w:t>5.6 Define the TrialDef Class</w:t>
        </w:r>
        <w:r w:rsidR="008B2173">
          <w:rPr>
            <w:noProof/>
            <w:webHidden/>
          </w:rPr>
          <w:tab/>
        </w:r>
        <w:r w:rsidR="008B2173">
          <w:rPr>
            <w:noProof/>
            <w:webHidden/>
          </w:rPr>
          <w:fldChar w:fldCharType="begin"/>
        </w:r>
        <w:r w:rsidR="008B2173">
          <w:rPr>
            <w:noProof/>
            <w:webHidden/>
          </w:rPr>
          <w:instrText xml:space="preserve"> PAGEREF _Toc150376134 \h </w:instrText>
        </w:r>
        <w:r w:rsidR="008B2173">
          <w:rPr>
            <w:noProof/>
            <w:webHidden/>
          </w:rPr>
        </w:r>
        <w:r w:rsidR="008B2173">
          <w:rPr>
            <w:noProof/>
            <w:webHidden/>
          </w:rPr>
          <w:fldChar w:fldCharType="separate"/>
        </w:r>
        <w:r w:rsidR="006531E7">
          <w:rPr>
            <w:noProof/>
            <w:webHidden/>
          </w:rPr>
          <w:t>26</w:t>
        </w:r>
        <w:r w:rsidR="008B2173">
          <w:rPr>
            <w:noProof/>
            <w:webHidden/>
          </w:rPr>
          <w:fldChar w:fldCharType="end"/>
        </w:r>
      </w:hyperlink>
    </w:p>
    <w:p w14:paraId="4E33A22B" w14:textId="21CBE5A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5" w:history="1">
        <w:r w:rsidR="008B2173" w:rsidRPr="007830BB">
          <w:rPr>
            <w:rStyle w:val="Hyperlink"/>
            <w:noProof/>
          </w:rPr>
          <w:t>5.7 Define the StimDef Class</w:t>
        </w:r>
        <w:r w:rsidR="008B2173">
          <w:rPr>
            <w:noProof/>
            <w:webHidden/>
          </w:rPr>
          <w:tab/>
        </w:r>
        <w:r w:rsidR="008B2173">
          <w:rPr>
            <w:noProof/>
            <w:webHidden/>
          </w:rPr>
          <w:fldChar w:fldCharType="begin"/>
        </w:r>
        <w:r w:rsidR="008B2173">
          <w:rPr>
            <w:noProof/>
            <w:webHidden/>
          </w:rPr>
          <w:instrText xml:space="preserve"> PAGEREF _Toc150376135 \h </w:instrText>
        </w:r>
        <w:r w:rsidR="008B2173">
          <w:rPr>
            <w:noProof/>
            <w:webHidden/>
          </w:rPr>
        </w:r>
        <w:r w:rsidR="008B2173">
          <w:rPr>
            <w:noProof/>
            <w:webHidden/>
          </w:rPr>
          <w:fldChar w:fldCharType="separate"/>
        </w:r>
        <w:r w:rsidR="006531E7">
          <w:rPr>
            <w:noProof/>
            <w:webHidden/>
          </w:rPr>
          <w:t>26</w:t>
        </w:r>
        <w:r w:rsidR="008B2173">
          <w:rPr>
            <w:noProof/>
            <w:webHidden/>
          </w:rPr>
          <w:fldChar w:fldCharType="end"/>
        </w:r>
      </w:hyperlink>
    </w:p>
    <w:p w14:paraId="2DE12D08" w14:textId="5F9B54E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6" w:history="1">
        <w:r w:rsidR="008B2173" w:rsidRPr="007830BB">
          <w:rPr>
            <w:rStyle w:val="Hyperlink"/>
            <w:noProof/>
          </w:rPr>
          <w:t>5.8 Setting Up Configuration Folder &amp; Files</w:t>
        </w:r>
        <w:r w:rsidR="008B2173">
          <w:rPr>
            <w:noProof/>
            <w:webHidden/>
          </w:rPr>
          <w:tab/>
        </w:r>
        <w:r w:rsidR="008B2173">
          <w:rPr>
            <w:noProof/>
            <w:webHidden/>
          </w:rPr>
          <w:fldChar w:fldCharType="begin"/>
        </w:r>
        <w:r w:rsidR="008B2173">
          <w:rPr>
            <w:noProof/>
            <w:webHidden/>
          </w:rPr>
          <w:instrText xml:space="preserve"> PAGEREF _Toc150376136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3289447A" w14:textId="67B37EB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7" w:history="1">
        <w:r w:rsidR="008B2173" w:rsidRPr="007830BB">
          <w:rPr>
            <w:rStyle w:val="Hyperlink"/>
            <w:noProof/>
          </w:rPr>
          <w:t>5.9 Setting Up Your Resources Folder &amp; Files</w:t>
        </w:r>
        <w:r w:rsidR="008B2173">
          <w:rPr>
            <w:noProof/>
            <w:webHidden/>
          </w:rPr>
          <w:tab/>
        </w:r>
        <w:r w:rsidR="008B2173">
          <w:rPr>
            <w:noProof/>
            <w:webHidden/>
          </w:rPr>
          <w:fldChar w:fldCharType="begin"/>
        </w:r>
        <w:r w:rsidR="008B2173">
          <w:rPr>
            <w:noProof/>
            <w:webHidden/>
          </w:rPr>
          <w:instrText xml:space="preserve"> PAGEREF _Toc150376137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5714DB7A" w14:textId="15270DB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8" w:history="1">
        <w:r w:rsidR="008B2173" w:rsidRPr="007830BB">
          <w:rPr>
            <w:rStyle w:val="Hyperlink"/>
            <w:noProof/>
          </w:rPr>
          <w:t>5.10 Defining the Task Level</w:t>
        </w:r>
        <w:r w:rsidR="008B2173">
          <w:rPr>
            <w:noProof/>
            <w:webHidden/>
          </w:rPr>
          <w:tab/>
        </w:r>
        <w:r w:rsidR="008B2173">
          <w:rPr>
            <w:noProof/>
            <w:webHidden/>
          </w:rPr>
          <w:fldChar w:fldCharType="begin"/>
        </w:r>
        <w:r w:rsidR="008B2173">
          <w:rPr>
            <w:noProof/>
            <w:webHidden/>
          </w:rPr>
          <w:instrText xml:space="preserve"> PAGEREF _Toc150376138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5634CB62" w14:textId="6E2E0D7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9" w:history="1">
        <w:r w:rsidR="008B2173" w:rsidRPr="007830BB">
          <w:rPr>
            <w:rStyle w:val="Hyperlink"/>
            <w:noProof/>
          </w:rPr>
          <w:t>5.11 Defining the Trial Level</w:t>
        </w:r>
        <w:r w:rsidR="008B2173">
          <w:rPr>
            <w:noProof/>
            <w:webHidden/>
          </w:rPr>
          <w:tab/>
        </w:r>
        <w:r w:rsidR="008B2173">
          <w:rPr>
            <w:noProof/>
            <w:webHidden/>
          </w:rPr>
          <w:fldChar w:fldCharType="begin"/>
        </w:r>
        <w:r w:rsidR="008B2173">
          <w:rPr>
            <w:noProof/>
            <w:webHidden/>
          </w:rPr>
          <w:instrText xml:space="preserve"> PAGEREF _Toc150376139 \h </w:instrText>
        </w:r>
        <w:r w:rsidR="008B2173">
          <w:rPr>
            <w:noProof/>
            <w:webHidden/>
          </w:rPr>
        </w:r>
        <w:r w:rsidR="008B2173">
          <w:rPr>
            <w:noProof/>
            <w:webHidden/>
          </w:rPr>
          <w:fldChar w:fldCharType="separate"/>
        </w:r>
        <w:r w:rsidR="006531E7">
          <w:rPr>
            <w:noProof/>
            <w:webHidden/>
          </w:rPr>
          <w:t>29</w:t>
        </w:r>
        <w:r w:rsidR="008B2173">
          <w:rPr>
            <w:noProof/>
            <w:webHidden/>
          </w:rPr>
          <w:fldChar w:fldCharType="end"/>
        </w:r>
      </w:hyperlink>
    </w:p>
    <w:p w14:paraId="426B564D" w14:textId="1E67B260"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0" w:history="1">
        <w:r w:rsidR="008B2173" w:rsidRPr="007830BB">
          <w:rPr>
            <w:rStyle w:val="Hyperlink"/>
            <w:noProof/>
          </w:rPr>
          <w:t>5.12 Using the State System in a Task</w:t>
        </w:r>
        <w:r w:rsidR="008B2173">
          <w:rPr>
            <w:noProof/>
            <w:webHidden/>
          </w:rPr>
          <w:tab/>
        </w:r>
        <w:r w:rsidR="008B2173">
          <w:rPr>
            <w:noProof/>
            <w:webHidden/>
          </w:rPr>
          <w:fldChar w:fldCharType="begin"/>
        </w:r>
        <w:r w:rsidR="008B2173">
          <w:rPr>
            <w:noProof/>
            <w:webHidden/>
          </w:rPr>
          <w:instrText xml:space="preserve"> PAGEREF _Toc150376140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ADAB0CD" w14:textId="379F309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1" w:history="1">
        <w:r w:rsidR="008B2173" w:rsidRPr="007830BB">
          <w:rPr>
            <w:rStyle w:val="Hyperlink"/>
            <w:noProof/>
          </w:rPr>
          <w:t>5.12.1 AddInitializationMethod</w:t>
        </w:r>
        <w:r w:rsidR="008B2173">
          <w:rPr>
            <w:noProof/>
            <w:webHidden/>
          </w:rPr>
          <w:tab/>
        </w:r>
        <w:r w:rsidR="008B2173">
          <w:rPr>
            <w:noProof/>
            <w:webHidden/>
          </w:rPr>
          <w:fldChar w:fldCharType="begin"/>
        </w:r>
        <w:r w:rsidR="008B2173">
          <w:rPr>
            <w:noProof/>
            <w:webHidden/>
          </w:rPr>
          <w:instrText xml:space="preserve"> PAGEREF _Toc150376141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2BD605F" w14:textId="6D2F5BF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2" w:history="1">
        <w:r w:rsidR="008B2173" w:rsidRPr="007830BB">
          <w:rPr>
            <w:rStyle w:val="Hyperlink"/>
            <w:noProof/>
          </w:rPr>
          <w:t>5.12.2 AddUpdateMethod</w:t>
        </w:r>
        <w:r w:rsidR="008B2173">
          <w:rPr>
            <w:noProof/>
            <w:webHidden/>
          </w:rPr>
          <w:tab/>
        </w:r>
        <w:r w:rsidR="008B2173">
          <w:rPr>
            <w:noProof/>
            <w:webHidden/>
          </w:rPr>
          <w:fldChar w:fldCharType="begin"/>
        </w:r>
        <w:r w:rsidR="008B2173">
          <w:rPr>
            <w:noProof/>
            <w:webHidden/>
          </w:rPr>
          <w:instrText xml:space="preserve"> PAGEREF _Toc150376142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5626E351" w14:textId="23A63CE2"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3" w:history="1">
        <w:r w:rsidR="008B2173" w:rsidRPr="007830BB">
          <w:rPr>
            <w:rStyle w:val="Hyperlink"/>
            <w:noProof/>
          </w:rPr>
          <w:t>5.12.3 SpecifyTermination</w:t>
        </w:r>
        <w:r w:rsidR="008B2173">
          <w:rPr>
            <w:noProof/>
            <w:webHidden/>
          </w:rPr>
          <w:tab/>
        </w:r>
        <w:r w:rsidR="008B2173">
          <w:rPr>
            <w:noProof/>
            <w:webHidden/>
          </w:rPr>
          <w:fldChar w:fldCharType="begin"/>
        </w:r>
        <w:r w:rsidR="008B2173">
          <w:rPr>
            <w:noProof/>
            <w:webHidden/>
          </w:rPr>
          <w:instrText xml:space="preserve"> PAGEREF _Toc150376143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CEB8D38" w14:textId="63D180F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4" w:history="1">
        <w:r w:rsidR="008B2173" w:rsidRPr="007830BB">
          <w:rPr>
            <w:rStyle w:val="Hyperlink"/>
            <w:noProof/>
          </w:rPr>
          <w:t>5.12.4 AddTimer</w:t>
        </w:r>
        <w:r w:rsidR="008B2173">
          <w:rPr>
            <w:noProof/>
            <w:webHidden/>
          </w:rPr>
          <w:tab/>
        </w:r>
        <w:r w:rsidR="008B2173">
          <w:rPr>
            <w:noProof/>
            <w:webHidden/>
          </w:rPr>
          <w:fldChar w:fldCharType="begin"/>
        </w:r>
        <w:r w:rsidR="008B2173">
          <w:rPr>
            <w:noProof/>
            <w:webHidden/>
          </w:rPr>
          <w:instrText xml:space="preserve"> PAGEREF _Toc150376144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63955B4F" w14:textId="17943D5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5" w:history="1">
        <w:r w:rsidR="008B2173" w:rsidRPr="007830BB">
          <w:rPr>
            <w:rStyle w:val="Hyperlink"/>
            <w:noProof/>
          </w:rPr>
          <w:t>5.12.5 AddDefaultTerminationMethod</w:t>
        </w:r>
        <w:r w:rsidR="008B2173">
          <w:rPr>
            <w:noProof/>
            <w:webHidden/>
          </w:rPr>
          <w:tab/>
        </w:r>
        <w:r w:rsidR="008B2173">
          <w:rPr>
            <w:noProof/>
            <w:webHidden/>
          </w:rPr>
          <w:fldChar w:fldCharType="begin"/>
        </w:r>
        <w:r w:rsidR="008B2173">
          <w:rPr>
            <w:noProof/>
            <w:webHidden/>
          </w:rPr>
          <w:instrText xml:space="preserve"> PAGEREF _Toc150376145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73DCC7DA" w14:textId="3ACDDD5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6" w:history="1">
        <w:r w:rsidR="008B2173" w:rsidRPr="007830BB">
          <w:rPr>
            <w:rStyle w:val="Hyperlink"/>
            <w:noProof/>
          </w:rPr>
          <w:t>5.12.6 AddUniversalTerminationMethod</w:t>
        </w:r>
        <w:r w:rsidR="008B2173">
          <w:rPr>
            <w:noProof/>
            <w:webHidden/>
          </w:rPr>
          <w:tab/>
        </w:r>
        <w:r w:rsidR="008B2173">
          <w:rPr>
            <w:noProof/>
            <w:webHidden/>
          </w:rPr>
          <w:fldChar w:fldCharType="begin"/>
        </w:r>
        <w:r w:rsidR="008B2173">
          <w:rPr>
            <w:noProof/>
            <w:webHidden/>
          </w:rPr>
          <w:instrText xml:space="preserve"> PAGEREF _Toc150376146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77EBF472" w14:textId="6CD3DC4B"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47" w:history="1">
        <w:r w:rsidR="008B2173" w:rsidRPr="007830BB">
          <w:rPr>
            <w:rStyle w:val="Hyperlink"/>
          </w:rPr>
          <w:t>6 M-USE Modules</w:t>
        </w:r>
        <w:r w:rsidR="008B2173">
          <w:rPr>
            <w:webHidden/>
          </w:rPr>
          <w:tab/>
        </w:r>
        <w:r w:rsidR="008B2173">
          <w:rPr>
            <w:webHidden/>
          </w:rPr>
          <w:fldChar w:fldCharType="begin"/>
        </w:r>
        <w:r w:rsidR="008B2173">
          <w:rPr>
            <w:webHidden/>
          </w:rPr>
          <w:instrText xml:space="preserve"> PAGEREF _Toc150376147 \h </w:instrText>
        </w:r>
        <w:r w:rsidR="008B2173">
          <w:rPr>
            <w:webHidden/>
          </w:rPr>
        </w:r>
        <w:r w:rsidR="008B2173">
          <w:rPr>
            <w:webHidden/>
          </w:rPr>
          <w:fldChar w:fldCharType="separate"/>
        </w:r>
        <w:r w:rsidR="006531E7">
          <w:rPr>
            <w:webHidden/>
          </w:rPr>
          <w:t>32</w:t>
        </w:r>
        <w:r w:rsidR="008B2173">
          <w:rPr>
            <w:webHidden/>
          </w:rPr>
          <w:fldChar w:fldCharType="end"/>
        </w:r>
      </w:hyperlink>
    </w:p>
    <w:p w14:paraId="320DBC2A" w14:textId="0A0EC5E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8" w:history="1">
        <w:r w:rsidR="008B2173" w:rsidRPr="007830BB">
          <w:rPr>
            <w:rStyle w:val="Hyperlink"/>
            <w:noProof/>
          </w:rPr>
          <w:t>6.1 Experimenter Display</w:t>
        </w:r>
        <w:r w:rsidR="008B2173">
          <w:rPr>
            <w:noProof/>
            <w:webHidden/>
          </w:rPr>
          <w:tab/>
        </w:r>
        <w:r w:rsidR="008B2173">
          <w:rPr>
            <w:noProof/>
            <w:webHidden/>
          </w:rPr>
          <w:fldChar w:fldCharType="begin"/>
        </w:r>
        <w:r w:rsidR="008B2173">
          <w:rPr>
            <w:noProof/>
            <w:webHidden/>
          </w:rPr>
          <w:instrText xml:space="preserve"> PAGEREF _Toc150376148 \h </w:instrText>
        </w:r>
        <w:r w:rsidR="008B2173">
          <w:rPr>
            <w:noProof/>
            <w:webHidden/>
          </w:rPr>
        </w:r>
        <w:r w:rsidR="008B2173">
          <w:rPr>
            <w:noProof/>
            <w:webHidden/>
          </w:rPr>
          <w:fldChar w:fldCharType="separate"/>
        </w:r>
        <w:r w:rsidR="006531E7">
          <w:rPr>
            <w:noProof/>
            <w:webHidden/>
          </w:rPr>
          <w:t>32</w:t>
        </w:r>
        <w:r w:rsidR="008B2173">
          <w:rPr>
            <w:noProof/>
            <w:webHidden/>
          </w:rPr>
          <w:fldChar w:fldCharType="end"/>
        </w:r>
      </w:hyperlink>
    </w:p>
    <w:p w14:paraId="53F86FBF" w14:textId="6D7B4E52"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9" w:history="1">
        <w:r w:rsidR="008B2173" w:rsidRPr="007830BB">
          <w:rPr>
            <w:rStyle w:val="Hyperlink"/>
            <w:noProof/>
          </w:rPr>
          <w:t>6.1.1 Initializing the Experimenter Display</w:t>
        </w:r>
        <w:r w:rsidR="008B2173">
          <w:rPr>
            <w:noProof/>
            <w:webHidden/>
          </w:rPr>
          <w:tab/>
        </w:r>
        <w:r w:rsidR="008B2173">
          <w:rPr>
            <w:noProof/>
            <w:webHidden/>
          </w:rPr>
          <w:fldChar w:fldCharType="begin"/>
        </w:r>
        <w:r w:rsidR="008B2173">
          <w:rPr>
            <w:noProof/>
            <w:webHidden/>
          </w:rPr>
          <w:instrText xml:space="preserve"> PAGEREF _Toc150376149 \h </w:instrText>
        </w:r>
        <w:r w:rsidR="008B2173">
          <w:rPr>
            <w:noProof/>
            <w:webHidden/>
          </w:rPr>
        </w:r>
        <w:r w:rsidR="008B2173">
          <w:rPr>
            <w:noProof/>
            <w:webHidden/>
          </w:rPr>
          <w:fldChar w:fldCharType="separate"/>
        </w:r>
        <w:r w:rsidR="006531E7">
          <w:rPr>
            <w:noProof/>
            <w:webHidden/>
          </w:rPr>
          <w:t>32</w:t>
        </w:r>
        <w:r w:rsidR="008B2173">
          <w:rPr>
            <w:noProof/>
            <w:webHidden/>
          </w:rPr>
          <w:fldChar w:fldCharType="end"/>
        </w:r>
      </w:hyperlink>
    </w:p>
    <w:p w14:paraId="7CE3E014" w14:textId="61404BD1"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0" w:history="1">
        <w:r w:rsidR="008B2173" w:rsidRPr="007830BB">
          <w:rPr>
            <w:rStyle w:val="Hyperlink"/>
            <w:noProof/>
          </w:rPr>
          <w:t>6.1.2 Trial Info Panel</w:t>
        </w:r>
        <w:r w:rsidR="008B2173">
          <w:rPr>
            <w:noProof/>
            <w:webHidden/>
          </w:rPr>
          <w:tab/>
        </w:r>
        <w:r w:rsidR="008B2173">
          <w:rPr>
            <w:noProof/>
            <w:webHidden/>
          </w:rPr>
          <w:fldChar w:fldCharType="begin"/>
        </w:r>
        <w:r w:rsidR="008B2173">
          <w:rPr>
            <w:noProof/>
            <w:webHidden/>
          </w:rPr>
          <w:instrText xml:space="preserve"> PAGEREF _Toc150376150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4D185C78" w14:textId="52B9389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1" w:history="1">
        <w:r w:rsidR="008B2173" w:rsidRPr="007830BB">
          <w:rPr>
            <w:rStyle w:val="Hyperlink"/>
            <w:noProof/>
          </w:rPr>
          <w:t>6.1.3 Block Info Panel</w:t>
        </w:r>
        <w:r w:rsidR="008B2173">
          <w:rPr>
            <w:noProof/>
            <w:webHidden/>
          </w:rPr>
          <w:tab/>
        </w:r>
        <w:r w:rsidR="008B2173">
          <w:rPr>
            <w:noProof/>
            <w:webHidden/>
          </w:rPr>
          <w:fldChar w:fldCharType="begin"/>
        </w:r>
        <w:r w:rsidR="008B2173">
          <w:rPr>
            <w:noProof/>
            <w:webHidden/>
          </w:rPr>
          <w:instrText xml:space="preserve"> PAGEREF _Toc150376151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3AA05584" w14:textId="63F7EA7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2" w:history="1">
        <w:r w:rsidR="008B2173" w:rsidRPr="007830BB">
          <w:rPr>
            <w:rStyle w:val="Hyperlink"/>
            <w:noProof/>
          </w:rPr>
          <w:t>6.1.4 Session Info Panel</w:t>
        </w:r>
        <w:r w:rsidR="008B2173">
          <w:rPr>
            <w:noProof/>
            <w:webHidden/>
          </w:rPr>
          <w:tab/>
        </w:r>
        <w:r w:rsidR="008B2173">
          <w:rPr>
            <w:noProof/>
            <w:webHidden/>
          </w:rPr>
          <w:fldChar w:fldCharType="begin"/>
        </w:r>
        <w:r w:rsidR="008B2173">
          <w:rPr>
            <w:noProof/>
            <w:webHidden/>
          </w:rPr>
          <w:instrText xml:space="preserve"> PAGEREF _Toc150376152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33FD6E56" w14:textId="18371AA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3" w:history="1">
        <w:r w:rsidR="008B2173" w:rsidRPr="007830BB">
          <w:rPr>
            <w:rStyle w:val="Hyperlink"/>
            <w:noProof/>
          </w:rPr>
          <w:t>6.1.5 Log Info Panel</w:t>
        </w:r>
        <w:r w:rsidR="008B2173">
          <w:rPr>
            <w:noProof/>
            <w:webHidden/>
          </w:rPr>
          <w:tab/>
        </w:r>
        <w:r w:rsidR="008B2173">
          <w:rPr>
            <w:noProof/>
            <w:webHidden/>
          </w:rPr>
          <w:fldChar w:fldCharType="begin"/>
        </w:r>
        <w:r w:rsidR="008B2173">
          <w:rPr>
            <w:noProof/>
            <w:webHidden/>
          </w:rPr>
          <w:instrText xml:space="preserve"> PAGEREF _Toc150376153 \h </w:instrText>
        </w:r>
        <w:r w:rsidR="008B2173">
          <w:rPr>
            <w:noProof/>
            <w:webHidden/>
          </w:rPr>
        </w:r>
        <w:r w:rsidR="008B2173">
          <w:rPr>
            <w:noProof/>
            <w:webHidden/>
          </w:rPr>
          <w:fldChar w:fldCharType="separate"/>
        </w:r>
        <w:r w:rsidR="006531E7">
          <w:rPr>
            <w:noProof/>
            <w:webHidden/>
          </w:rPr>
          <w:t>34</w:t>
        </w:r>
        <w:r w:rsidR="008B2173">
          <w:rPr>
            <w:noProof/>
            <w:webHidden/>
          </w:rPr>
          <w:fldChar w:fldCharType="end"/>
        </w:r>
      </w:hyperlink>
    </w:p>
    <w:p w14:paraId="1C7EBABA" w14:textId="459CCDC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4" w:history="1">
        <w:r w:rsidR="008B2173" w:rsidRPr="007830BB">
          <w:rPr>
            <w:rStyle w:val="Hyperlink"/>
            <w:noProof/>
          </w:rPr>
          <w:t>6.1.6 Hot Key Panel</w:t>
        </w:r>
        <w:r w:rsidR="008B2173">
          <w:rPr>
            <w:noProof/>
            <w:webHidden/>
          </w:rPr>
          <w:tab/>
        </w:r>
        <w:r w:rsidR="008B2173">
          <w:rPr>
            <w:noProof/>
            <w:webHidden/>
          </w:rPr>
          <w:fldChar w:fldCharType="begin"/>
        </w:r>
        <w:r w:rsidR="008B2173">
          <w:rPr>
            <w:noProof/>
            <w:webHidden/>
          </w:rPr>
          <w:instrText xml:space="preserve"> PAGEREF _Toc150376154 \h </w:instrText>
        </w:r>
        <w:r w:rsidR="008B2173">
          <w:rPr>
            <w:noProof/>
            <w:webHidden/>
          </w:rPr>
        </w:r>
        <w:r w:rsidR="008B2173">
          <w:rPr>
            <w:noProof/>
            <w:webHidden/>
          </w:rPr>
          <w:fldChar w:fldCharType="separate"/>
        </w:r>
        <w:r w:rsidR="006531E7">
          <w:rPr>
            <w:noProof/>
            <w:webHidden/>
          </w:rPr>
          <w:t>34</w:t>
        </w:r>
        <w:r w:rsidR="008B2173">
          <w:rPr>
            <w:noProof/>
            <w:webHidden/>
          </w:rPr>
          <w:fldChar w:fldCharType="end"/>
        </w:r>
      </w:hyperlink>
    </w:p>
    <w:p w14:paraId="44CE311C" w14:textId="3202A7D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5" w:history="1">
        <w:r w:rsidR="008B2173" w:rsidRPr="007830BB">
          <w:rPr>
            <w:rStyle w:val="Hyperlink"/>
            <w:noProof/>
          </w:rPr>
          <w:t>6.1.7 Config UI Panel</w:t>
        </w:r>
        <w:r w:rsidR="008B2173">
          <w:rPr>
            <w:noProof/>
            <w:webHidden/>
          </w:rPr>
          <w:tab/>
        </w:r>
        <w:r w:rsidR="008B2173">
          <w:rPr>
            <w:noProof/>
            <w:webHidden/>
          </w:rPr>
          <w:fldChar w:fldCharType="begin"/>
        </w:r>
        <w:r w:rsidR="008B2173">
          <w:rPr>
            <w:noProof/>
            <w:webHidden/>
          </w:rPr>
          <w:instrText xml:space="preserve"> PAGEREF _Toc150376155 \h </w:instrText>
        </w:r>
        <w:r w:rsidR="008B2173">
          <w:rPr>
            <w:noProof/>
            <w:webHidden/>
          </w:rPr>
        </w:r>
        <w:r w:rsidR="008B2173">
          <w:rPr>
            <w:noProof/>
            <w:webHidden/>
          </w:rPr>
          <w:fldChar w:fldCharType="separate"/>
        </w:r>
        <w:r w:rsidR="006531E7">
          <w:rPr>
            <w:noProof/>
            <w:webHidden/>
          </w:rPr>
          <w:t>35</w:t>
        </w:r>
        <w:r w:rsidR="008B2173">
          <w:rPr>
            <w:noProof/>
            <w:webHidden/>
          </w:rPr>
          <w:fldChar w:fldCharType="end"/>
        </w:r>
      </w:hyperlink>
    </w:p>
    <w:p w14:paraId="353EDA36" w14:textId="520D958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6" w:history="1">
        <w:r w:rsidR="008B2173" w:rsidRPr="007830BB">
          <w:rPr>
            <w:rStyle w:val="Hyperlink"/>
            <w:noProof/>
          </w:rPr>
          <w:t>6.1.8 Player View Panel</w:t>
        </w:r>
        <w:r w:rsidR="008B2173">
          <w:rPr>
            <w:noProof/>
            <w:webHidden/>
          </w:rPr>
          <w:tab/>
        </w:r>
        <w:r w:rsidR="008B2173">
          <w:rPr>
            <w:noProof/>
            <w:webHidden/>
          </w:rPr>
          <w:fldChar w:fldCharType="begin"/>
        </w:r>
        <w:r w:rsidR="008B2173">
          <w:rPr>
            <w:noProof/>
            <w:webHidden/>
          </w:rPr>
          <w:instrText xml:space="preserve"> PAGEREF _Toc150376156 \h </w:instrText>
        </w:r>
        <w:r w:rsidR="008B2173">
          <w:rPr>
            <w:noProof/>
            <w:webHidden/>
          </w:rPr>
        </w:r>
        <w:r w:rsidR="008B2173">
          <w:rPr>
            <w:noProof/>
            <w:webHidden/>
          </w:rPr>
          <w:fldChar w:fldCharType="separate"/>
        </w:r>
        <w:r w:rsidR="006531E7">
          <w:rPr>
            <w:noProof/>
            <w:webHidden/>
          </w:rPr>
          <w:t>35</w:t>
        </w:r>
        <w:r w:rsidR="008B2173">
          <w:rPr>
            <w:noProof/>
            <w:webHidden/>
          </w:rPr>
          <w:fldChar w:fldCharType="end"/>
        </w:r>
      </w:hyperlink>
    </w:p>
    <w:p w14:paraId="474617B1" w14:textId="2D71CC6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57" w:history="1">
        <w:r w:rsidR="008B2173" w:rsidRPr="007830BB">
          <w:rPr>
            <w:rStyle w:val="Hyperlink"/>
            <w:noProof/>
          </w:rPr>
          <w:t>6.2 Feedback Controllers</w:t>
        </w:r>
        <w:r w:rsidR="008B2173">
          <w:rPr>
            <w:noProof/>
            <w:webHidden/>
          </w:rPr>
          <w:tab/>
        </w:r>
        <w:r w:rsidR="008B2173">
          <w:rPr>
            <w:noProof/>
            <w:webHidden/>
          </w:rPr>
          <w:fldChar w:fldCharType="begin"/>
        </w:r>
        <w:r w:rsidR="008B2173">
          <w:rPr>
            <w:noProof/>
            <w:webHidden/>
          </w:rPr>
          <w:instrText xml:space="preserve"> PAGEREF _Toc150376157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6707C57A" w14:textId="386334B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8" w:history="1">
        <w:r w:rsidR="008B2173" w:rsidRPr="007830BB">
          <w:rPr>
            <w:rStyle w:val="Hyperlink"/>
            <w:noProof/>
          </w:rPr>
          <w:t>6.2.1 Token Feedback</w:t>
        </w:r>
        <w:r w:rsidR="008B2173">
          <w:rPr>
            <w:noProof/>
            <w:webHidden/>
          </w:rPr>
          <w:tab/>
        </w:r>
        <w:r w:rsidR="008B2173">
          <w:rPr>
            <w:noProof/>
            <w:webHidden/>
          </w:rPr>
          <w:fldChar w:fldCharType="begin"/>
        </w:r>
        <w:r w:rsidR="008B2173">
          <w:rPr>
            <w:noProof/>
            <w:webHidden/>
          </w:rPr>
          <w:instrText xml:space="preserve"> PAGEREF _Toc150376158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302FD3E7" w14:textId="6D06098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9" w:history="1">
        <w:r w:rsidR="008B2173" w:rsidRPr="007830BB">
          <w:rPr>
            <w:rStyle w:val="Hyperlink"/>
            <w:noProof/>
          </w:rPr>
          <w:t>6.2.2 Slider Feedback</w:t>
        </w:r>
        <w:r w:rsidR="008B2173">
          <w:rPr>
            <w:noProof/>
            <w:webHidden/>
          </w:rPr>
          <w:tab/>
        </w:r>
        <w:r w:rsidR="008B2173">
          <w:rPr>
            <w:noProof/>
            <w:webHidden/>
          </w:rPr>
          <w:fldChar w:fldCharType="begin"/>
        </w:r>
        <w:r w:rsidR="008B2173">
          <w:rPr>
            <w:noProof/>
            <w:webHidden/>
          </w:rPr>
          <w:instrText xml:space="preserve"> PAGEREF _Toc150376159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35E1250D" w14:textId="3B6C5D5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0" w:history="1">
        <w:r w:rsidR="008B2173" w:rsidRPr="007830BB">
          <w:rPr>
            <w:rStyle w:val="Hyperlink"/>
            <w:noProof/>
          </w:rPr>
          <w:t>6.2.3 Halo Feedback</w:t>
        </w:r>
        <w:r w:rsidR="008B2173">
          <w:rPr>
            <w:noProof/>
            <w:webHidden/>
          </w:rPr>
          <w:tab/>
        </w:r>
        <w:r w:rsidR="008B2173">
          <w:rPr>
            <w:noProof/>
            <w:webHidden/>
          </w:rPr>
          <w:fldChar w:fldCharType="begin"/>
        </w:r>
        <w:r w:rsidR="008B2173">
          <w:rPr>
            <w:noProof/>
            <w:webHidden/>
          </w:rPr>
          <w:instrText xml:space="preserve"> PAGEREF _Toc150376160 \h </w:instrText>
        </w:r>
        <w:r w:rsidR="008B2173">
          <w:rPr>
            <w:noProof/>
            <w:webHidden/>
          </w:rPr>
        </w:r>
        <w:r w:rsidR="008B2173">
          <w:rPr>
            <w:noProof/>
            <w:webHidden/>
          </w:rPr>
          <w:fldChar w:fldCharType="separate"/>
        </w:r>
        <w:r w:rsidR="006531E7">
          <w:rPr>
            <w:noProof/>
            <w:webHidden/>
          </w:rPr>
          <w:t>37</w:t>
        </w:r>
        <w:r w:rsidR="008B2173">
          <w:rPr>
            <w:noProof/>
            <w:webHidden/>
          </w:rPr>
          <w:fldChar w:fldCharType="end"/>
        </w:r>
      </w:hyperlink>
    </w:p>
    <w:p w14:paraId="19573F4A" w14:textId="522FBA0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1" w:history="1">
        <w:r w:rsidR="008B2173" w:rsidRPr="007830BB">
          <w:rPr>
            <w:rStyle w:val="Hyperlink"/>
            <w:noProof/>
          </w:rPr>
          <w:t>6.2.4 Touch Duration Feedback</w:t>
        </w:r>
        <w:r w:rsidR="008B2173">
          <w:rPr>
            <w:noProof/>
            <w:webHidden/>
          </w:rPr>
          <w:tab/>
        </w:r>
        <w:r w:rsidR="008B2173">
          <w:rPr>
            <w:noProof/>
            <w:webHidden/>
          </w:rPr>
          <w:fldChar w:fldCharType="begin"/>
        </w:r>
        <w:r w:rsidR="008B2173">
          <w:rPr>
            <w:noProof/>
            <w:webHidden/>
          </w:rPr>
          <w:instrText xml:space="preserve"> PAGEREF _Toc150376161 \h </w:instrText>
        </w:r>
        <w:r w:rsidR="008B2173">
          <w:rPr>
            <w:noProof/>
            <w:webHidden/>
          </w:rPr>
        </w:r>
        <w:r w:rsidR="008B2173">
          <w:rPr>
            <w:noProof/>
            <w:webHidden/>
          </w:rPr>
          <w:fldChar w:fldCharType="separate"/>
        </w:r>
        <w:r w:rsidR="006531E7">
          <w:rPr>
            <w:noProof/>
            <w:webHidden/>
          </w:rPr>
          <w:t>37</w:t>
        </w:r>
        <w:r w:rsidR="008B2173">
          <w:rPr>
            <w:noProof/>
            <w:webHidden/>
          </w:rPr>
          <w:fldChar w:fldCharType="end"/>
        </w:r>
      </w:hyperlink>
    </w:p>
    <w:p w14:paraId="4323AC03" w14:textId="298783A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2" w:history="1">
        <w:r w:rsidR="008B2173" w:rsidRPr="007830BB">
          <w:rPr>
            <w:rStyle w:val="Hyperlink"/>
            <w:noProof/>
          </w:rPr>
          <w:t>6.2.5 Audio Feedback</w:t>
        </w:r>
        <w:r w:rsidR="008B2173">
          <w:rPr>
            <w:noProof/>
            <w:webHidden/>
          </w:rPr>
          <w:tab/>
        </w:r>
        <w:r w:rsidR="008B2173">
          <w:rPr>
            <w:noProof/>
            <w:webHidden/>
          </w:rPr>
          <w:fldChar w:fldCharType="begin"/>
        </w:r>
        <w:r w:rsidR="008B2173">
          <w:rPr>
            <w:noProof/>
            <w:webHidden/>
          </w:rPr>
          <w:instrText xml:space="preserve"> PAGEREF _Toc150376162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4A8AB66C" w14:textId="79373F4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3" w:history="1">
        <w:r w:rsidR="008B2173" w:rsidRPr="007830BB">
          <w:rPr>
            <w:rStyle w:val="Hyperlink"/>
            <w:noProof/>
          </w:rPr>
          <w:t>6.3 UI Classes</w:t>
        </w:r>
        <w:r w:rsidR="008B2173">
          <w:rPr>
            <w:noProof/>
            <w:webHidden/>
          </w:rPr>
          <w:tab/>
        </w:r>
        <w:r w:rsidR="008B2173">
          <w:rPr>
            <w:noProof/>
            <w:webHidden/>
          </w:rPr>
          <w:fldChar w:fldCharType="begin"/>
        </w:r>
        <w:r w:rsidR="008B2173">
          <w:rPr>
            <w:noProof/>
            <w:webHidden/>
          </w:rPr>
          <w:instrText xml:space="preserve"> PAGEREF _Toc150376163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46852414" w14:textId="10D86C71"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4" w:history="1">
        <w:r w:rsidR="008B2173" w:rsidRPr="007830BB">
          <w:rPr>
            <w:rStyle w:val="Hyperlink"/>
            <w:noProof/>
          </w:rPr>
          <w:t>6.3.1 HumanStartPanel</w:t>
        </w:r>
        <w:r w:rsidR="008B2173">
          <w:rPr>
            <w:noProof/>
            <w:webHidden/>
          </w:rPr>
          <w:tab/>
        </w:r>
        <w:r w:rsidR="008B2173">
          <w:rPr>
            <w:noProof/>
            <w:webHidden/>
          </w:rPr>
          <w:fldChar w:fldCharType="begin"/>
        </w:r>
        <w:r w:rsidR="008B2173">
          <w:rPr>
            <w:noProof/>
            <w:webHidden/>
          </w:rPr>
          <w:instrText xml:space="preserve"> PAGEREF _Toc150376164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7CC5DABE" w14:textId="7206C24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5" w:history="1">
        <w:r w:rsidR="008B2173" w:rsidRPr="007830BB">
          <w:rPr>
            <w:rStyle w:val="Hyperlink"/>
            <w:noProof/>
          </w:rPr>
          <w:t>6.3.2 USE_StartButton</w:t>
        </w:r>
        <w:r w:rsidR="008B2173">
          <w:rPr>
            <w:noProof/>
            <w:webHidden/>
          </w:rPr>
          <w:tab/>
        </w:r>
        <w:r w:rsidR="008B2173">
          <w:rPr>
            <w:noProof/>
            <w:webHidden/>
          </w:rPr>
          <w:fldChar w:fldCharType="begin"/>
        </w:r>
        <w:r w:rsidR="008B2173">
          <w:rPr>
            <w:noProof/>
            <w:webHidden/>
          </w:rPr>
          <w:instrText xml:space="preserve"> PAGEREF _Toc150376165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4D65B62A" w14:textId="44FFD5F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6" w:history="1">
        <w:r w:rsidR="008B2173" w:rsidRPr="007830BB">
          <w:rPr>
            <w:rStyle w:val="Hyperlink"/>
            <w:noProof/>
          </w:rPr>
          <w:t>6.4 Eye Tracking</w:t>
        </w:r>
        <w:r w:rsidR="008B2173">
          <w:rPr>
            <w:noProof/>
            <w:webHidden/>
          </w:rPr>
          <w:tab/>
        </w:r>
        <w:r w:rsidR="008B2173">
          <w:rPr>
            <w:noProof/>
            <w:webHidden/>
          </w:rPr>
          <w:fldChar w:fldCharType="begin"/>
        </w:r>
        <w:r w:rsidR="008B2173">
          <w:rPr>
            <w:noProof/>
            <w:webHidden/>
          </w:rPr>
          <w:instrText xml:space="preserve"> PAGEREF _Toc150376166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520A4EEF" w14:textId="7D864D1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7" w:history="1">
        <w:r w:rsidR="008B2173" w:rsidRPr="007830BB">
          <w:rPr>
            <w:rStyle w:val="Hyperlink"/>
            <w:noProof/>
          </w:rPr>
          <w:t>6.4.1 Setting Up an Eye Tracker</w:t>
        </w:r>
        <w:r w:rsidR="008B2173">
          <w:rPr>
            <w:noProof/>
            <w:webHidden/>
          </w:rPr>
          <w:tab/>
        </w:r>
        <w:r w:rsidR="008B2173">
          <w:rPr>
            <w:noProof/>
            <w:webHidden/>
          </w:rPr>
          <w:fldChar w:fldCharType="begin"/>
        </w:r>
        <w:r w:rsidR="008B2173">
          <w:rPr>
            <w:noProof/>
            <w:webHidden/>
          </w:rPr>
          <w:instrText xml:space="preserve"> PAGEREF _Toc150376167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70831351" w14:textId="1708E0B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8" w:history="1">
        <w:r w:rsidR="008B2173" w:rsidRPr="007830BB">
          <w:rPr>
            <w:rStyle w:val="Hyperlink"/>
            <w:noProof/>
          </w:rPr>
          <w:t>6.4.2 TobiiEyeTrackerController</w:t>
        </w:r>
        <w:r w:rsidR="008B2173">
          <w:rPr>
            <w:noProof/>
            <w:webHidden/>
          </w:rPr>
          <w:tab/>
        </w:r>
        <w:r w:rsidR="008B2173">
          <w:rPr>
            <w:noProof/>
            <w:webHidden/>
          </w:rPr>
          <w:fldChar w:fldCharType="begin"/>
        </w:r>
        <w:r w:rsidR="008B2173">
          <w:rPr>
            <w:noProof/>
            <w:webHidden/>
          </w:rPr>
          <w:instrText xml:space="preserve"> PAGEREF _Toc150376168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6F890B3A" w14:textId="357694F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9" w:history="1">
        <w:r w:rsidR="008B2173" w:rsidRPr="007830BB">
          <w:rPr>
            <w:rStyle w:val="Hyperlink"/>
            <w:noProof/>
          </w:rPr>
          <w:t>6.4.3 TobiiGazeDataSubscription</w:t>
        </w:r>
        <w:r w:rsidR="008B2173">
          <w:rPr>
            <w:noProof/>
            <w:webHidden/>
          </w:rPr>
          <w:tab/>
        </w:r>
        <w:r w:rsidR="008B2173">
          <w:rPr>
            <w:noProof/>
            <w:webHidden/>
          </w:rPr>
          <w:fldChar w:fldCharType="begin"/>
        </w:r>
        <w:r w:rsidR="008B2173">
          <w:rPr>
            <w:noProof/>
            <w:webHidden/>
          </w:rPr>
          <w:instrText xml:space="preserve"> PAGEREF _Toc150376169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77809333" w14:textId="5D53A9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0" w:history="1">
        <w:r w:rsidR="008B2173" w:rsidRPr="007830BB">
          <w:rPr>
            <w:rStyle w:val="Hyperlink"/>
            <w:noProof/>
          </w:rPr>
          <w:t>6.4.4 Setting Up a Gaze Selection Handler</w:t>
        </w:r>
        <w:r w:rsidR="008B2173">
          <w:rPr>
            <w:noProof/>
            <w:webHidden/>
          </w:rPr>
          <w:tab/>
        </w:r>
        <w:r w:rsidR="008B2173">
          <w:rPr>
            <w:noProof/>
            <w:webHidden/>
          </w:rPr>
          <w:fldChar w:fldCharType="begin"/>
        </w:r>
        <w:r w:rsidR="008B2173">
          <w:rPr>
            <w:noProof/>
            <w:webHidden/>
          </w:rPr>
          <w:instrText xml:space="preserve"> PAGEREF _Toc150376170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1A9BF15C" w14:textId="5D55E4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1" w:history="1">
        <w:r w:rsidR="008B2173" w:rsidRPr="007830BB">
          <w:rPr>
            <w:rStyle w:val="Hyperlink"/>
            <w:noProof/>
          </w:rPr>
          <w:t>6.5 Sync Box Controller</w:t>
        </w:r>
        <w:r w:rsidR="008B2173">
          <w:rPr>
            <w:noProof/>
            <w:webHidden/>
          </w:rPr>
          <w:tab/>
        </w:r>
        <w:r w:rsidR="008B2173">
          <w:rPr>
            <w:noProof/>
            <w:webHidden/>
          </w:rPr>
          <w:fldChar w:fldCharType="begin"/>
        </w:r>
        <w:r w:rsidR="008B2173">
          <w:rPr>
            <w:noProof/>
            <w:webHidden/>
          </w:rPr>
          <w:instrText xml:space="preserve"> PAGEREF _Toc150376171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6B870433" w14:textId="0E15E1D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2" w:history="1">
        <w:r w:rsidR="008B2173" w:rsidRPr="007830BB">
          <w:rPr>
            <w:rStyle w:val="Hyperlink"/>
            <w:noProof/>
          </w:rPr>
          <w:t>6.5.1 Setting Up a Sync Box</w:t>
        </w:r>
        <w:r w:rsidR="008B2173">
          <w:rPr>
            <w:noProof/>
            <w:webHidden/>
          </w:rPr>
          <w:tab/>
        </w:r>
        <w:r w:rsidR="008B2173">
          <w:rPr>
            <w:noProof/>
            <w:webHidden/>
          </w:rPr>
          <w:fldChar w:fldCharType="begin"/>
        </w:r>
        <w:r w:rsidR="008B2173">
          <w:rPr>
            <w:noProof/>
            <w:webHidden/>
          </w:rPr>
          <w:instrText xml:space="preserve"> PAGEREF _Toc150376172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35B9180E" w14:textId="4AB5749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3" w:history="1">
        <w:r w:rsidR="008B2173" w:rsidRPr="007830BB">
          <w:rPr>
            <w:rStyle w:val="Hyperlink"/>
            <w:noProof/>
          </w:rPr>
          <w:t>6.6 Event Code Manager</w:t>
        </w:r>
        <w:r w:rsidR="008B2173">
          <w:rPr>
            <w:noProof/>
            <w:webHidden/>
          </w:rPr>
          <w:tab/>
        </w:r>
        <w:r w:rsidR="008B2173">
          <w:rPr>
            <w:noProof/>
            <w:webHidden/>
          </w:rPr>
          <w:fldChar w:fldCharType="begin"/>
        </w:r>
        <w:r w:rsidR="008B2173">
          <w:rPr>
            <w:noProof/>
            <w:webHidden/>
          </w:rPr>
          <w:instrText xml:space="preserve"> PAGEREF _Toc150376173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18DCB0C6" w14:textId="7E2D90D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4" w:history="1">
        <w:r w:rsidR="008B2173" w:rsidRPr="007830BB">
          <w:rPr>
            <w:rStyle w:val="Hyperlink"/>
            <w:noProof/>
          </w:rPr>
          <w:t>6.6.1 Setting Up Event Codes</w:t>
        </w:r>
        <w:r w:rsidR="008B2173">
          <w:rPr>
            <w:noProof/>
            <w:webHidden/>
          </w:rPr>
          <w:tab/>
        </w:r>
        <w:r w:rsidR="008B2173">
          <w:rPr>
            <w:noProof/>
            <w:webHidden/>
          </w:rPr>
          <w:fldChar w:fldCharType="begin"/>
        </w:r>
        <w:r w:rsidR="008B2173">
          <w:rPr>
            <w:noProof/>
            <w:webHidden/>
          </w:rPr>
          <w:instrText xml:space="preserve"> PAGEREF _Toc150376174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65764DAE" w14:textId="7F32B50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5" w:history="1">
        <w:r w:rsidR="008B2173" w:rsidRPr="007830BB">
          <w:rPr>
            <w:rStyle w:val="Hyperlink"/>
            <w:noProof/>
          </w:rPr>
          <w:t>6.7 Serial Port Controller</w:t>
        </w:r>
        <w:r w:rsidR="008B2173">
          <w:rPr>
            <w:noProof/>
            <w:webHidden/>
          </w:rPr>
          <w:tab/>
        </w:r>
        <w:r w:rsidR="008B2173">
          <w:rPr>
            <w:noProof/>
            <w:webHidden/>
          </w:rPr>
          <w:fldChar w:fldCharType="begin"/>
        </w:r>
        <w:r w:rsidR="008B2173">
          <w:rPr>
            <w:noProof/>
            <w:webHidden/>
          </w:rPr>
          <w:instrText xml:space="preserve"> PAGEREF _Toc150376175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068EFD6E" w14:textId="7162B06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6" w:history="1">
        <w:r w:rsidR="008B2173" w:rsidRPr="007830BB">
          <w:rPr>
            <w:rStyle w:val="Hyperlink"/>
            <w:noProof/>
          </w:rPr>
          <w:t>6.7.1 Setting Up a Serial Port</w:t>
        </w:r>
        <w:r w:rsidR="008B2173">
          <w:rPr>
            <w:noProof/>
            <w:webHidden/>
          </w:rPr>
          <w:tab/>
        </w:r>
        <w:r w:rsidR="008B2173">
          <w:rPr>
            <w:noProof/>
            <w:webHidden/>
          </w:rPr>
          <w:fldChar w:fldCharType="begin"/>
        </w:r>
        <w:r w:rsidR="008B2173">
          <w:rPr>
            <w:noProof/>
            <w:webHidden/>
          </w:rPr>
          <w:instrText xml:space="preserve"> PAGEREF _Toc150376176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369D2A0C" w14:textId="5AC1BD9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7" w:history="1">
        <w:r w:rsidR="008B2173" w:rsidRPr="007830BB">
          <w:rPr>
            <w:rStyle w:val="Hyperlink"/>
            <w:noProof/>
          </w:rPr>
          <w:t>6.8 Input Broker</w:t>
        </w:r>
        <w:r w:rsidR="008B2173">
          <w:rPr>
            <w:noProof/>
            <w:webHidden/>
          </w:rPr>
          <w:tab/>
        </w:r>
        <w:r w:rsidR="008B2173">
          <w:rPr>
            <w:noProof/>
            <w:webHidden/>
          </w:rPr>
          <w:fldChar w:fldCharType="begin"/>
        </w:r>
        <w:r w:rsidR="008B2173">
          <w:rPr>
            <w:noProof/>
            <w:webHidden/>
          </w:rPr>
          <w:instrText xml:space="preserve"> PAGEREF _Toc150376177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662D3F8" w14:textId="03DC6E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8" w:history="1">
        <w:r w:rsidR="008B2173" w:rsidRPr="007830BB">
          <w:rPr>
            <w:rStyle w:val="Hyperlink"/>
            <w:noProof/>
          </w:rPr>
          <w:t>6.9 Input Tracker</w:t>
        </w:r>
        <w:r w:rsidR="008B2173">
          <w:rPr>
            <w:noProof/>
            <w:webHidden/>
          </w:rPr>
          <w:tab/>
        </w:r>
        <w:r w:rsidR="008B2173">
          <w:rPr>
            <w:noProof/>
            <w:webHidden/>
          </w:rPr>
          <w:fldChar w:fldCharType="begin"/>
        </w:r>
        <w:r w:rsidR="008B2173">
          <w:rPr>
            <w:noProof/>
            <w:webHidden/>
          </w:rPr>
          <w:instrText xml:space="preserve"> PAGEREF _Toc150376178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586AA11E" w14:textId="0E7C24D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9" w:history="1">
        <w:r w:rsidR="008B2173" w:rsidRPr="007830BB">
          <w:rPr>
            <w:rStyle w:val="Hyperlink"/>
            <w:noProof/>
          </w:rPr>
          <w:t>6.9.2 Mouse Tracker</w:t>
        </w:r>
        <w:r w:rsidR="008B2173">
          <w:rPr>
            <w:noProof/>
            <w:webHidden/>
          </w:rPr>
          <w:tab/>
        </w:r>
        <w:r w:rsidR="008B2173">
          <w:rPr>
            <w:noProof/>
            <w:webHidden/>
          </w:rPr>
          <w:fldChar w:fldCharType="begin"/>
        </w:r>
        <w:r w:rsidR="008B2173">
          <w:rPr>
            <w:noProof/>
            <w:webHidden/>
          </w:rPr>
          <w:instrText xml:space="preserve"> PAGEREF _Toc150376179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0DB3D571" w14:textId="2A03B9F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0" w:history="1">
        <w:r w:rsidR="008B2173" w:rsidRPr="007830BB">
          <w:rPr>
            <w:rStyle w:val="Hyperlink"/>
            <w:noProof/>
          </w:rPr>
          <w:t>6.9.3 Gaze Tracker</w:t>
        </w:r>
        <w:r w:rsidR="008B2173">
          <w:rPr>
            <w:noProof/>
            <w:webHidden/>
          </w:rPr>
          <w:tab/>
        </w:r>
        <w:r w:rsidR="008B2173">
          <w:rPr>
            <w:noProof/>
            <w:webHidden/>
          </w:rPr>
          <w:fldChar w:fldCharType="begin"/>
        </w:r>
        <w:r w:rsidR="008B2173">
          <w:rPr>
            <w:noProof/>
            <w:webHidden/>
          </w:rPr>
          <w:instrText xml:space="preserve"> PAGEREF _Toc150376180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71005D9" w14:textId="1F14D2D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1" w:history="1">
        <w:r w:rsidR="008B2173" w:rsidRPr="007830BB">
          <w:rPr>
            <w:rStyle w:val="Hyperlink"/>
            <w:noProof/>
          </w:rPr>
          <w:t>6.10 Selection Handler</w:t>
        </w:r>
        <w:r w:rsidR="008B2173">
          <w:rPr>
            <w:noProof/>
            <w:webHidden/>
          </w:rPr>
          <w:tab/>
        </w:r>
        <w:r w:rsidR="008B2173">
          <w:rPr>
            <w:noProof/>
            <w:webHidden/>
          </w:rPr>
          <w:fldChar w:fldCharType="begin"/>
        </w:r>
        <w:r w:rsidR="008B2173">
          <w:rPr>
            <w:noProof/>
            <w:webHidden/>
          </w:rPr>
          <w:instrText xml:space="preserve"> PAGEREF _Toc150376181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CBD3FB5" w14:textId="2287016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2" w:history="1">
        <w:r w:rsidR="008B2173" w:rsidRPr="007830BB">
          <w:rPr>
            <w:rStyle w:val="Hyperlink"/>
            <w:noProof/>
          </w:rPr>
          <w:t>6.10.1 Creating A Selection Handler</w:t>
        </w:r>
        <w:r w:rsidR="008B2173">
          <w:rPr>
            <w:noProof/>
            <w:webHidden/>
          </w:rPr>
          <w:tab/>
        </w:r>
        <w:r w:rsidR="008B2173">
          <w:rPr>
            <w:noProof/>
            <w:webHidden/>
          </w:rPr>
          <w:fldChar w:fldCharType="begin"/>
        </w:r>
        <w:r w:rsidR="008B2173">
          <w:rPr>
            <w:noProof/>
            <w:webHidden/>
          </w:rPr>
          <w:instrText xml:space="preserve"> PAGEREF _Toc150376182 \h </w:instrText>
        </w:r>
        <w:r w:rsidR="008B2173">
          <w:rPr>
            <w:noProof/>
            <w:webHidden/>
          </w:rPr>
        </w:r>
        <w:r w:rsidR="008B2173">
          <w:rPr>
            <w:noProof/>
            <w:webHidden/>
          </w:rPr>
          <w:fldChar w:fldCharType="separate"/>
        </w:r>
        <w:r w:rsidR="006531E7">
          <w:rPr>
            <w:noProof/>
            <w:webHidden/>
          </w:rPr>
          <w:t>43</w:t>
        </w:r>
        <w:r w:rsidR="008B2173">
          <w:rPr>
            <w:noProof/>
            <w:webHidden/>
          </w:rPr>
          <w:fldChar w:fldCharType="end"/>
        </w:r>
      </w:hyperlink>
    </w:p>
    <w:p w14:paraId="1341CF7C" w14:textId="381C4E7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3" w:history="1">
        <w:r w:rsidR="008B2173" w:rsidRPr="007830BB">
          <w:rPr>
            <w:rStyle w:val="Hyperlink"/>
            <w:noProof/>
          </w:rPr>
          <w:t>6.10.2 Using the Selection Handler</w:t>
        </w:r>
        <w:r w:rsidR="008B2173">
          <w:rPr>
            <w:noProof/>
            <w:webHidden/>
          </w:rPr>
          <w:tab/>
        </w:r>
        <w:r w:rsidR="008B2173">
          <w:rPr>
            <w:noProof/>
            <w:webHidden/>
          </w:rPr>
          <w:fldChar w:fldCharType="begin"/>
        </w:r>
        <w:r w:rsidR="008B2173">
          <w:rPr>
            <w:noProof/>
            <w:webHidden/>
          </w:rPr>
          <w:instrText xml:space="preserve"> PAGEREF _Toc150376183 \h </w:instrText>
        </w:r>
        <w:r w:rsidR="008B2173">
          <w:rPr>
            <w:noProof/>
            <w:webHidden/>
          </w:rPr>
        </w:r>
        <w:r w:rsidR="008B2173">
          <w:rPr>
            <w:noProof/>
            <w:webHidden/>
          </w:rPr>
          <w:fldChar w:fldCharType="separate"/>
        </w:r>
        <w:r w:rsidR="006531E7">
          <w:rPr>
            <w:noProof/>
            <w:webHidden/>
          </w:rPr>
          <w:t>43</w:t>
        </w:r>
        <w:r w:rsidR="008B2173">
          <w:rPr>
            <w:noProof/>
            <w:webHidden/>
          </w:rPr>
          <w:fldChar w:fldCharType="end"/>
        </w:r>
      </w:hyperlink>
    </w:p>
    <w:p w14:paraId="5EC17B85" w14:textId="3E0EE299"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84" w:history="1">
        <w:r w:rsidR="008B2173" w:rsidRPr="007830BB">
          <w:rPr>
            <w:rStyle w:val="Hyperlink"/>
          </w:rPr>
          <w:t>7 Resource Management</w:t>
        </w:r>
        <w:r w:rsidR="008B2173">
          <w:rPr>
            <w:webHidden/>
          </w:rPr>
          <w:tab/>
        </w:r>
        <w:r w:rsidR="008B2173">
          <w:rPr>
            <w:webHidden/>
          </w:rPr>
          <w:fldChar w:fldCharType="begin"/>
        </w:r>
        <w:r w:rsidR="008B2173">
          <w:rPr>
            <w:webHidden/>
          </w:rPr>
          <w:instrText xml:space="preserve"> PAGEREF _Toc150376184 \h </w:instrText>
        </w:r>
        <w:r w:rsidR="008B2173">
          <w:rPr>
            <w:webHidden/>
          </w:rPr>
        </w:r>
        <w:r w:rsidR="008B2173">
          <w:rPr>
            <w:webHidden/>
          </w:rPr>
          <w:fldChar w:fldCharType="separate"/>
        </w:r>
        <w:r w:rsidR="006531E7">
          <w:rPr>
            <w:webHidden/>
          </w:rPr>
          <w:t>44</w:t>
        </w:r>
        <w:r w:rsidR="008B2173">
          <w:rPr>
            <w:webHidden/>
          </w:rPr>
          <w:fldChar w:fldCharType="end"/>
        </w:r>
      </w:hyperlink>
    </w:p>
    <w:p w14:paraId="3FAC955A" w14:textId="181C215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5" w:history="1">
        <w:r w:rsidR="008B2173" w:rsidRPr="007830BB">
          <w:rPr>
            <w:rStyle w:val="Hyperlink"/>
            <w:noProof/>
          </w:rPr>
          <w:t>7.1 Stimuli Management</w:t>
        </w:r>
        <w:r w:rsidR="008B2173">
          <w:rPr>
            <w:noProof/>
            <w:webHidden/>
          </w:rPr>
          <w:tab/>
        </w:r>
        <w:r w:rsidR="008B2173">
          <w:rPr>
            <w:noProof/>
            <w:webHidden/>
          </w:rPr>
          <w:fldChar w:fldCharType="begin"/>
        </w:r>
        <w:r w:rsidR="008B2173">
          <w:rPr>
            <w:noProof/>
            <w:webHidden/>
          </w:rPr>
          <w:instrText xml:space="preserve"> PAGEREF _Toc150376185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5AEA7715" w14:textId="1F172B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6" w:history="1">
        <w:r w:rsidR="008B2173" w:rsidRPr="007830BB">
          <w:rPr>
            <w:rStyle w:val="Hyperlink"/>
            <w:noProof/>
          </w:rPr>
          <w:t>7.1.1 Stim Groups</w:t>
        </w:r>
        <w:r w:rsidR="008B2173">
          <w:rPr>
            <w:noProof/>
            <w:webHidden/>
          </w:rPr>
          <w:tab/>
        </w:r>
        <w:r w:rsidR="008B2173">
          <w:rPr>
            <w:noProof/>
            <w:webHidden/>
          </w:rPr>
          <w:fldChar w:fldCharType="begin"/>
        </w:r>
        <w:r w:rsidR="008B2173">
          <w:rPr>
            <w:noProof/>
            <w:webHidden/>
          </w:rPr>
          <w:instrText xml:space="preserve"> PAGEREF _Toc150376186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6FE75537" w14:textId="4EF759A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7" w:history="1">
        <w:r w:rsidR="008B2173" w:rsidRPr="007830BB">
          <w:rPr>
            <w:rStyle w:val="Hyperlink"/>
            <w:noProof/>
          </w:rPr>
          <w:t>7.1.2 Stim Defs</w:t>
        </w:r>
        <w:r w:rsidR="008B2173">
          <w:rPr>
            <w:noProof/>
            <w:webHidden/>
          </w:rPr>
          <w:tab/>
        </w:r>
        <w:r w:rsidR="008B2173">
          <w:rPr>
            <w:noProof/>
            <w:webHidden/>
          </w:rPr>
          <w:fldChar w:fldCharType="begin"/>
        </w:r>
        <w:r w:rsidR="008B2173">
          <w:rPr>
            <w:noProof/>
            <w:webHidden/>
          </w:rPr>
          <w:instrText xml:space="preserve"> PAGEREF _Toc150376187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18BD1119" w14:textId="71AEEA5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8" w:history="1">
        <w:r w:rsidR="008B2173" w:rsidRPr="007830BB">
          <w:rPr>
            <w:rStyle w:val="Hyperlink"/>
            <w:noProof/>
          </w:rPr>
          <w:t>7.1.3 Using Stimuli in a Task</w:t>
        </w:r>
        <w:r w:rsidR="008B2173">
          <w:rPr>
            <w:noProof/>
            <w:webHidden/>
          </w:rPr>
          <w:tab/>
        </w:r>
        <w:r w:rsidR="008B2173">
          <w:rPr>
            <w:noProof/>
            <w:webHidden/>
          </w:rPr>
          <w:fldChar w:fldCharType="begin"/>
        </w:r>
        <w:r w:rsidR="008B2173">
          <w:rPr>
            <w:noProof/>
            <w:webHidden/>
          </w:rPr>
          <w:instrText xml:space="preserve"> PAGEREF _Toc150376188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2845B823" w14:textId="3F02C3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9" w:history="1">
        <w:r w:rsidR="008B2173" w:rsidRPr="007830BB">
          <w:rPr>
            <w:rStyle w:val="Hyperlink"/>
            <w:noProof/>
          </w:rPr>
          <w:t>7.1.4 Generating Stimuli in Blender</w:t>
        </w:r>
        <w:r w:rsidR="008B2173">
          <w:rPr>
            <w:noProof/>
            <w:webHidden/>
          </w:rPr>
          <w:tab/>
        </w:r>
        <w:r w:rsidR="008B2173">
          <w:rPr>
            <w:noProof/>
            <w:webHidden/>
          </w:rPr>
          <w:fldChar w:fldCharType="begin"/>
        </w:r>
        <w:r w:rsidR="008B2173">
          <w:rPr>
            <w:noProof/>
            <w:webHidden/>
          </w:rPr>
          <w:instrText xml:space="preserve"> PAGEREF _Toc150376189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15B5D835" w14:textId="34F61F7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0" w:history="1">
        <w:r w:rsidR="008B2173" w:rsidRPr="007830BB">
          <w:rPr>
            <w:rStyle w:val="Hyperlink"/>
            <w:noProof/>
          </w:rPr>
          <w:t>7.2 Context Management</w:t>
        </w:r>
        <w:r w:rsidR="008B2173">
          <w:rPr>
            <w:noProof/>
            <w:webHidden/>
          </w:rPr>
          <w:tab/>
        </w:r>
        <w:r w:rsidR="008B2173">
          <w:rPr>
            <w:noProof/>
            <w:webHidden/>
          </w:rPr>
          <w:fldChar w:fldCharType="begin"/>
        </w:r>
        <w:r w:rsidR="008B2173">
          <w:rPr>
            <w:noProof/>
            <w:webHidden/>
          </w:rPr>
          <w:instrText xml:space="preserve"> PAGEREF _Toc150376190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7C341349" w14:textId="6A487CA3"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1" w:history="1">
        <w:r w:rsidR="008B2173" w:rsidRPr="007830BB">
          <w:rPr>
            <w:rStyle w:val="Hyperlink"/>
            <w:noProof/>
          </w:rPr>
          <w:t>7.2.1 Generating Contexts</w:t>
        </w:r>
        <w:r w:rsidR="008B2173">
          <w:rPr>
            <w:noProof/>
            <w:webHidden/>
          </w:rPr>
          <w:tab/>
        </w:r>
        <w:r w:rsidR="008B2173">
          <w:rPr>
            <w:noProof/>
            <w:webHidden/>
          </w:rPr>
          <w:fldChar w:fldCharType="begin"/>
        </w:r>
        <w:r w:rsidR="008B2173">
          <w:rPr>
            <w:noProof/>
            <w:webHidden/>
          </w:rPr>
          <w:instrText xml:space="preserve"> PAGEREF _Toc150376191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74D4D3E6" w14:textId="7DC68D2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2" w:history="1">
        <w:r w:rsidR="008B2173" w:rsidRPr="007830BB">
          <w:rPr>
            <w:rStyle w:val="Hyperlink"/>
            <w:noProof/>
          </w:rPr>
          <w:t>7.2.2 Preparing Distinct Context Conditions</w:t>
        </w:r>
        <w:r w:rsidR="008B2173">
          <w:rPr>
            <w:noProof/>
            <w:webHidden/>
          </w:rPr>
          <w:tab/>
        </w:r>
        <w:r w:rsidR="008B2173">
          <w:rPr>
            <w:noProof/>
            <w:webHidden/>
          </w:rPr>
          <w:fldChar w:fldCharType="begin"/>
        </w:r>
        <w:r w:rsidR="008B2173">
          <w:rPr>
            <w:noProof/>
            <w:webHidden/>
          </w:rPr>
          <w:instrText xml:space="preserve"> PAGEREF _Toc150376192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23D20C7A" w14:textId="4A65543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3" w:history="1">
        <w:r w:rsidR="008B2173" w:rsidRPr="007830BB">
          <w:rPr>
            <w:rStyle w:val="Hyperlink"/>
            <w:noProof/>
          </w:rPr>
          <w:t>7.2.3 Interfacing with Dalle2 in Python</w:t>
        </w:r>
        <w:r w:rsidR="008B2173">
          <w:rPr>
            <w:noProof/>
            <w:webHidden/>
          </w:rPr>
          <w:tab/>
        </w:r>
        <w:r w:rsidR="008B2173">
          <w:rPr>
            <w:noProof/>
            <w:webHidden/>
          </w:rPr>
          <w:fldChar w:fldCharType="begin"/>
        </w:r>
        <w:r w:rsidR="008B2173">
          <w:rPr>
            <w:noProof/>
            <w:webHidden/>
          </w:rPr>
          <w:instrText xml:space="preserve"> PAGEREF _Toc150376193 \h </w:instrText>
        </w:r>
        <w:r w:rsidR="008B2173">
          <w:rPr>
            <w:noProof/>
            <w:webHidden/>
          </w:rPr>
        </w:r>
        <w:r w:rsidR="008B2173">
          <w:rPr>
            <w:noProof/>
            <w:webHidden/>
          </w:rPr>
          <w:fldChar w:fldCharType="separate"/>
        </w:r>
        <w:r w:rsidR="006531E7">
          <w:rPr>
            <w:noProof/>
            <w:webHidden/>
          </w:rPr>
          <w:t>47</w:t>
        </w:r>
        <w:r w:rsidR="008B2173">
          <w:rPr>
            <w:noProof/>
            <w:webHidden/>
          </w:rPr>
          <w:fldChar w:fldCharType="end"/>
        </w:r>
      </w:hyperlink>
    </w:p>
    <w:p w14:paraId="4C3569C7" w14:textId="6503D19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4" w:history="1">
        <w:r w:rsidR="008B2173" w:rsidRPr="007830BB">
          <w:rPr>
            <w:rStyle w:val="Hyperlink"/>
            <w:noProof/>
          </w:rPr>
          <w:t>7.2.4 Using Contexts in a Task</w:t>
        </w:r>
        <w:r w:rsidR="008B2173">
          <w:rPr>
            <w:noProof/>
            <w:webHidden/>
          </w:rPr>
          <w:tab/>
        </w:r>
        <w:r w:rsidR="008B2173">
          <w:rPr>
            <w:noProof/>
            <w:webHidden/>
          </w:rPr>
          <w:fldChar w:fldCharType="begin"/>
        </w:r>
        <w:r w:rsidR="008B2173">
          <w:rPr>
            <w:noProof/>
            <w:webHidden/>
          </w:rPr>
          <w:instrText xml:space="preserve"> PAGEREF _Toc150376194 \h </w:instrText>
        </w:r>
        <w:r w:rsidR="008B2173">
          <w:rPr>
            <w:noProof/>
            <w:webHidden/>
          </w:rPr>
        </w:r>
        <w:r w:rsidR="008B2173">
          <w:rPr>
            <w:noProof/>
            <w:webHidden/>
          </w:rPr>
          <w:fldChar w:fldCharType="separate"/>
        </w:r>
        <w:r w:rsidR="006531E7">
          <w:rPr>
            <w:noProof/>
            <w:webHidden/>
          </w:rPr>
          <w:t>48</w:t>
        </w:r>
        <w:r w:rsidR="008B2173">
          <w:rPr>
            <w:noProof/>
            <w:webHidden/>
          </w:rPr>
          <w:fldChar w:fldCharType="end"/>
        </w:r>
      </w:hyperlink>
    </w:p>
    <w:p w14:paraId="3827DFBE" w14:textId="3F7D9311"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95" w:history="1">
        <w:r w:rsidR="008B2173" w:rsidRPr="007830BB">
          <w:rPr>
            <w:rStyle w:val="Hyperlink"/>
          </w:rPr>
          <w:t>8 Data Management</w:t>
        </w:r>
        <w:r w:rsidR="008B2173">
          <w:rPr>
            <w:webHidden/>
          </w:rPr>
          <w:tab/>
        </w:r>
        <w:r w:rsidR="008B2173">
          <w:rPr>
            <w:webHidden/>
          </w:rPr>
          <w:fldChar w:fldCharType="begin"/>
        </w:r>
        <w:r w:rsidR="008B2173">
          <w:rPr>
            <w:webHidden/>
          </w:rPr>
          <w:instrText xml:space="preserve"> PAGEREF _Toc150376195 \h </w:instrText>
        </w:r>
        <w:r w:rsidR="008B2173">
          <w:rPr>
            <w:webHidden/>
          </w:rPr>
        </w:r>
        <w:r w:rsidR="008B2173">
          <w:rPr>
            <w:webHidden/>
          </w:rPr>
          <w:fldChar w:fldCharType="separate"/>
        </w:r>
        <w:r w:rsidR="006531E7">
          <w:rPr>
            <w:webHidden/>
          </w:rPr>
          <w:t>50</w:t>
        </w:r>
        <w:r w:rsidR="008B2173">
          <w:rPr>
            <w:webHidden/>
          </w:rPr>
          <w:fldChar w:fldCharType="end"/>
        </w:r>
      </w:hyperlink>
    </w:p>
    <w:p w14:paraId="6CBF5DCD" w14:textId="772AAA2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6" w:history="1">
        <w:r w:rsidR="008B2173" w:rsidRPr="007830BB">
          <w:rPr>
            <w:rStyle w:val="Hyperlink"/>
            <w:noProof/>
          </w:rPr>
          <w:t>8.1 Session Data</w:t>
        </w:r>
        <w:r w:rsidR="008B2173">
          <w:rPr>
            <w:noProof/>
            <w:webHidden/>
          </w:rPr>
          <w:tab/>
        </w:r>
        <w:r w:rsidR="008B2173">
          <w:rPr>
            <w:noProof/>
            <w:webHidden/>
          </w:rPr>
          <w:fldChar w:fldCharType="begin"/>
        </w:r>
        <w:r w:rsidR="008B2173">
          <w:rPr>
            <w:noProof/>
            <w:webHidden/>
          </w:rPr>
          <w:instrText xml:space="preserve"> PAGEREF _Toc150376196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7E8341" w14:textId="7D0E556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7" w:history="1">
        <w:r w:rsidR="008B2173" w:rsidRPr="007830BB">
          <w:rPr>
            <w:rStyle w:val="Hyperlink"/>
            <w:noProof/>
          </w:rPr>
          <w:t>8.2 Block Data</w:t>
        </w:r>
        <w:r w:rsidR="008B2173">
          <w:rPr>
            <w:noProof/>
            <w:webHidden/>
          </w:rPr>
          <w:tab/>
        </w:r>
        <w:r w:rsidR="008B2173">
          <w:rPr>
            <w:noProof/>
            <w:webHidden/>
          </w:rPr>
          <w:fldChar w:fldCharType="begin"/>
        </w:r>
        <w:r w:rsidR="008B2173">
          <w:rPr>
            <w:noProof/>
            <w:webHidden/>
          </w:rPr>
          <w:instrText xml:space="preserve"> PAGEREF _Toc150376197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7DF8CF" w14:textId="063E39E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8" w:history="1">
        <w:r w:rsidR="008B2173" w:rsidRPr="007830BB">
          <w:rPr>
            <w:rStyle w:val="Hyperlink"/>
            <w:noProof/>
          </w:rPr>
          <w:t>8.3 Trial Data</w:t>
        </w:r>
        <w:r w:rsidR="008B2173">
          <w:rPr>
            <w:noProof/>
            <w:webHidden/>
          </w:rPr>
          <w:tab/>
        </w:r>
        <w:r w:rsidR="008B2173">
          <w:rPr>
            <w:noProof/>
            <w:webHidden/>
          </w:rPr>
          <w:fldChar w:fldCharType="begin"/>
        </w:r>
        <w:r w:rsidR="008B2173">
          <w:rPr>
            <w:noProof/>
            <w:webHidden/>
          </w:rPr>
          <w:instrText xml:space="preserve"> PAGEREF _Toc150376198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6FBEC668" w14:textId="64FF004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9" w:history="1">
        <w:r w:rsidR="008B2173" w:rsidRPr="007830BB">
          <w:rPr>
            <w:rStyle w:val="Hyperlink"/>
            <w:noProof/>
          </w:rPr>
          <w:t>8.4 Frame Data</w:t>
        </w:r>
        <w:r w:rsidR="008B2173">
          <w:rPr>
            <w:noProof/>
            <w:webHidden/>
          </w:rPr>
          <w:tab/>
        </w:r>
        <w:r w:rsidR="008B2173">
          <w:rPr>
            <w:noProof/>
            <w:webHidden/>
          </w:rPr>
          <w:fldChar w:fldCharType="begin"/>
        </w:r>
        <w:r w:rsidR="008B2173">
          <w:rPr>
            <w:noProof/>
            <w:webHidden/>
          </w:rPr>
          <w:instrText xml:space="preserve"> PAGEREF _Toc150376199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CE803E" w14:textId="7EFF5B2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0" w:history="1">
        <w:r w:rsidR="008B2173" w:rsidRPr="007830BB">
          <w:rPr>
            <w:rStyle w:val="Hyperlink"/>
            <w:noProof/>
          </w:rPr>
          <w:t>8.5 Gaze Data</w:t>
        </w:r>
        <w:r w:rsidR="008B2173">
          <w:rPr>
            <w:noProof/>
            <w:webHidden/>
          </w:rPr>
          <w:tab/>
        </w:r>
        <w:r w:rsidR="008B2173">
          <w:rPr>
            <w:noProof/>
            <w:webHidden/>
          </w:rPr>
          <w:fldChar w:fldCharType="begin"/>
        </w:r>
        <w:r w:rsidR="008B2173">
          <w:rPr>
            <w:noProof/>
            <w:webHidden/>
          </w:rPr>
          <w:instrText xml:space="preserve"> PAGEREF _Toc150376200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11A72C4" w14:textId="0B1999B4"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1" w:history="1">
        <w:r w:rsidR="008B2173" w:rsidRPr="007830BB">
          <w:rPr>
            <w:rStyle w:val="Hyperlink"/>
            <w:noProof/>
          </w:rPr>
          <w:t>8.6 Serial Data</w:t>
        </w:r>
        <w:r w:rsidR="008B2173">
          <w:rPr>
            <w:noProof/>
            <w:webHidden/>
          </w:rPr>
          <w:tab/>
        </w:r>
        <w:r w:rsidR="008B2173">
          <w:rPr>
            <w:noProof/>
            <w:webHidden/>
          </w:rPr>
          <w:fldChar w:fldCharType="begin"/>
        </w:r>
        <w:r w:rsidR="008B2173">
          <w:rPr>
            <w:noProof/>
            <w:webHidden/>
          </w:rPr>
          <w:instrText xml:space="preserve"> PAGEREF _Toc150376201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6EB16B11" w14:textId="20F40A6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2" w:history="1">
        <w:r w:rsidR="008B2173" w:rsidRPr="007830BB">
          <w:rPr>
            <w:rStyle w:val="Hyperlink"/>
            <w:noProof/>
          </w:rPr>
          <w:t>8.7 Summary Data</w:t>
        </w:r>
        <w:r w:rsidR="008B2173">
          <w:rPr>
            <w:noProof/>
            <w:webHidden/>
          </w:rPr>
          <w:tab/>
        </w:r>
        <w:r w:rsidR="008B2173">
          <w:rPr>
            <w:noProof/>
            <w:webHidden/>
          </w:rPr>
          <w:fldChar w:fldCharType="begin"/>
        </w:r>
        <w:r w:rsidR="008B2173">
          <w:rPr>
            <w:noProof/>
            <w:webHidden/>
          </w:rPr>
          <w:instrText xml:space="preserve"> PAGEREF _Toc150376202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27656F47" w14:textId="200472C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3" w:history="1">
        <w:r w:rsidR="008B2173" w:rsidRPr="007830BB">
          <w:rPr>
            <w:rStyle w:val="Hyperlink"/>
            <w:noProof/>
          </w:rPr>
          <w:t>8.8 Server Management</w:t>
        </w:r>
        <w:r w:rsidR="008B2173">
          <w:rPr>
            <w:noProof/>
            <w:webHidden/>
          </w:rPr>
          <w:tab/>
        </w:r>
        <w:r w:rsidR="008B2173">
          <w:rPr>
            <w:noProof/>
            <w:webHidden/>
          </w:rPr>
          <w:fldChar w:fldCharType="begin"/>
        </w:r>
        <w:r w:rsidR="008B2173">
          <w:rPr>
            <w:noProof/>
            <w:webHidden/>
          </w:rPr>
          <w:instrText xml:space="preserve"> PAGEREF _Toc150376203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796ABEA5" w14:textId="669A504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4" w:history="1">
        <w:r w:rsidR="008B2173" w:rsidRPr="007830BB">
          <w:rPr>
            <w:rStyle w:val="Hyperlink"/>
            <w:noProof/>
          </w:rPr>
          <w:t>8.8.1 ServerManager Class</w:t>
        </w:r>
        <w:r w:rsidR="008B2173">
          <w:rPr>
            <w:noProof/>
            <w:webHidden/>
          </w:rPr>
          <w:tab/>
        </w:r>
        <w:r w:rsidR="008B2173">
          <w:rPr>
            <w:noProof/>
            <w:webHidden/>
          </w:rPr>
          <w:fldChar w:fldCharType="begin"/>
        </w:r>
        <w:r w:rsidR="008B2173">
          <w:rPr>
            <w:noProof/>
            <w:webHidden/>
          </w:rPr>
          <w:instrText xml:space="preserve"> PAGEREF _Toc150376204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0F20C791" w14:textId="185AF53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5" w:history="1">
        <w:r w:rsidR="008B2173" w:rsidRPr="007830BB">
          <w:rPr>
            <w:rStyle w:val="Hyperlink"/>
            <w:noProof/>
          </w:rPr>
          <w:t>8.8.2 Server Setup</w:t>
        </w:r>
        <w:r w:rsidR="008B2173">
          <w:rPr>
            <w:noProof/>
            <w:webHidden/>
          </w:rPr>
          <w:tab/>
        </w:r>
        <w:r w:rsidR="008B2173">
          <w:rPr>
            <w:noProof/>
            <w:webHidden/>
          </w:rPr>
          <w:fldChar w:fldCharType="begin"/>
        </w:r>
        <w:r w:rsidR="008B2173">
          <w:rPr>
            <w:noProof/>
            <w:webHidden/>
          </w:rPr>
          <w:instrText xml:space="preserve"> PAGEREF _Toc150376205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7794B04F" w14:textId="283417C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6" w:history="1">
        <w:r w:rsidR="008B2173" w:rsidRPr="007830BB">
          <w:rPr>
            <w:rStyle w:val="Hyperlink"/>
            <w:noProof/>
          </w:rPr>
          <w:t>8.8.3 Connecting to Server During a Session</w:t>
        </w:r>
        <w:r w:rsidR="008B2173">
          <w:rPr>
            <w:noProof/>
            <w:webHidden/>
          </w:rPr>
          <w:tab/>
        </w:r>
        <w:r w:rsidR="008B2173">
          <w:rPr>
            <w:noProof/>
            <w:webHidden/>
          </w:rPr>
          <w:fldChar w:fldCharType="begin"/>
        </w:r>
        <w:r w:rsidR="008B2173">
          <w:rPr>
            <w:noProof/>
            <w:webHidden/>
          </w:rPr>
          <w:instrText xml:space="preserve"> PAGEREF _Toc150376206 \h </w:instrText>
        </w:r>
        <w:r w:rsidR="008B2173">
          <w:rPr>
            <w:noProof/>
            <w:webHidden/>
          </w:rPr>
        </w:r>
        <w:r w:rsidR="008B2173">
          <w:rPr>
            <w:noProof/>
            <w:webHidden/>
          </w:rPr>
          <w:fldChar w:fldCharType="separate"/>
        </w:r>
        <w:r w:rsidR="006531E7">
          <w:rPr>
            <w:noProof/>
            <w:webHidden/>
          </w:rPr>
          <w:t>52</w:t>
        </w:r>
        <w:r w:rsidR="008B2173">
          <w:rPr>
            <w:noProof/>
            <w:webHidden/>
          </w:rPr>
          <w:fldChar w:fldCharType="end"/>
        </w:r>
      </w:hyperlink>
    </w:p>
    <w:p w14:paraId="1E3CAE1A" w14:textId="204BE9CE"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207" w:history="1">
        <w:r w:rsidR="008B2173" w:rsidRPr="007830BB">
          <w:rPr>
            <w:rStyle w:val="Hyperlink"/>
          </w:rPr>
          <w:t>9 Troubleshooting</w:t>
        </w:r>
        <w:r w:rsidR="008B2173">
          <w:rPr>
            <w:webHidden/>
          </w:rPr>
          <w:tab/>
        </w:r>
        <w:r w:rsidR="008B2173">
          <w:rPr>
            <w:webHidden/>
          </w:rPr>
          <w:fldChar w:fldCharType="begin"/>
        </w:r>
        <w:r w:rsidR="008B2173">
          <w:rPr>
            <w:webHidden/>
          </w:rPr>
          <w:instrText xml:space="preserve"> PAGEREF _Toc150376207 \h </w:instrText>
        </w:r>
        <w:r w:rsidR="008B2173">
          <w:rPr>
            <w:webHidden/>
          </w:rPr>
        </w:r>
        <w:r w:rsidR="008B2173">
          <w:rPr>
            <w:webHidden/>
          </w:rPr>
          <w:fldChar w:fldCharType="separate"/>
        </w:r>
        <w:r w:rsidR="006531E7">
          <w:rPr>
            <w:webHidden/>
          </w:rPr>
          <w:t>54</w:t>
        </w:r>
        <w:r w:rsidR="008B2173">
          <w:rPr>
            <w:webHidden/>
          </w:rPr>
          <w:fldChar w:fldCharType="end"/>
        </w:r>
      </w:hyperlink>
    </w:p>
    <w:p w14:paraId="18EFE866" w14:textId="33485AE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8" w:history="1">
        <w:r w:rsidR="008B2173" w:rsidRPr="007830BB">
          <w:rPr>
            <w:rStyle w:val="Hyperlink"/>
            <w:noProof/>
          </w:rPr>
          <w:t>9.1 Debugging Approaches</w:t>
        </w:r>
        <w:r w:rsidR="008B2173">
          <w:rPr>
            <w:noProof/>
            <w:webHidden/>
          </w:rPr>
          <w:tab/>
        </w:r>
        <w:r w:rsidR="008B2173">
          <w:rPr>
            <w:noProof/>
            <w:webHidden/>
          </w:rPr>
          <w:fldChar w:fldCharType="begin"/>
        </w:r>
        <w:r w:rsidR="008B2173">
          <w:rPr>
            <w:noProof/>
            <w:webHidden/>
          </w:rPr>
          <w:instrText xml:space="preserve"> PAGEREF _Toc150376208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46B3596F" w14:textId="72E7399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9" w:history="1">
        <w:r w:rsidR="008B2173" w:rsidRPr="007830BB">
          <w:rPr>
            <w:rStyle w:val="Hyperlink"/>
            <w:noProof/>
          </w:rPr>
          <w:t>9.1.1 Using the Log File</w:t>
        </w:r>
        <w:r w:rsidR="008B2173">
          <w:rPr>
            <w:noProof/>
            <w:webHidden/>
          </w:rPr>
          <w:tab/>
        </w:r>
        <w:r w:rsidR="008B2173">
          <w:rPr>
            <w:noProof/>
            <w:webHidden/>
          </w:rPr>
          <w:fldChar w:fldCharType="begin"/>
        </w:r>
        <w:r w:rsidR="008B2173">
          <w:rPr>
            <w:noProof/>
            <w:webHidden/>
          </w:rPr>
          <w:instrText xml:space="preserve"> PAGEREF _Toc150376209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697AE2FE" w14:textId="08D9864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10" w:history="1">
        <w:r w:rsidR="008B2173" w:rsidRPr="007830BB">
          <w:rPr>
            <w:rStyle w:val="Hyperlink"/>
            <w:noProof/>
          </w:rPr>
          <w:t>9.1.2 Debug Statements</w:t>
        </w:r>
        <w:r w:rsidR="008B2173">
          <w:rPr>
            <w:noProof/>
            <w:webHidden/>
          </w:rPr>
          <w:tab/>
        </w:r>
        <w:r w:rsidR="008B2173">
          <w:rPr>
            <w:noProof/>
            <w:webHidden/>
          </w:rPr>
          <w:fldChar w:fldCharType="begin"/>
        </w:r>
        <w:r w:rsidR="008B2173">
          <w:rPr>
            <w:noProof/>
            <w:webHidden/>
          </w:rPr>
          <w:instrText xml:space="preserve"> PAGEREF _Toc150376210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2A632B27" w14:textId="6E70570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11" w:history="1">
        <w:r w:rsidR="008B2173" w:rsidRPr="007830BB">
          <w:rPr>
            <w:rStyle w:val="Hyperlink"/>
            <w:noProof/>
          </w:rPr>
          <w:t>9.1.3 Using the Unity Profiler</w:t>
        </w:r>
        <w:r w:rsidR="008B2173">
          <w:rPr>
            <w:noProof/>
            <w:webHidden/>
          </w:rPr>
          <w:tab/>
        </w:r>
        <w:r w:rsidR="008B2173">
          <w:rPr>
            <w:noProof/>
            <w:webHidden/>
          </w:rPr>
          <w:fldChar w:fldCharType="begin"/>
        </w:r>
        <w:r w:rsidR="008B2173">
          <w:rPr>
            <w:noProof/>
            <w:webHidden/>
          </w:rPr>
          <w:instrText xml:space="preserve"> PAGEREF _Toc150376211 \h </w:instrText>
        </w:r>
        <w:r w:rsidR="008B2173">
          <w:rPr>
            <w:noProof/>
            <w:webHidden/>
          </w:rPr>
        </w:r>
        <w:r w:rsidR="008B2173">
          <w:rPr>
            <w:noProof/>
            <w:webHidden/>
          </w:rPr>
          <w:fldChar w:fldCharType="separate"/>
        </w:r>
        <w:r w:rsidR="006531E7">
          <w:rPr>
            <w:noProof/>
            <w:webHidden/>
          </w:rPr>
          <w:t>55</w:t>
        </w:r>
        <w:r w:rsidR="008B2173">
          <w:rPr>
            <w:noProof/>
            <w:webHidden/>
          </w:rPr>
          <w:fldChar w:fldCharType="end"/>
        </w:r>
      </w:hyperlink>
    </w:p>
    <w:p w14:paraId="397B3AD4" w14:textId="0771D23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12" w:history="1">
        <w:r w:rsidR="008B2173" w:rsidRPr="007830BB">
          <w:rPr>
            <w:rStyle w:val="Hyperlink"/>
            <w:noProof/>
          </w:rPr>
          <w:t>9.2 Common Errors</w:t>
        </w:r>
        <w:r w:rsidR="008B2173">
          <w:rPr>
            <w:noProof/>
            <w:webHidden/>
          </w:rPr>
          <w:tab/>
        </w:r>
        <w:r w:rsidR="008B2173">
          <w:rPr>
            <w:noProof/>
            <w:webHidden/>
          </w:rPr>
          <w:fldChar w:fldCharType="begin"/>
        </w:r>
        <w:r w:rsidR="008B2173">
          <w:rPr>
            <w:noProof/>
            <w:webHidden/>
          </w:rPr>
          <w:instrText xml:space="preserve"> PAGEREF _Toc150376212 \h </w:instrText>
        </w:r>
        <w:r w:rsidR="008B2173">
          <w:rPr>
            <w:noProof/>
            <w:webHidden/>
          </w:rPr>
        </w:r>
        <w:r w:rsidR="008B2173">
          <w:rPr>
            <w:noProof/>
            <w:webHidden/>
          </w:rPr>
          <w:fldChar w:fldCharType="separate"/>
        </w:r>
        <w:r w:rsidR="006531E7">
          <w:rPr>
            <w:noProof/>
            <w:webHidden/>
          </w:rPr>
          <w:t>55</w:t>
        </w:r>
        <w:r w:rsidR="008B2173">
          <w:rPr>
            <w:noProof/>
            <w:webHidden/>
          </w:rPr>
          <w:fldChar w:fldCharType="end"/>
        </w:r>
      </w:hyperlink>
    </w:p>
    <w:p w14:paraId="0CD202CD" w14:textId="478CB1AE" w:rsidR="006B4CA9" w:rsidRDefault="00FD74DF"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070EFF1E" w:rsidR="0045683E" w:rsidRPr="00754A9D" w:rsidRDefault="005E1417" w:rsidP="0045683E">
      <w:pPr>
        <w:pStyle w:val="Heading1"/>
      </w:pPr>
      <w:bookmarkStart w:id="5" w:name="_Toc141349053"/>
      <w:bookmarkStart w:id="6" w:name="_Toc150376098"/>
      <w:bookmarkStart w:id="7" w:name="_Toc106079198"/>
      <w:bookmarkStart w:id="8" w:name="_Toc106079523"/>
      <w:bookmarkStart w:id="9" w:name="_Toc106079792"/>
      <w:bookmarkStart w:id="10" w:name="_Toc107027566"/>
      <w:bookmarkStart w:id="11" w:name="_Toc107027776"/>
      <w:r>
        <w:lastRenderedPageBreak/>
        <w:t xml:space="preserve">1 </w:t>
      </w:r>
      <w:r w:rsidR="0045683E" w:rsidRPr="00754A9D">
        <w:t>Introduction</w:t>
      </w:r>
      <w:bookmarkEnd w:id="5"/>
      <w:bookmarkEnd w:id="6"/>
    </w:p>
    <w:p w14:paraId="0C6E0636" w14:textId="156C3251" w:rsidR="0045683E" w:rsidRDefault="005E1417"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50376099"/>
      <w:r>
        <w:t xml:space="preserve">1.1 </w:t>
      </w:r>
      <w:r w:rsidR="0045683E"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58494F8D" w:rsidR="0045683E" w:rsidRDefault="005E1417" w:rsidP="0045683E">
      <w:pPr>
        <w:pStyle w:val="Heading2"/>
        <w:rPr>
          <w:rFonts w:ascii="Arial" w:hAnsi="Arial" w:cs="Arial"/>
          <w:i/>
          <w:smallCaps/>
          <w:color w:val="0000FF"/>
          <w:sz w:val="22"/>
          <w:szCs w:val="20"/>
        </w:rPr>
      </w:pPr>
      <w:bookmarkStart w:id="20" w:name="_Toc141349055"/>
      <w:bookmarkStart w:id="21" w:name="_Toc150376100"/>
      <w:r>
        <w:t xml:space="preserve">1.2 </w:t>
      </w:r>
      <w:r w:rsidR="0045683E"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66A200EC" w:rsidR="0045683E" w:rsidRDefault="005E1417" w:rsidP="0045683E">
      <w:pPr>
        <w:pStyle w:val="Heading1"/>
      </w:pPr>
      <w:bookmarkStart w:id="22" w:name="_Toc141349057"/>
      <w:bookmarkStart w:id="23" w:name="_Toc150376101"/>
      <w:r>
        <w:t xml:space="preserve">2 </w:t>
      </w:r>
      <w:r w:rsidR="0045683E" w:rsidRPr="00BD5967">
        <w:t>M-USE Overview</w:t>
      </w:r>
      <w:bookmarkEnd w:id="22"/>
      <w:bookmarkEnd w:id="23"/>
    </w:p>
    <w:p w14:paraId="64048C23" w14:textId="54D750FC"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rsidR="006531E7">
        <w:rPr>
          <w:b/>
          <w:bCs/>
        </w:rPr>
        <w:t>Error! Reference source not found.</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5F4AC11D"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04E37C37" w14:textId="4FCDC6EB" w:rsidR="006C398D" w:rsidRPr="00B04F7C" w:rsidRDefault="0045683E" w:rsidP="00E809D1">
      <w:r>
        <w:t>The remainder of this document is, in essence, an expansion of the previous two paragraphs, with enough detail to allow developers to understand the different elements of the suite.</w:t>
      </w:r>
    </w:p>
    <w:p w14:paraId="2225A357" w14:textId="53EF107B" w:rsidR="00AD7D57" w:rsidRPr="00AD7D57" w:rsidRDefault="005E1417" w:rsidP="00E8430A">
      <w:pPr>
        <w:pStyle w:val="Heading2"/>
        <w:spacing w:after="240"/>
      </w:pPr>
      <w:bookmarkStart w:id="24" w:name="_Toc150376102"/>
      <w:r>
        <w:t xml:space="preserve">2.1 </w:t>
      </w:r>
      <w:r w:rsidR="00E11CD7">
        <w:t>Hardware Requirements</w:t>
      </w:r>
      <w:bookmarkEnd w:id="24"/>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51E316C5" w:rsidR="00E11CD7" w:rsidRDefault="005E1417" w:rsidP="00E11CD7">
      <w:pPr>
        <w:pStyle w:val="Heading2"/>
      </w:pPr>
      <w:bookmarkStart w:id="25" w:name="_Toc150376103"/>
      <w:r>
        <w:t>2.</w:t>
      </w:r>
      <w:r w:rsidR="00E809D1">
        <w:t>2</w:t>
      </w:r>
      <w:r>
        <w:t xml:space="preserve"> </w:t>
      </w:r>
      <w:r w:rsidR="00E11CD7">
        <w:t>Unity</w:t>
      </w:r>
      <w:bookmarkEnd w:id="25"/>
    </w:p>
    <w:p w14:paraId="1193C4A7" w14:textId="5CA2DE7C" w:rsidR="008117EC" w:rsidRDefault="008117EC" w:rsidP="00E8430A">
      <w:pPr>
        <w:spacing w:after="0"/>
      </w:pPr>
      <w:r>
        <w:lastRenderedPageBreak/>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231EEE2F" w:rsidR="006D6966" w:rsidRDefault="005E1417" w:rsidP="00381D68">
      <w:pPr>
        <w:pStyle w:val="Heading2"/>
      </w:pPr>
      <w:bookmarkStart w:id="26" w:name="_Installing_M-USE"/>
      <w:bookmarkStart w:id="27" w:name="_Toc150376104"/>
      <w:bookmarkEnd w:id="26"/>
      <w:r>
        <w:t xml:space="preserve">2.3 </w:t>
      </w:r>
      <w:r w:rsidR="00E11CD7">
        <w:t>Installing M-USE</w:t>
      </w:r>
      <w:bookmarkEnd w:id="27"/>
    </w:p>
    <w:p w14:paraId="18674C0F" w14:textId="1D3B3524" w:rsidR="00150B05" w:rsidRPr="00150B05" w:rsidRDefault="00C01007" w:rsidP="00150B05">
      <w:pPr>
        <w:pStyle w:val="Heading3"/>
      </w:pPr>
      <w:bookmarkStart w:id="28" w:name="_Toc150376105"/>
      <w:r>
        <w:t xml:space="preserve">2.3.1 </w:t>
      </w:r>
      <w:r w:rsidR="00150B05">
        <w:t>Preparing a Machine for Development</w:t>
      </w:r>
      <w:bookmarkEnd w:id="28"/>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88978E0" w:rsidR="00553702" w:rsidRDefault="005E1417" w:rsidP="00E8430A">
      <w:pPr>
        <w:pStyle w:val="Heading1"/>
      </w:pPr>
      <w:bookmarkStart w:id="29" w:name="_Toc150376106"/>
      <w:r>
        <w:lastRenderedPageBreak/>
        <w:t xml:space="preserve">3 </w:t>
      </w:r>
      <w:r w:rsidR="00E11CD7">
        <w:t>Running M-USE</w:t>
      </w:r>
      <w:bookmarkEnd w:id="29"/>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7B921592" w:rsidR="00E11CD7" w:rsidRDefault="005E1417" w:rsidP="0081605E">
      <w:pPr>
        <w:pStyle w:val="Heading2"/>
        <w:spacing w:after="240"/>
      </w:pPr>
      <w:bookmarkStart w:id="30" w:name="_Configuration_File_Setup"/>
      <w:bookmarkStart w:id="31" w:name="_Configuration_Files_Setup"/>
      <w:bookmarkStart w:id="32" w:name="_Toc150376107"/>
      <w:bookmarkEnd w:id="30"/>
      <w:bookmarkEnd w:id="31"/>
      <w:r>
        <w:t xml:space="preserve">3.1 </w:t>
      </w:r>
      <w:r w:rsidR="00E11CD7">
        <w:t>Configuration File</w:t>
      </w:r>
      <w:r w:rsidR="00B53E09">
        <w:t>s</w:t>
      </w:r>
      <w:r w:rsidR="00E11CD7">
        <w:t xml:space="preserve"> Setup</w:t>
      </w:r>
      <w:bookmarkEnd w:id="32"/>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7F104205">
            <wp:simplePos x="0" y="0"/>
            <wp:positionH relativeFrom="margin">
              <wp:align>center</wp:align>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7AA46135">
            <wp:simplePos x="0" y="0"/>
            <wp:positionH relativeFrom="margin">
              <wp:align>center</wp:align>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533" cy="2353028"/>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10E0163D" w14:textId="7FC1D0FD" w:rsidR="00F74024" w:rsidRDefault="00BD5A81" w:rsidP="00F74024">
      <w:pPr>
        <w:pStyle w:val="Heading3"/>
        <w:numPr>
          <w:ilvl w:val="2"/>
          <w:numId w:val="10"/>
        </w:numPr>
        <w:ind w:left="90" w:firstLine="0"/>
      </w:pPr>
      <w:bookmarkStart w:id="33" w:name="_Toc150376108"/>
      <w:r>
        <w:lastRenderedPageBreak/>
        <w:t xml:space="preserve">Creating a </w:t>
      </w:r>
      <w:r w:rsidR="005E1417">
        <w:t>New T</w:t>
      </w:r>
      <w:r>
        <w:t>ask’s Configs</w:t>
      </w:r>
      <w:bookmarkEnd w:id="33"/>
    </w:p>
    <w:p w14:paraId="6ACF2CB1" w14:textId="780FDCDB" w:rsidR="00D9642D" w:rsidRPr="00D9642D" w:rsidRDefault="00D9642D" w:rsidP="008146FB">
      <w:r w:rsidRPr="00BD5A81">
        <w:t xml:space="preserve">If you are creating a new task and need to create/setup its configs, make a copy of one of the existing tasks’ configuration folders (Ex: ContinuousRecognition), update the name of the folder and the name of the individual configuration files with the name of your task. </w:t>
      </w:r>
      <w:r>
        <w:t xml:space="preserve">This will ensure the naming convention and setup of your configuration files is correct. </w:t>
      </w:r>
      <w:r w:rsidRPr="00BD5A81">
        <w:t>You can remove any unapplicable files (if your task doesn’t use stimuli, you can remove the “YourTaskName_StimDef_Array.txt” file).</w:t>
      </w:r>
      <w:r>
        <w:t xml:space="preserve"> </w:t>
      </w:r>
      <w:r w:rsidRPr="00BD5A81">
        <w:t xml:space="preserve">You also need to </w:t>
      </w:r>
      <w:r>
        <w:t>update/replace</w:t>
      </w:r>
      <w:r w:rsidRPr="00BD5A81">
        <w:t xml:space="preserve"> the contents of the configuration files with the variables/values for your task</w:t>
      </w:r>
      <w:r>
        <w:t xml:space="preserve">, which is detailed throughout this section. </w:t>
      </w:r>
    </w:p>
    <w:p w14:paraId="63D799BB" w14:textId="02C08458" w:rsidR="00FB64C8" w:rsidRDefault="005E1417" w:rsidP="00E8430A">
      <w:pPr>
        <w:pStyle w:val="Heading3"/>
        <w:ind w:left="0"/>
      </w:pPr>
      <w:bookmarkStart w:id="34" w:name="_Toc150376109"/>
      <w:r>
        <w:t>3.1.</w:t>
      </w:r>
      <w:r w:rsidR="008D765C">
        <w:t>2</w:t>
      </w:r>
      <w:r>
        <w:t xml:space="preserve"> </w:t>
      </w:r>
      <w:r w:rsidR="00FB64C8">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t>EffortControl:EffortControl</w:t>
            </w:r>
            <w:r w:rsidRPr="005B41FF">
              <w:rPr>
                <w:sz w:val="16"/>
                <w:szCs w:val="16"/>
              </w:rPr>
              <w:t xml:space="preserve">). To run </w:t>
            </w:r>
            <w:r w:rsidRPr="005B41FF">
              <w:rPr>
                <w:sz w:val="16"/>
                <w:szCs w:val="16"/>
              </w:rPr>
              <w:lastRenderedPageBreak/>
              <w:t>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047EE2FD" w14:textId="77777777" w:rsidR="00061F8D" w:rsidRDefault="00061F8D" w:rsidP="00061F8D">
      <w:pPr>
        <w:pStyle w:val="Heading7"/>
      </w:pPr>
    </w:p>
    <w:p w14:paraId="53D282CC" w14:textId="7812CE3D" w:rsidR="00061F8D" w:rsidRDefault="00061F8D" w:rsidP="00061F8D">
      <w:pPr>
        <w:pStyle w:val="Heading7"/>
      </w:pPr>
      <w:r>
        <w:t>Task Buttons Grid</w:t>
      </w:r>
    </w:p>
    <w:p w14:paraId="23BF3117" w14:textId="41981AF3" w:rsidR="00061F8D" w:rsidRDefault="00061F8D" w:rsidP="00061F8D">
      <w:pPr>
        <w:rPr>
          <w:u w:val="single"/>
        </w:rPr>
      </w:pPr>
      <w:r>
        <w:t xml:space="preserve">This section details the </w:t>
      </w:r>
      <w:r w:rsidRPr="00061F8D">
        <w:rPr>
          <w:rFonts w:ascii="Courier New" w:hAnsi="Courier New" w:cs="Courier New"/>
        </w:rPr>
        <w:t>TaskButtonGridSpots</w:t>
      </w:r>
      <w:r>
        <w:t xml:space="preserve"> session config variable and how to properly implement it into the Session Config file. </w:t>
      </w:r>
    </w:p>
    <w:p w14:paraId="78CB032A" w14:textId="6560809E" w:rsidR="00061F8D" w:rsidRPr="00962E10" w:rsidRDefault="00061F8D" w:rsidP="00061F8D">
      <w:pPr>
        <w:rPr>
          <w:u w:val="single"/>
        </w:rPr>
      </w:pPr>
      <w:r>
        <w:t xml:space="preserve">A Task Button is displayed for each task during the Task Selection scene using Unity’s UI Grid Layout System to create a centered grid. The exact grid locations for each task button can be defined in the </w:t>
      </w:r>
      <w:r w:rsidRPr="00061F8D">
        <w:rPr>
          <w:rFonts w:ascii="Courier New" w:hAnsi="Courier New" w:cs="Courier New"/>
        </w:rPr>
        <w:t>TaskButtonGridSpots</w:t>
      </w:r>
      <w:r>
        <w:t xml:space="preserve"> variable in the Session Config.</w:t>
      </w:r>
    </w:p>
    <w:p w14:paraId="1F454ADC" w14:textId="77777777" w:rsidR="00061F8D" w:rsidRPr="00962E10" w:rsidRDefault="00061F8D" w:rsidP="00061F8D">
      <w:pPr>
        <w:rPr>
          <w:u w:val="single"/>
        </w:rPr>
      </w:pPr>
      <w:r w:rsidRPr="00962E10">
        <w:rPr>
          <w:u w:val="single"/>
        </w:rPr>
        <w:t>Implementation in</w:t>
      </w:r>
      <w:r>
        <w:rPr>
          <w:u w:val="single"/>
        </w:rPr>
        <w:t>to the</w:t>
      </w:r>
      <w:r w:rsidRPr="00962E10">
        <w:rPr>
          <w:u w:val="single"/>
        </w:rPr>
        <w:t xml:space="preserve"> Session Config:</w:t>
      </w:r>
    </w:p>
    <w:p w14:paraId="4055A347" w14:textId="77777777" w:rsidR="00061F8D" w:rsidRDefault="00061F8D" w:rsidP="00061F8D">
      <w:r>
        <w:t xml:space="preserve">To specify exact grid spots for each task, put the following </w:t>
      </w:r>
      <w:r w:rsidRPr="00061F8D">
        <w:rPr>
          <w:rFonts w:ascii="Courier New" w:hAnsi="Courier New" w:cs="Courier New"/>
        </w:rPr>
        <w:t>TaskButtonGridSpots</w:t>
      </w:r>
      <w:r>
        <w:t xml:space="preserve"> variable into your session config file, with specified grid spots for each task. </w:t>
      </w:r>
    </w:p>
    <w:p w14:paraId="3065ADF7" w14:textId="77777777" w:rsidR="00061F8D" w:rsidRPr="00061F8D" w:rsidRDefault="00061F8D" w:rsidP="00061F8D">
      <w:pPr>
        <w:rPr>
          <w:rFonts w:ascii="Courier New" w:hAnsi="Courier New" w:cs="Courier New"/>
        </w:rPr>
      </w:pPr>
      <w:r w:rsidRPr="00061F8D">
        <w:rPr>
          <w:rFonts w:ascii="Courier New" w:hAnsi="Courier New" w:cs="Courier New"/>
        </w:rPr>
        <w:t>List&lt;int&gt;</w:t>
      </w:r>
      <w:r w:rsidRPr="00061F8D">
        <w:rPr>
          <w:rFonts w:ascii="Courier New" w:hAnsi="Courier New" w:cs="Courier New"/>
        </w:rPr>
        <w:tab/>
        <w:t>TaskButtonGridSpots</w:t>
      </w:r>
      <w:r w:rsidRPr="00061F8D">
        <w:rPr>
          <w:rFonts w:ascii="Courier New" w:hAnsi="Courier New" w:cs="Courier New"/>
        </w:rPr>
        <w:tab/>
        <w:t>{0, 3, 6, 9, 12, 15}</w:t>
      </w:r>
    </w:p>
    <w:p w14:paraId="47CFA809" w14:textId="1167A704" w:rsidR="00061F8D" w:rsidRPr="00962E10" w:rsidRDefault="00061F8D" w:rsidP="00061F8D">
      <w:r>
        <w:t xml:space="preserve">There are 20 total grid spots automatically generated, and thus the grid spots start at 0 and go to 19. The order of the values inside the </w:t>
      </w:r>
      <w:r w:rsidRPr="00061F8D">
        <w:rPr>
          <w:rFonts w:ascii="Courier New" w:hAnsi="Courier New" w:cs="Courier New"/>
        </w:rPr>
        <w:t>TaskButtonGridSpots</w:t>
      </w:r>
      <w:r>
        <w:t xml:space="preserve"> variable is used in conjunction with the order of the tasks in the </w:t>
      </w:r>
      <w:r w:rsidRPr="00061F8D">
        <w:rPr>
          <w:rFonts w:ascii="Courier New" w:hAnsi="Courier New" w:cs="Courier New"/>
        </w:rPr>
        <w:t>TaskMappings</w:t>
      </w:r>
      <w:r>
        <w:t xml:space="preserve"> variable in the Session Config file. </w:t>
      </w:r>
      <w:r w:rsidRPr="008151AD">
        <w:rPr>
          <w:rFonts w:cstheme="majorHAnsi"/>
        </w:rPr>
        <w:t xml:space="preserve">For example, if my </w:t>
      </w:r>
      <w:r w:rsidRPr="00061F8D">
        <w:rPr>
          <w:rFonts w:ascii="Courier New" w:hAnsi="Courier New" w:cs="Courier New"/>
        </w:rPr>
        <w:t>TaskMappings</w:t>
      </w:r>
      <w:r w:rsidRPr="008151AD">
        <w:rPr>
          <w:rFonts w:cstheme="majorHAnsi"/>
        </w:rPr>
        <w:t xml:space="preserve"> variable</w:t>
      </w:r>
      <w:r>
        <w:rPr>
          <w:rFonts w:cstheme="majorHAnsi"/>
        </w:rPr>
        <w:t xml:space="preserve"> </w:t>
      </w:r>
      <w:r w:rsidRPr="008151AD">
        <w:rPr>
          <w:rFonts w:cstheme="majorHAnsi"/>
        </w:rPr>
        <w:t xml:space="preserve">is {CR:CR, EC:EC, WM:WM} and I want CR to be at grid spot 2, EC to be at grid spot 7 and WM to be at grid spot 14, the </w:t>
      </w:r>
      <w:r w:rsidRPr="00061F8D">
        <w:rPr>
          <w:rFonts w:ascii="Courier New" w:hAnsi="Courier New" w:cs="Courier New"/>
        </w:rPr>
        <w:t>TaskButtonGridSpots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5EAFBB4B" w14:textId="24D6E9EC" w:rsidR="001C25BF" w:rsidRPr="00061F8D" w:rsidRDefault="00061F8D" w:rsidP="00061F8D">
      <w:pPr>
        <w:rPr>
          <w:rFonts w:cstheme="majorHAnsi"/>
        </w:rPr>
      </w:pPr>
      <w:r>
        <w:rPr>
          <w:rFonts w:cstheme="majorHAnsi"/>
        </w:rPr>
        <w:t xml:space="preserve">Note: Specifying grid locations for the task buttons is optional, and if the </w:t>
      </w:r>
      <w:r w:rsidRPr="00061F8D">
        <w:rPr>
          <w:rFonts w:ascii="Courier New" w:hAnsi="Courier New" w:cs="Courier New"/>
        </w:rPr>
        <w:t>TaskButtonGridSpots</w:t>
      </w:r>
      <w:r>
        <w:rPr>
          <w:rFonts w:cstheme="majorHAnsi"/>
        </w:rPr>
        <w:t xml:space="preserve"> variable is omitted from the Session Config file, the buttons will populate on the grid (starting at spot 0), in the order they are specified in the </w:t>
      </w:r>
      <w:r w:rsidRPr="00061F8D">
        <w:rPr>
          <w:rFonts w:ascii="Courier New" w:hAnsi="Courier New" w:cs="Courier New"/>
        </w:rPr>
        <w:t>TaskMappings</w:t>
      </w:r>
      <w:r>
        <w:rPr>
          <w:rFonts w:cstheme="majorHAnsi"/>
        </w:rPr>
        <w:t xml:space="preserve"> variable. </w:t>
      </w:r>
    </w:p>
    <w:p w14:paraId="0A710146" w14:textId="114068B0" w:rsidR="0055413E" w:rsidRDefault="005E1417" w:rsidP="00924F45">
      <w:pPr>
        <w:pStyle w:val="Heading3"/>
      </w:pPr>
      <w:bookmarkStart w:id="35" w:name="_Toc150376110"/>
      <w:r>
        <w:t>3.1.</w:t>
      </w:r>
      <w:r w:rsidR="008D765C">
        <w:t>3</w:t>
      </w:r>
      <w:r>
        <w:t xml:space="preserve"> </w:t>
      </w:r>
      <w:r w:rsidR="0055413E">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lastRenderedPageBreak/>
        <w:drawing>
          <wp:anchor distT="0" distB="0" distL="114300" distR="114300" simplePos="0" relativeHeight="251677696" behindDoc="0" locked="0" layoutInCell="1" allowOverlap="1" wp14:anchorId="1599B35E" wp14:editId="7714F914">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6D86BB08"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7264A196"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4725683A"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lastRenderedPageBreak/>
        <w:drawing>
          <wp:anchor distT="0" distB="0" distL="114300" distR="114300" simplePos="0" relativeHeight="251743232" behindDoc="0" locked="0" layoutInCell="1" allowOverlap="1" wp14:anchorId="5F3C02FE" wp14:editId="5B3E45CF">
            <wp:simplePos x="0" y="0"/>
            <wp:positionH relativeFrom="margin">
              <wp:align>center</wp:align>
            </wp:positionH>
            <wp:positionV relativeFrom="paragraph">
              <wp:posOffset>0</wp:posOffset>
            </wp:positionV>
            <wp:extent cx="5943600" cy="3571676"/>
            <wp:effectExtent l="0" t="0" r="0" b="0"/>
            <wp:wrapTopAndBottom/>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676"/>
                    </a:xfrm>
                    <a:prstGeom prst="rect">
                      <a:avLst/>
                    </a:prstGeom>
                  </pic:spPr>
                </pic:pic>
              </a:graphicData>
            </a:graphic>
            <wp14:sizeRelH relativeFrom="page">
              <wp14:pctWidth>0</wp14:pctWidth>
            </wp14:sizeRelH>
            <wp14:sizeRelV relativeFrom="page">
              <wp14:pctHeight>0</wp14:pctHeight>
            </wp14:sizeRelV>
          </wp:anchor>
        </w:drawing>
      </w:r>
    </w:p>
    <w:p w14:paraId="532C882B" w14:textId="77777777" w:rsidR="00F73FC1" w:rsidRDefault="00F73FC1" w:rsidP="00933246"/>
    <w:p w14:paraId="65C2D96C" w14:textId="77777777" w:rsidR="00F73FC1" w:rsidRDefault="00F73FC1" w:rsidP="00933246"/>
    <w:p w14:paraId="5DFD67E6" w14:textId="0DCB9AA4"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78BE38EA" w14:textId="6EFCDDF5" w:rsidR="005A34A2"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0E62E9F9" w14:textId="7845B46A"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lastRenderedPageBreak/>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13CA2563" w:rsidR="00EE6C0C" w:rsidRDefault="005E1417" w:rsidP="00EE6C0C">
      <w:pPr>
        <w:pStyle w:val="Heading3"/>
      </w:pPr>
      <w:bookmarkStart w:id="41" w:name="_Toc150376111"/>
      <w:r>
        <w:t>3.1.</w:t>
      </w:r>
      <w:r w:rsidR="008D765C">
        <w:t>4</w:t>
      </w:r>
      <w:r>
        <w:t xml:space="preserve"> </w:t>
      </w:r>
      <w:r w:rsidR="00EE6C0C">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3F2A3D82" w:rsidR="000207A4" w:rsidRDefault="000207A4" w:rsidP="00933246">
      <w:pPr>
        <w:pStyle w:val="Heading7"/>
        <w:ind w:left="270"/>
      </w:pPr>
      <w:r>
        <w:t>SingleType</w:t>
      </w:r>
    </w:p>
    <w:p w14:paraId="704FD92D" w14:textId="7A730759"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006531E7" w:rsidRPr="006531E7">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261B1824" w:rsidR="000207A4" w:rsidRDefault="000207A4" w:rsidP="00933246">
      <w:pPr>
        <w:pStyle w:val="Heading7"/>
        <w:ind w:left="270"/>
      </w:pPr>
      <w:r>
        <w:t>Array</w:t>
      </w:r>
    </w:p>
    <w:p w14:paraId="5A389F5A" w14:textId="2F1C17E5"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006531E7" w:rsidRPr="006531E7">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16DC2852"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006531E7" w:rsidRPr="006531E7">
        <w:rPr>
          <w:b/>
          <w:bCs/>
        </w:rPr>
        <w:t>ConfigUiDetails</w:t>
      </w:r>
      <w:r w:rsidRPr="000207A4">
        <w:rPr>
          <w:b/>
          <w:bCs/>
        </w:rPr>
        <w:fldChar w:fldCharType="end"/>
      </w:r>
      <w:r>
        <w:t>).</w:t>
      </w:r>
    </w:p>
    <w:p w14:paraId="15F74462" w14:textId="77777777" w:rsidR="00CC4242" w:rsidRDefault="00CC4242" w:rsidP="00933246"/>
    <w:p w14:paraId="5D596134" w14:textId="7887B2D7" w:rsidR="004C1158" w:rsidRDefault="00061F8D" w:rsidP="0090085D">
      <w:pPr>
        <w:pStyle w:val="Heading2"/>
      </w:pPr>
      <w:bookmarkStart w:id="42" w:name="_Resources_Folder"/>
      <w:bookmarkStart w:id="43" w:name="_Toc150376112"/>
      <w:bookmarkEnd w:id="42"/>
      <w:r>
        <w:t xml:space="preserve">3.2 </w:t>
      </w:r>
      <w:r w:rsidR="00E11CD7">
        <w:t>Resources Folder</w:t>
      </w:r>
      <w:bookmarkEnd w:id="43"/>
    </w:p>
    <w:p w14:paraId="540897F0" w14:textId="4C7F44A1" w:rsidR="0090085D" w:rsidRDefault="00061F8D" w:rsidP="0090085D">
      <w:pPr>
        <w:pStyle w:val="Heading3"/>
      </w:pPr>
      <w:bookmarkStart w:id="44" w:name="_Setting_Up_the"/>
      <w:bookmarkStart w:id="45" w:name="_Toc150376113"/>
      <w:bookmarkEnd w:id="44"/>
      <w:r>
        <w:t xml:space="preserve">3.2.1 </w:t>
      </w:r>
      <w:r w:rsidR="0090085D">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37066C83" w:rsidR="007037D9" w:rsidRDefault="00061F8D" w:rsidP="007037D9">
      <w:pPr>
        <w:pStyle w:val="Heading2"/>
        <w:spacing w:after="240"/>
      </w:pPr>
      <w:bookmarkStart w:id="48" w:name="_Toc150376114"/>
      <w:r>
        <w:t xml:space="preserve">3.3 </w:t>
      </w:r>
      <w:r w:rsidR="007037D9">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492DDCF0" w14:textId="24493557" w:rsidR="00B94540" w:rsidRPr="00E8430A" w:rsidRDefault="00B94540" w:rsidP="00DF2EE2">
      <w:r>
        <w:br w:type="page"/>
      </w:r>
    </w:p>
    <w:p w14:paraId="4BE172AC" w14:textId="24F9D137" w:rsidR="00BD592A" w:rsidRDefault="00FD74DF" w:rsidP="00BD592A">
      <w:pPr>
        <w:pStyle w:val="Heading1"/>
      </w:pPr>
      <w:bookmarkStart w:id="49" w:name="_M-USE_State_Machine"/>
      <w:bookmarkStart w:id="50" w:name="_Toc150376115"/>
      <w:bookmarkEnd w:id="49"/>
      <w:r>
        <w:lastRenderedPageBreak/>
        <w:t xml:space="preserve">4 </w:t>
      </w:r>
      <w:r w:rsidR="00BD592A">
        <w:t>M-USE State Machine</w:t>
      </w:r>
      <w:bookmarkEnd w:id="47"/>
      <w:bookmarkEnd w:id="50"/>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603C081B" w:rsidR="00BD592A" w:rsidRDefault="00FD74DF" w:rsidP="00BD592A">
      <w:pPr>
        <w:pStyle w:val="Heading2"/>
      </w:pPr>
      <w:bookmarkStart w:id="51" w:name="_Toc150376116"/>
      <w:r>
        <w:t xml:space="preserve">4.1 </w:t>
      </w:r>
      <w:r w:rsidR="00BD592A">
        <w:t>States</w:t>
      </w:r>
      <w:bookmarkEnd w:id="51"/>
    </w:p>
    <w:p w14:paraId="536AC07B" w14:textId="2E668A7E"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6531E7" w:rsidRPr="00933246">
        <w:rPr>
          <w:rFonts w:cs="Times New Roman (Headings CS)"/>
          <w:sz w:val="16"/>
        </w:rPr>
        <w:t xml:space="preserve">Figure </w:t>
      </w:r>
      <w:r w:rsidR="006531E7">
        <w:rPr>
          <w:rFonts w:cs="Times New Roman (Headings CS)"/>
          <w:b/>
          <w:smallCaps/>
          <w:noProof/>
          <w:sz w:val="16"/>
        </w:rPr>
        <w:t>2</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0AE48CAE" w:rsidR="00BD592A" w:rsidRPr="00933246" w:rsidRDefault="00BD592A" w:rsidP="00381D68">
      <w:pPr>
        <w:pStyle w:val="Caption"/>
        <w:rPr>
          <w:rFonts w:cs="Times New Roman (Headings CS)"/>
          <w:b w:val="0"/>
          <w:smallCaps w:val="0"/>
          <w:sz w:val="16"/>
        </w:rPr>
      </w:pPr>
      <w:bookmarkStart w:id="52"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2"/>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1122FE32" w:rsidR="00B35EC7" w:rsidRDefault="00FD74DF" w:rsidP="00B35EC7">
      <w:pPr>
        <w:pStyle w:val="Heading3"/>
      </w:pPr>
      <w:bookmarkStart w:id="53" w:name="_Toc150376117"/>
      <w:r>
        <w:lastRenderedPageBreak/>
        <w:t xml:space="preserve">4.1.1 </w:t>
      </w:r>
      <w:r w:rsidR="00B35EC7">
        <w:t>State Initialization</w:t>
      </w:r>
      <w:bookmarkEnd w:id="53"/>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142C1C36" w:rsidR="00B35EC7" w:rsidRDefault="00FD74DF" w:rsidP="00B35EC7">
      <w:pPr>
        <w:pStyle w:val="Heading3"/>
      </w:pPr>
      <w:bookmarkStart w:id="54" w:name="_Toc150376118"/>
      <w:r>
        <w:t xml:space="preserve">4.1.2 </w:t>
      </w:r>
      <w:r w:rsidR="00B35EC7">
        <w:t>State Update</w:t>
      </w:r>
      <w:bookmarkEnd w:id="54"/>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5D0E536A" w:rsidR="00B35EC7" w:rsidRDefault="00FD74DF" w:rsidP="00B35EC7">
      <w:pPr>
        <w:pStyle w:val="Heading3"/>
      </w:pPr>
      <w:bookmarkStart w:id="55" w:name="_Toc150376119"/>
      <w:r>
        <w:t xml:space="preserve">4.1.3 </w:t>
      </w:r>
      <w:r w:rsidR="00B35EC7">
        <w:t>State Termination</w:t>
      </w:r>
      <w:bookmarkEnd w:id="55"/>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runtime,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71CBED1C" w:rsidR="00BD592A" w:rsidRDefault="00FD74DF" w:rsidP="00BD592A">
      <w:pPr>
        <w:pStyle w:val="Heading2"/>
      </w:pPr>
      <w:bookmarkStart w:id="56" w:name="_Control_Levels"/>
      <w:bookmarkStart w:id="57" w:name="_Toc150376120"/>
      <w:bookmarkEnd w:id="56"/>
      <w:r>
        <w:t xml:space="preserve">4.2 </w:t>
      </w:r>
      <w:r w:rsidR="00BD592A">
        <w:t>Control Levels</w:t>
      </w:r>
      <w:bookmarkEnd w:id="57"/>
    </w:p>
    <w:p w14:paraId="4884839E" w14:textId="1B70D474"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2</w:t>
      </w:r>
      <w:r>
        <w:fldChar w:fldCharType="end"/>
      </w:r>
      <w:r>
        <w:t>B). Control levels also have their own initialization and termination methods, that are run on the first and last frames, respectively, in which the level is operational.</w:t>
      </w:r>
    </w:p>
    <w:p w14:paraId="1EBA2A9A" w14:textId="3F5A939A"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13FAB9D" w:rsidR="00BD592A" w:rsidRDefault="00FD74DF" w:rsidP="00BD592A">
      <w:pPr>
        <w:pStyle w:val="Heading3"/>
      </w:pPr>
      <w:bookmarkStart w:id="58" w:name="_Toc150376121"/>
      <w:r>
        <w:t xml:space="preserve">4.2.1 </w:t>
      </w:r>
      <w:r w:rsidR="00BD592A">
        <w:t>M-USE State Machine</w:t>
      </w:r>
      <w:bookmarkEnd w:id="58"/>
    </w:p>
    <w:p w14:paraId="3FE62C40" w14:textId="4024779E" w:rsidR="00BD592A" w:rsidRPr="005A6B35" w:rsidRDefault="00BD592A" w:rsidP="00BD592A">
      <w:r>
        <w:t>M-USE’s state machine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anchor distT="0" distB="0" distL="114300" distR="114300" simplePos="0" relativeHeight="251744256" behindDoc="0" locked="0" layoutInCell="1" allowOverlap="1" wp14:anchorId="78514714" wp14:editId="281CC36E">
            <wp:simplePos x="0" y="0"/>
            <wp:positionH relativeFrom="margin">
              <wp:align>center</wp:align>
            </wp:positionH>
            <wp:positionV relativeFrom="paragraph">
              <wp:posOffset>0</wp:posOffset>
            </wp:positionV>
            <wp:extent cx="2468938" cy="3098306"/>
            <wp:effectExtent l="0" t="0" r="0" b="635"/>
            <wp:wrapTopAndBottom/>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938" cy="3098306"/>
                    </a:xfrm>
                    <a:prstGeom prst="rect">
                      <a:avLst/>
                    </a:prstGeom>
                  </pic:spPr>
                </pic:pic>
              </a:graphicData>
            </a:graphic>
            <wp14:sizeRelH relativeFrom="page">
              <wp14:pctWidth>0</wp14:pctWidth>
            </wp14:sizeRelH>
            <wp14:sizeRelV relativeFrom="page">
              <wp14:pctHeight>0</wp14:pctHeight>
            </wp14:sizeRelV>
          </wp:anchor>
        </w:drawing>
      </w:r>
    </w:p>
    <w:p w14:paraId="323DDF0B" w14:textId="2F59EFDB" w:rsidR="00BD592A" w:rsidRPr="00933246" w:rsidRDefault="00BD592A" w:rsidP="00BD592A">
      <w:pPr>
        <w:pStyle w:val="Caption"/>
        <w:rPr>
          <w:rFonts w:cs="Times New Roman (Headings CS)"/>
          <w:b w:val="0"/>
          <w:smallCaps w:val="0"/>
          <w:color w:val="FF0000"/>
          <w:sz w:val="16"/>
        </w:rPr>
      </w:pPr>
      <w:bookmarkStart w:id="59"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3</w:t>
      </w:r>
      <w:r w:rsidR="00A82156" w:rsidRPr="00933246">
        <w:rPr>
          <w:rFonts w:cs="Times New Roman (Headings CS)"/>
          <w:b w:val="0"/>
          <w:smallCaps w:val="0"/>
          <w:noProof/>
          <w:sz w:val="16"/>
        </w:rPr>
        <w:fldChar w:fldCharType="end"/>
      </w:r>
      <w:bookmarkEnd w:id="59"/>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19C473B" w:rsidR="00BD592A" w:rsidRDefault="00FD74DF" w:rsidP="00BD592A">
      <w:pPr>
        <w:pStyle w:val="Heading2"/>
      </w:pPr>
      <w:bookmarkStart w:id="60" w:name="_Session_Level"/>
      <w:bookmarkStart w:id="61" w:name="_Ref140910743"/>
      <w:bookmarkStart w:id="62" w:name="_Toc150376122"/>
      <w:bookmarkEnd w:id="60"/>
      <w:r>
        <w:t xml:space="preserve">4.3 </w:t>
      </w:r>
      <w:r w:rsidR="00BD592A">
        <w:t>Session Level</w:t>
      </w:r>
      <w:bookmarkEnd w:id="61"/>
      <w:bookmarkEnd w:id="62"/>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t>
      </w:r>
      <w:r w:rsidR="00C5541D">
        <w:lastRenderedPageBreak/>
        <w:t xml:space="preserve">written. This is followed by a SetupSession state, which </w:t>
      </w:r>
      <w:r w:rsidR="00E07E9C">
        <w:t>during its own</w:t>
      </w:r>
      <w:r w:rsidR="00C5541D">
        <w:t xml:space="preserve"> SetupSession_Level child level</w:t>
      </w:r>
      <w:r w:rsidR="00E07E9C">
        <w:t xml:space="preserve">, 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se tasks. If no tasks remain to be run, SelectTask terminates immediately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etc).</w:t>
      </w:r>
    </w:p>
    <w:p w14:paraId="60496B1B" w14:textId="6B0022CA" w:rsidR="00BD592A" w:rsidRDefault="00FD74DF" w:rsidP="00BD592A">
      <w:pPr>
        <w:pStyle w:val="Heading2"/>
      </w:pPr>
      <w:bookmarkStart w:id="63" w:name="_Task_Level"/>
      <w:bookmarkStart w:id="64" w:name="_Ref140908700"/>
      <w:bookmarkStart w:id="65" w:name="_Toc150376123"/>
      <w:bookmarkEnd w:id="63"/>
      <w:r>
        <w:t xml:space="preserve">4.4 </w:t>
      </w:r>
      <w:r w:rsidR="00BD592A">
        <w:t>Task Level</w:t>
      </w:r>
      <w:bookmarkEnd w:id="64"/>
      <w:bookmarkEnd w:id="65"/>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FC015F3" w:rsidR="00BD592A" w:rsidRDefault="00FD74DF" w:rsidP="00BD592A">
      <w:pPr>
        <w:pStyle w:val="Heading2"/>
      </w:pPr>
      <w:bookmarkStart w:id="66" w:name="_Trial_Level"/>
      <w:bookmarkStart w:id="67" w:name="_Ref140908710"/>
      <w:bookmarkStart w:id="68" w:name="_Toc150376124"/>
      <w:bookmarkEnd w:id="66"/>
      <w:r>
        <w:t xml:space="preserve">4.5 </w:t>
      </w:r>
      <w:r w:rsidR="00BD592A">
        <w:t>Trial Level</w:t>
      </w:r>
      <w:bookmarkEnd w:id="67"/>
      <w:bookmarkEnd w:id="68"/>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single trial. The LoadTrialStims and SetupTrial states should probably be combined into one state, but they iterate trial counters, prepare timing variables, and load the StimGroups that will be used during the trial. SetupTrial is followed by one of the task’s custom trial state,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345DBFD1" w:rsidR="00FC5F6A" w:rsidRDefault="00FD74DF" w:rsidP="00FC5F6A">
      <w:pPr>
        <w:pStyle w:val="Heading2"/>
      </w:pPr>
      <w:bookmarkStart w:id="69" w:name="_Toc150376125"/>
      <w:r>
        <w:t xml:space="preserve">4.6 </w:t>
      </w:r>
      <w:r w:rsidR="00933246">
        <w:t>Transient Levels</w:t>
      </w:r>
      <w:bookmarkEnd w:id="69"/>
    </w:p>
    <w:p w14:paraId="3AB9303A" w14:textId="2B9C9F2F" w:rsidR="00FC5F6A" w:rsidRDefault="00FD74DF" w:rsidP="00FC5F6A">
      <w:pPr>
        <w:pStyle w:val="Heading3"/>
      </w:pPr>
      <w:bookmarkStart w:id="70" w:name="_Toc150376126"/>
      <w:r w:rsidRPr="009D7B40">
        <w:t xml:space="preserve">4.6.1 </w:t>
      </w:r>
      <w:r w:rsidR="00FC5F6A" w:rsidRPr="009D7B40">
        <w:t>Calibration Level</w:t>
      </w:r>
      <w:bookmarkEnd w:id="70"/>
    </w:p>
    <w:p w14:paraId="19CABA7E" w14:textId="2C4F789B" w:rsidR="00194AC7" w:rsidRPr="00B04454" w:rsidRDefault="009D7B40" w:rsidP="009D7B40">
      <w:r>
        <w:lastRenderedPageBreak/>
        <w:t xml:space="preserve">The </w:t>
      </w:r>
      <w:r w:rsidRPr="009D7B40">
        <w:rPr>
          <w:rFonts w:ascii="Courier New" w:hAnsi="Courier New" w:cs="Courier New"/>
        </w:rPr>
        <w:t>GazeCalibration_TaskLevel</w:t>
      </w:r>
      <w:r>
        <w:t xml:space="preserve"> is added as a child level of the </w:t>
      </w:r>
      <w:r w:rsidRPr="009D7B40">
        <w:rPr>
          <w:rFonts w:ascii="Courier New" w:hAnsi="Courier New" w:cs="Courier New"/>
        </w:rPr>
        <w:t>GazeCalibration</w:t>
      </w:r>
      <w:r>
        <w:t xml:space="preserve"> states in the Session and Trial Template levels. With the press of the Tab hotkey, the </w:t>
      </w:r>
      <w:r w:rsidRPr="009D7B40">
        <w:rPr>
          <w:rFonts w:ascii="Courier New" w:hAnsi="Courier New" w:cs="Courier New"/>
        </w:rPr>
        <w:t>GazeCalibration</w:t>
      </w:r>
      <w:r>
        <w:t xml:space="preserve"> state is assigned as the successor state, thus running the </w:t>
      </w:r>
      <w:r w:rsidRPr="009D7B40">
        <w:rPr>
          <w:rFonts w:ascii="Courier New" w:hAnsi="Courier New" w:cs="Courier New"/>
        </w:rPr>
        <w:t>GazeCalibration</w:t>
      </w:r>
      <w:r>
        <w:t xml:space="preserve"> task which follows a similar format of the other M-USE tasks until the hotkey is triggered again. Once calibration is </w:t>
      </w:r>
      <w:r w:rsidR="007D015D">
        <w:t xml:space="preserve">terminated, the player returns to their original state at the session or trial level. </w:t>
      </w:r>
    </w:p>
    <w:p w14:paraId="22EF26A9" w14:textId="37A6BDE8" w:rsidR="00FC5F6A" w:rsidRDefault="00FD74DF" w:rsidP="00FC5F6A">
      <w:pPr>
        <w:pStyle w:val="Heading3"/>
      </w:pPr>
      <w:bookmarkStart w:id="71" w:name="_Toc150376127"/>
      <w:r>
        <w:t xml:space="preserve">4.6.2 </w:t>
      </w:r>
      <w:r w:rsidR="00FC5F6A">
        <w:t>Import Settings Level</w:t>
      </w:r>
      <w:bookmarkEnd w:id="71"/>
    </w:p>
    <w:p w14:paraId="666E8109" w14:textId="3F8FA4B2" w:rsidR="003C3C68" w:rsidRDefault="003C3C68" w:rsidP="009B246F">
      <w:r>
        <w:t xml:space="preserve">The </w:t>
      </w:r>
      <w:r w:rsidRPr="007D015D">
        <w:rPr>
          <w:rFonts w:ascii="Courier New" w:hAnsi="Courier New" w:cs="Courier New"/>
        </w:rPr>
        <w:t>ImportSettings</w:t>
      </w:r>
      <w:r>
        <w:t xml:space="preserve"> level is a child of both the </w:t>
      </w:r>
      <w:r w:rsidRPr="007D015D">
        <w:rPr>
          <w:rFonts w:ascii="Courier New" w:hAnsi="Courier New" w:cs="Courier New"/>
        </w:rPr>
        <w:t xml:space="preserve">SetupSessionLevel.ImportSessionSettings </w:t>
      </w:r>
      <w:r>
        <w:t xml:space="preserve">state, and the </w:t>
      </w:r>
      <w:r w:rsidRPr="007D015D">
        <w:rPr>
          <w:rFonts w:ascii="Courier New" w:hAnsi="Courier New" w:cs="Courier New"/>
        </w:rPr>
        <w:t>VerifyTaskLevel.ImportTaskSettings</w:t>
      </w:r>
      <w:r>
        <w:t xml:space="preserve"> state. In both cases, it is passed a list of class </w:t>
      </w:r>
      <w:r w:rsidRPr="007D015D">
        <w:rPr>
          <w:rFonts w:ascii="Courier New" w:hAnsi="Courier New" w:cs="Courier New"/>
        </w:rPr>
        <w:t>SettingsDetails</w:t>
      </w:r>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5AC6C79F" w:rsidR="00552968" w:rsidRDefault="00FD74DF" w:rsidP="00FC5F6A">
      <w:pPr>
        <w:pStyle w:val="Heading1"/>
      </w:pPr>
      <w:bookmarkStart w:id="72" w:name="_Toc150376128"/>
      <w:r>
        <w:t xml:space="preserve">5 </w:t>
      </w:r>
      <w:r w:rsidR="00FC5F6A">
        <w:t>Task Generation</w:t>
      </w:r>
      <w:bookmarkEnd w:id="72"/>
    </w:p>
    <w:p w14:paraId="5F656477" w14:textId="4F652DAC" w:rsidR="00E07600" w:rsidRPr="00675247" w:rsidRDefault="00E07600" w:rsidP="00E07600">
      <w:r>
        <w:t xml:space="preserve">The following task generation steps use the Effort Control task as an example. </w:t>
      </w:r>
    </w:p>
    <w:p w14:paraId="4FCC168D" w14:textId="00E710E6" w:rsidR="00E07600" w:rsidRPr="0039446D" w:rsidRDefault="00FD74DF" w:rsidP="00B04F7C">
      <w:pPr>
        <w:pStyle w:val="Heading2"/>
      </w:pPr>
      <w:bookmarkStart w:id="73" w:name="_Ref141365632"/>
      <w:bookmarkStart w:id="74" w:name="_Toc150376129"/>
      <w:r>
        <w:t xml:space="preserve">5.1 </w:t>
      </w:r>
      <w:r w:rsidR="00E2367A">
        <w:t>Generate Task Scripts</w:t>
      </w:r>
      <w:bookmarkEnd w:id="73"/>
      <w:bookmarkEnd w:id="74"/>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4D419F1E" w:rsidR="002A1587" w:rsidRPr="0039446D" w:rsidRDefault="00FD74DF" w:rsidP="00B04F7C">
      <w:pPr>
        <w:pStyle w:val="Heading2"/>
      </w:pPr>
      <w:bookmarkStart w:id="75" w:name="_Toc150376130"/>
      <w:r>
        <w:t xml:space="preserve">5.2 </w:t>
      </w:r>
      <w:r w:rsidR="002A1587">
        <w:t>Generate Task Scene</w:t>
      </w:r>
      <w:bookmarkEnd w:id="75"/>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3A3A0ED6" w14:textId="77777777" w:rsidR="00CE4E9F" w:rsidRPr="0083534D" w:rsidRDefault="00CE4E9F" w:rsidP="00CE4E9F">
      <w:pPr>
        <w:rPr>
          <w:b/>
          <w:bCs/>
        </w:rPr>
      </w:pPr>
      <w:bookmarkStart w:id="76" w:name="_Toc150376131"/>
      <w:r>
        <w:rPr>
          <w:b/>
          <w:bCs/>
        </w:rPr>
        <w:t xml:space="preserve">Scripts GameObject </w:t>
      </w:r>
      <w:r w:rsidRPr="0083534D">
        <w:rPr>
          <w:b/>
          <w:bCs/>
        </w:rPr>
        <w:t>Setup:</w:t>
      </w:r>
    </w:p>
    <w:p w14:paraId="605801F4" w14:textId="77777777" w:rsidR="00CE4E9F" w:rsidRDefault="00CE4E9F" w:rsidP="00CE4E9F">
      <w:pPr>
        <w:ind w:firstLine="170"/>
      </w:pPr>
      <w:r>
        <w:t>In your scene:</w:t>
      </w:r>
    </w:p>
    <w:p w14:paraId="2B4FE228" w14:textId="77777777" w:rsidR="00CE4E9F" w:rsidRDefault="00CE4E9F" w:rsidP="00CE4E9F">
      <w:pPr>
        <w:pStyle w:val="ListParagraph"/>
        <w:numPr>
          <w:ilvl w:val="0"/>
          <w:numId w:val="35"/>
        </w:numPr>
      </w:pPr>
      <w:r>
        <w:t xml:space="preserve">Select the gameobject “TaskName_Scripts” in the inspector, click “Add Component” and add your task’s TrialLevel script as a component (ex: TaskName_TrialLevel”). Inside the “Control Level Name” field of the TrialLevel component, input “TaskName_TrialLevel”, replacing TaskName with the name of your task. </w:t>
      </w:r>
    </w:p>
    <w:p w14:paraId="32A3DD51" w14:textId="77777777" w:rsidR="00CE4E9F" w:rsidRDefault="00CE4E9F" w:rsidP="00CE4E9F">
      <w:pPr>
        <w:pStyle w:val="ListParagraph"/>
        <w:numPr>
          <w:ilvl w:val="0"/>
          <w:numId w:val="35"/>
        </w:numPr>
      </w:pPr>
      <w:r>
        <w:t xml:space="preserve">Select the gameobject “TaskName_Scripts” in the inspector, click “Add Component”, and add your task’s TaskLevel script as a component (ex: TaskName_TaskLevel). Inside the “Control Level Name” field of the TaskLevel component, input “TaskName_TaskLevel”, replacing TaskName with the name of your task. Then Input your Task’s name as one word into the “Task Name” field of the TaskLevel component. Next, drag your TrialLevel component into the “Trial Level” field. Finally, ensure the “Call Define Level Automatically” field is unchecked and that the “Debug Active” field is checked. </w:t>
      </w:r>
    </w:p>
    <w:p w14:paraId="536E3C86" w14:textId="77777777" w:rsidR="00CE4E9F" w:rsidRPr="00FB0635" w:rsidRDefault="00CE4E9F" w:rsidP="00CE4E9F">
      <w:pPr>
        <w:rPr>
          <w:b/>
          <w:bCs/>
        </w:rPr>
      </w:pPr>
      <w:r>
        <w:rPr>
          <w:b/>
          <w:bCs/>
        </w:rPr>
        <w:t>Camera</w:t>
      </w:r>
      <w:r w:rsidRPr="00FB0635">
        <w:rPr>
          <w:b/>
          <w:bCs/>
        </w:rPr>
        <w:t xml:space="preserve"> Setup:</w:t>
      </w:r>
    </w:p>
    <w:p w14:paraId="4714C130" w14:textId="77777777" w:rsidR="00CE4E9F" w:rsidRDefault="00CE4E9F" w:rsidP="00CE4E9F">
      <w:r>
        <w:lastRenderedPageBreak/>
        <w:t xml:space="preserve">In your scene, name your main camera GameObject “YourTaskName_Camera”, replacing YourTaskName with the name of your task. This is crucial, as it allows our scripts to find your scene’s Camera GameObject. </w:t>
      </w:r>
    </w:p>
    <w:p w14:paraId="0244267B" w14:textId="77777777" w:rsidR="00CE4E9F" w:rsidRPr="00FB0635" w:rsidRDefault="00CE4E9F" w:rsidP="00CE4E9F">
      <w:pPr>
        <w:rPr>
          <w:b/>
          <w:bCs/>
        </w:rPr>
      </w:pPr>
      <w:r w:rsidRPr="00FB0635">
        <w:rPr>
          <w:b/>
          <w:bCs/>
        </w:rPr>
        <w:t>Canvas Setup:</w:t>
      </w:r>
    </w:p>
    <w:p w14:paraId="0B850092" w14:textId="77777777" w:rsidR="00CE4E9F" w:rsidRDefault="00CE4E9F" w:rsidP="00CE4E9F">
      <w:r>
        <w:t>If you plan to use UI elements in your task, you will need to setup a Canvas in your scene. Follow these steps to ensure its compatibility with the Suite:</w:t>
      </w:r>
    </w:p>
    <w:p w14:paraId="0873AA40" w14:textId="77777777" w:rsidR="00CE4E9F" w:rsidRDefault="00CE4E9F" w:rsidP="00CE4E9F">
      <w:pPr>
        <w:pStyle w:val="ListParagraph"/>
        <w:numPr>
          <w:ilvl w:val="0"/>
          <w:numId w:val="31"/>
        </w:numPr>
      </w:pPr>
      <w:r>
        <w:t xml:space="preserve">In your scene, right click and select UI/Canvas. This will create a Canvas GameObject with a Canvas component. </w:t>
      </w:r>
    </w:p>
    <w:p w14:paraId="58570F1D" w14:textId="77777777" w:rsidR="00CE4E9F" w:rsidRDefault="00CE4E9F" w:rsidP="00CE4E9F">
      <w:pPr>
        <w:pStyle w:val="ListParagraph"/>
        <w:numPr>
          <w:ilvl w:val="0"/>
          <w:numId w:val="31"/>
        </w:numPr>
      </w:pPr>
      <w:r>
        <w:t xml:space="preserve">Name the Canvas GameObject “YourTaskName_Canvas”, replacing YourTaskName with the name of your task. </w:t>
      </w:r>
    </w:p>
    <w:p w14:paraId="1EEBAD1F" w14:textId="77777777" w:rsidR="00CE4E9F" w:rsidRDefault="00CE4E9F" w:rsidP="00CE4E9F">
      <w:pPr>
        <w:pStyle w:val="ListParagraph"/>
        <w:numPr>
          <w:ilvl w:val="1"/>
          <w:numId w:val="31"/>
        </w:numPr>
      </w:pPr>
      <w:r>
        <w:t xml:space="preserve">This is crucial, as our scripts will search for your canvas using this naming structure. </w:t>
      </w:r>
    </w:p>
    <w:p w14:paraId="525D4C30" w14:textId="77777777" w:rsidR="00CE4E9F" w:rsidRDefault="00CE4E9F" w:rsidP="00CE4E9F">
      <w:pPr>
        <w:pStyle w:val="ListParagraph"/>
        <w:numPr>
          <w:ilvl w:val="0"/>
          <w:numId w:val="31"/>
        </w:numPr>
      </w:pPr>
      <w:r>
        <w:t>Select your Canvas GameObject, then, In the inspector:</w:t>
      </w:r>
    </w:p>
    <w:p w14:paraId="6040A3AE" w14:textId="77777777" w:rsidR="00CE4E9F" w:rsidRDefault="00CE4E9F" w:rsidP="00CE4E9F">
      <w:pPr>
        <w:pStyle w:val="ListParagraph"/>
        <w:numPr>
          <w:ilvl w:val="1"/>
          <w:numId w:val="31"/>
        </w:numPr>
      </w:pPr>
      <w:r>
        <w:t xml:space="preserve">Set the Canvas Component’s render mode to “Screen Space – Camera” and drag your scene’s Camera into the “Render Camera” field of the Canvas Component. </w:t>
      </w:r>
    </w:p>
    <w:p w14:paraId="2AD426AD" w14:textId="77777777" w:rsidR="00CE4E9F" w:rsidRDefault="00CE4E9F" w:rsidP="00CE4E9F">
      <w:pPr>
        <w:pStyle w:val="ListParagraph"/>
        <w:numPr>
          <w:ilvl w:val="1"/>
          <w:numId w:val="31"/>
        </w:numPr>
      </w:pPr>
      <w:r>
        <w:t xml:space="preserve">Set the Canvas Scaler Component’s UI Scale Mode to “Scale With Screen Size” and set the Reference Resolution to 1920 x 1080. </w:t>
      </w:r>
    </w:p>
    <w:p w14:paraId="27DC73DF" w14:textId="77777777" w:rsidR="00CE4E9F" w:rsidRPr="0083534D" w:rsidRDefault="00CE4E9F" w:rsidP="00CE4E9F">
      <w:pPr>
        <w:rPr>
          <w:b/>
          <w:bCs/>
        </w:rPr>
      </w:pPr>
      <w:r>
        <w:rPr>
          <w:b/>
          <w:bCs/>
        </w:rPr>
        <w:t>Directional Light</w:t>
      </w:r>
      <w:r w:rsidRPr="0083534D">
        <w:rPr>
          <w:b/>
          <w:bCs/>
        </w:rPr>
        <w:t xml:space="preserve"> Setup:</w:t>
      </w:r>
    </w:p>
    <w:p w14:paraId="4F55EE41" w14:textId="77777777" w:rsidR="00CE4E9F" w:rsidRDefault="00CE4E9F" w:rsidP="00CE4E9F">
      <w:pPr>
        <w:ind w:firstLine="170"/>
      </w:pPr>
      <w:r>
        <w:t xml:space="preserve">In your scene, name your Directional Light gameobject “TaskName_DirectionalLight”, replacing TaskName with the name of your task. </w:t>
      </w:r>
    </w:p>
    <w:p w14:paraId="57335241" w14:textId="3035546A" w:rsidR="008B0AA7" w:rsidRPr="0039446D" w:rsidRDefault="00FD74DF" w:rsidP="00B04F7C">
      <w:pPr>
        <w:pStyle w:val="Heading2"/>
      </w:pPr>
      <w:r>
        <w:t xml:space="preserve">5.3 </w:t>
      </w:r>
      <w:r w:rsidR="008B0AA7">
        <w:t>Generate Task Namespace</w:t>
      </w:r>
      <w:bookmarkEnd w:id="76"/>
    </w:p>
    <w:p w14:paraId="5CC53455" w14:textId="47FB95D7"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6531E7" w:rsidRPr="006531E7">
        <w:rPr>
          <w:b/>
          <w:bCs/>
        </w:rPr>
        <w:t>5.1 Generate Task</w:t>
      </w:r>
      <w:r w:rsidR="006531E7">
        <w:t xml:space="preserve">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6531E7" w:rsidRPr="006531E7">
        <w:rPr>
          <w:b/>
          <w:bCs/>
        </w:rPr>
        <w:t>4.3 Session</w:t>
      </w:r>
      <w:r w:rsidR="006531E7">
        <w:t xml:space="preserve"> Level</w:t>
      </w:r>
      <w:r w:rsidR="008B0AA7" w:rsidRPr="008B0AA7">
        <w:rPr>
          <w:rFonts w:ascii="Courier New" w:hAnsi="Courier New" w:cs="Courier New"/>
          <w:b/>
          <w:bCs/>
        </w:rPr>
        <w:fldChar w:fldCharType="end"/>
      </w:r>
      <w:r w:rsidR="008B0AA7">
        <w:t>.</w:t>
      </w:r>
      <w:r w:rsidRPr="001E5C81">
        <w:t xml:space="preserve"> </w:t>
      </w:r>
    </w:p>
    <w:p w14:paraId="0EE0C798" w14:textId="6B2EC473" w:rsidR="00673995" w:rsidRPr="0039446D" w:rsidRDefault="00FD74DF" w:rsidP="00B04F7C">
      <w:pPr>
        <w:pStyle w:val="Heading2"/>
      </w:pPr>
      <w:bookmarkStart w:id="77" w:name="_Toc150376132"/>
      <w:r>
        <w:t xml:space="preserve">5.4 </w:t>
      </w:r>
      <w:r w:rsidR="00673995">
        <w:t>Define the TaskDef Class</w:t>
      </w:r>
      <w:bookmarkEnd w:id="77"/>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225735E3" w:rsidR="00673995" w:rsidRPr="0039446D" w:rsidRDefault="00FD74DF" w:rsidP="00B04F7C">
      <w:pPr>
        <w:pStyle w:val="Heading2"/>
      </w:pPr>
      <w:bookmarkStart w:id="78" w:name="_Toc150376133"/>
      <w:r>
        <w:t xml:space="preserve">5.5 </w:t>
      </w:r>
      <w:r w:rsidR="00673995">
        <w:t>Define the BlockDef Class</w:t>
      </w:r>
      <w:bookmarkEnd w:id="78"/>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3A7F4DB8" w:rsidR="00673995" w:rsidRPr="0039446D" w:rsidRDefault="00FD74DF" w:rsidP="00B04F7C">
      <w:pPr>
        <w:pStyle w:val="Heading2"/>
      </w:pPr>
      <w:bookmarkStart w:id="79" w:name="_Toc150376134"/>
      <w:r>
        <w:t xml:space="preserve">5.6 </w:t>
      </w:r>
      <w:r w:rsidR="00673995">
        <w:t>Define the TrialDef Class</w:t>
      </w:r>
      <w:bookmarkEnd w:id="79"/>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75BB24AE" w:rsidR="00673995" w:rsidRPr="0039446D" w:rsidRDefault="007D11F2" w:rsidP="00B04F7C">
      <w:pPr>
        <w:pStyle w:val="Heading2"/>
      </w:pPr>
      <w:bookmarkStart w:id="80" w:name="_Toc150376135"/>
      <w:r>
        <w:t xml:space="preserve">5.7 </w:t>
      </w:r>
      <w:r w:rsidR="00673995">
        <w:t>Define the StimDef Class</w:t>
      </w:r>
      <w:bookmarkEnd w:id="80"/>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5CFB934" w:rsidR="00F70175" w:rsidRPr="0039446D" w:rsidRDefault="007D11F2" w:rsidP="00B04F7C">
      <w:pPr>
        <w:pStyle w:val="Heading2"/>
      </w:pPr>
      <w:bookmarkStart w:id="81" w:name="_Toc150376136"/>
      <w:r>
        <w:t xml:space="preserve">5.8 </w:t>
      </w:r>
      <w:r w:rsidR="00F70175">
        <w:t>Setting Up Configuration Folder &amp; Files</w:t>
      </w:r>
      <w:bookmarkEnd w:id="81"/>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419CDACC" w:rsidR="00F70175" w:rsidRPr="0039446D" w:rsidRDefault="007D11F2" w:rsidP="00B04F7C">
      <w:pPr>
        <w:pStyle w:val="Heading2"/>
      </w:pPr>
      <w:bookmarkStart w:id="82" w:name="_Toc150376137"/>
      <w:r>
        <w:t xml:space="preserve">5.9 </w:t>
      </w:r>
      <w:r w:rsidR="00F70175">
        <w:t>Setting Up Your Resources Folder &amp; Files</w:t>
      </w:r>
      <w:bookmarkEnd w:id="82"/>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53E9F2A5" w:rsidR="00B26B7B" w:rsidRPr="0039446D" w:rsidRDefault="007D11F2" w:rsidP="00B04F7C">
      <w:pPr>
        <w:pStyle w:val="Heading2"/>
      </w:pPr>
      <w:bookmarkStart w:id="83" w:name="_Toc150376138"/>
      <w:r>
        <w:t xml:space="preserve">5.10 </w:t>
      </w:r>
      <w:r w:rsidR="00B26B7B">
        <w:t>Defining the Task Level</w:t>
      </w:r>
      <w:bookmarkEnd w:id="83"/>
    </w:p>
    <w:p w14:paraId="21647D15" w14:textId="1DDBD745"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6531E7" w:rsidRPr="006531E7">
        <w:rPr>
          <w:b/>
          <w:bCs/>
        </w:rPr>
        <w:t>4.4 Task</w:t>
      </w:r>
      <w:r w:rsidR="006531E7">
        <w:t xml:space="preserve">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72821139">
            <wp:simplePos x="0" y="0"/>
            <wp:positionH relativeFrom="margin">
              <wp:align>center</wp:align>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53C0F997" w:rsidR="00933246" w:rsidRPr="0039446D" w:rsidRDefault="007D11F2" w:rsidP="00B04F7C">
      <w:pPr>
        <w:pStyle w:val="Heading2"/>
      </w:pPr>
      <w:bookmarkStart w:id="84" w:name="_Toc150376139"/>
      <w:r>
        <w:t xml:space="preserve">5.11 </w:t>
      </w:r>
      <w:r w:rsidR="00933246">
        <w:t>Defining the Trial Level</w:t>
      </w:r>
      <w:bookmarkEnd w:id="84"/>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510FC2F6" w:rsidR="00E66049" w:rsidRDefault="00CE22A1" w:rsidP="00964FD8">
      <w:r>
        <w:rPr>
          <w:noProof/>
        </w:rPr>
        <w:lastRenderedPageBreak/>
        <mc:AlternateContent>
          <mc:Choice Requires="wps">
            <w:drawing>
              <wp:anchor distT="0" distB="0" distL="114300" distR="114300" simplePos="0" relativeHeight="251745280" behindDoc="0" locked="0" layoutInCell="1" allowOverlap="1" wp14:anchorId="64B73FD1" wp14:editId="7941DA2D">
                <wp:simplePos x="0" y="0"/>
                <wp:positionH relativeFrom="margin">
                  <wp:align>center</wp:align>
                </wp:positionH>
                <wp:positionV relativeFrom="paragraph">
                  <wp:posOffset>627533</wp:posOffset>
                </wp:positionV>
                <wp:extent cx="5943600" cy="1765738"/>
                <wp:effectExtent l="0" t="0" r="12700" b="12700"/>
                <wp:wrapTopAndBottom/>
                <wp:docPr id="39315649" name="Rectangle 9"/>
                <wp:cNvGraphicFramePr/>
                <a:graphic xmlns:a="http://schemas.openxmlformats.org/drawingml/2006/main">
                  <a:graphicData uri="http://schemas.microsoft.com/office/word/2010/wordprocessingShape">
                    <wps:wsp>
                      <wps:cNvSpPr/>
                      <wps:spPr>
                        <a:xfrm>
                          <a:off x="0" y="0"/>
                          <a:ext cx="5943600" cy="1765738"/>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3FD1" id="Rectangle 9" o:spid="_x0000_s1038" style="position:absolute;margin-left:0;margin-top:49.4pt;width:468pt;height:139.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" fillcolor="#f2f2f2 [3052]" strokecolor="#0b0f19 [484]" strokeweight="1pt">
                <v:textbo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v:textbox>
                <w10:wrap type="topAndBottom" anchorx="margin"/>
              </v:rect>
            </w:pict>
          </mc:Fallback>
        </mc:AlternateContent>
      </w:r>
      <w:r w:rsidR="00E66049">
        <w:t xml:space="preserve">If you would like to include an adaptive staircase trial selection procedure in your task, you must implement an override of </w:t>
      </w:r>
      <w:r w:rsidR="00E66049">
        <w:rPr>
          <w:rFonts w:ascii="Courier New" w:hAnsi="Courier New" w:cs="Courier New"/>
        </w:rPr>
        <w:t>DefineCustomTrialDefSelection</w:t>
      </w:r>
      <w:r w:rsidR="00E66049">
        <w:t xml:space="preserve">, as seen below in </w:t>
      </w:r>
      <w:r w:rsidR="00E66049" w:rsidRPr="005D48B8">
        <w:rPr>
          <w:rFonts w:ascii="Courier New" w:hAnsi="Courier New" w:cs="Courier New"/>
        </w:rPr>
        <w:t>EffortControl_TrialLevel</w:t>
      </w:r>
      <w:r w:rsidR="00E66049">
        <w:rPr>
          <w:rFonts w:ascii="Courier New" w:hAnsi="Courier New" w:cs="Courier New"/>
        </w:rPr>
        <w:t>.</w:t>
      </w:r>
      <w:r w:rsidR="00E66049" w:rsidRPr="00E66049">
        <w:t xml:space="preserve"> </w:t>
      </w:r>
    </w:p>
    <w:p w14:paraId="1E40C337" w14:textId="4530400D" w:rsidR="00E66049" w:rsidRDefault="00E66049" w:rsidP="00964FD8"/>
    <w:p w14:paraId="7E16AF2C" w14:textId="00FA5053" w:rsidR="00E66049" w:rsidRDefault="00E66049" w:rsidP="00964FD8">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r w:rsidRPr="00A7309B">
        <w:rPr>
          <w:rFonts w:ascii="Courier New" w:eastAsia="Times New Roman" w:hAnsi="Courier New" w:cs="Courier New"/>
          <w:color w:val="000000"/>
          <w:lang w:eastAsia="en-US"/>
        </w:rPr>
        <w:t>AddToTrialDefsFromBlockDef()</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r w:rsidRPr="00A7309B">
        <w:rPr>
          <w:rFonts w:ascii="Courier New" w:eastAsia="Times New Roman" w:hAnsi="Courier New" w:cs="Courier New"/>
          <w:color w:val="000000"/>
          <w:lang w:eastAsia="en-US"/>
        </w:rPr>
        <w:t>EffortControl_Namespace</w:t>
      </w:r>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r w:rsidRPr="00A7309B">
        <w:rPr>
          <w:rFonts w:ascii="Courier New" w:hAnsi="Courier New" w:cs="Courier New"/>
        </w:rPr>
        <w:t>CheckBlockEnd()</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t xml:space="preserve">To write staircase data such as the calculated threshold value and the difficulty levels throughout a block to </w:t>
      </w:r>
      <w:r w:rsidRPr="00A7309B">
        <w:rPr>
          <w:rFonts w:ascii="Courier New" w:hAnsi="Courier New" w:cs="Courier New"/>
        </w:rPr>
        <w:t>BlockData</w:t>
      </w:r>
      <w:r>
        <w:rPr>
          <w:rFonts w:ascii="Courier New" w:hAnsi="Courier New" w:cs="Courier New"/>
        </w:rPr>
        <w:t>,</w:t>
      </w:r>
      <w:r>
        <w:t xml:space="preserve"> add your desired fields to the </w:t>
      </w:r>
      <w:r w:rsidRPr="00D9496D">
        <w:rPr>
          <w:rFonts w:ascii="Courier New" w:hAnsi="Courier New" w:cs="Courier New"/>
        </w:rPr>
        <w:t>DefineBlockData()</w:t>
      </w:r>
      <w:r>
        <w:t xml:space="preserve"> method of the </w:t>
      </w:r>
      <w:r w:rsidRPr="00D9496D">
        <w:rPr>
          <w:rFonts w:ascii="Courier New" w:hAnsi="Courier New" w:cs="Courier New"/>
        </w:rPr>
        <w:t>TaskLevel</w:t>
      </w:r>
      <w:r>
        <w:t xml:space="preserve"> script. See </w:t>
      </w:r>
      <w:r w:rsidRPr="00D9496D">
        <w:rPr>
          <w:rFonts w:ascii="Courier New" w:hAnsi="Courier New" w:cs="Courier New"/>
        </w:rPr>
        <w:t>AntiSaccade_TaskLevel</w:t>
      </w:r>
      <w:r>
        <w:t xml:space="preserve"> script as an example.</w:t>
      </w:r>
    </w:p>
    <w:p w14:paraId="7ACB2685" w14:textId="5D8AB5B1" w:rsidR="00EF4EB3" w:rsidRPr="0039446D" w:rsidRDefault="007D11F2" w:rsidP="00B04F7C">
      <w:pPr>
        <w:pStyle w:val="Heading2"/>
      </w:pPr>
      <w:bookmarkStart w:id="85" w:name="_Toc150376140"/>
      <w:r>
        <w:t xml:space="preserve">5.12 </w:t>
      </w:r>
      <w:r w:rsidR="00EF4EB3">
        <w:t>Using the State System in a Task</w:t>
      </w:r>
      <w:bookmarkEnd w:id="85"/>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6E7920DF" w:rsidR="003B4186" w:rsidRDefault="007D11F2" w:rsidP="00B04F7C">
      <w:pPr>
        <w:pStyle w:val="Heading3"/>
      </w:pPr>
      <w:bookmarkStart w:id="86" w:name="_Toc150376141"/>
      <w:r>
        <w:t xml:space="preserve">5.12.1 </w:t>
      </w:r>
      <w:r w:rsidR="003B4186">
        <w:t>AddInitializationMethod</w:t>
      </w:r>
      <w:bookmarkEnd w:id="86"/>
    </w:p>
    <w:p w14:paraId="2935292F" w14:textId="04442D4C" w:rsidR="007959D2" w:rsidRDefault="003B5A91" w:rsidP="007959D2">
      <w:r>
        <w:rPr>
          <w:noProof/>
        </w:rPr>
        <w:lastRenderedPageBreak/>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9"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XYV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CXWNTxRU0C5R8YsHIbJGb6qEf+eOf/ELE4PMoEb4R/xkAowKThKlFRgf//tPvhj&#13;&#10;U9FKSYvTmFP3a8usoET90NjuaX80CuMbldH46wAVe20pri162ywByerj7hkexeDv1UmUFppXXJxF&#13;&#10;iIompjnGzqk/iUt/2BFcPC4Wi+iEA2uYv9drwwN0aE3g9bl7ZdYcG+txJh7gNLcse9ffg294qWGx&#13;&#10;9SDr2PxA9IHVI/847LHBx8UM23StR6/L52P+Bw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BJAXYV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23E3DB55" w:rsidR="007959D2" w:rsidRDefault="007D11F2" w:rsidP="00B04F7C">
      <w:pPr>
        <w:pStyle w:val="Heading3"/>
      </w:pPr>
      <w:bookmarkStart w:id="87" w:name="_Toc150376142"/>
      <w:r>
        <w:t xml:space="preserve">5.12.2 </w:t>
      </w:r>
      <w:r w:rsidR="007959D2">
        <w:t>AddUpdateMethod</w:t>
      </w:r>
      <w:bookmarkEnd w:id="87"/>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40"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0EE6F8D1" w:rsidR="00CA1BEC" w:rsidRDefault="007D11F2" w:rsidP="00B04F7C">
      <w:pPr>
        <w:pStyle w:val="Heading3"/>
      </w:pPr>
      <w:bookmarkStart w:id="88" w:name="_Toc150376143"/>
      <w:r>
        <w:t xml:space="preserve">5.12.3 </w:t>
      </w:r>
      <w:r w:rsidR="00CA1BEC">
        <w:t>SpecifyTermination</w:t>
      </w:r>
      <w:bookmarkEnd w:id="88"/>
    </w:p>
    <w:p w14:paraId="7A9FEC60" w14:textId="4DE42891" w:rsidR="00E07600"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1"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C+9PQ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wGN5OIq/J5bWxzn8T0JAg5NRiWyJb&#13;&#10;bLdyHiOi68klBHOgZLmUSkXFboqFsmTHsIXLu/ALSeKTN25Kkzan45tRGpHf2AL2GaJQjP/8iIB4&#13;&#10;SiPspfgg+a7oiCyRmNGJmQLKPRJm4TBLzvClRPwVc/6ZWRweJAIXwj/hUSnApOAoUVKD/f23++CP&#13;&#10;PUUrJS0OY07dry2zghL1XWO3J/3hMExvVIaj2wEq9tpSXFv0tlkAktXH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RegvvT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0689CC25" w14:textId="05590567" w:rsidR="00B72E19" w:rsidRDefault="007D11F2" w:rsidP="00B04F7C">
      <w:pPr>
        <w:pStyle w:val="Heading3"/>
      </w:pPr>
      <w:bookmarkStart w:id="89" w:name="_Toc150376144"/>
      <w:r>
        <w:t xml:space="preserve">5.12.4 </w:t>
      </w:r>
      <w:r w:rsidR="00B72E19">
        <w:t>AddTimer</w:t>
      </w:r>
      <w:bookmarkEnd w:id="89"/>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w:lastRenderedPageBreak/>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2"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8+5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6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CPp8+5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381F9560" w:rsidR="0095331A" w:rsidRDefault="007D11F2" w:rsidP="00B04F7C">
      <w:pPr>
        <w:pStyle w:val="Heading3"/>
      </w:pPr>
      <w:bookmarkStart w:id="90" w:name="_Ref142485121"/>
      <w:bookmarkStart w:id="91" w:name="_Toc150376145"/>
      <w:r>
        <w:t xml:space="preserve">5.12.5 </w:t>
      </w:r>
      <w:r w:rsidR="00993A36">
        <w:t>AddDefaultTerminationMethod</w:t>
      </w:r>
      <w:bookmarkEnd w:id="90"/>
      <w:bookmarkEnd w:id="91"/>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3"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D8gysd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48F95E31" w:rsidR="00615D80" w:rsidRDefault="007D11F2" w:rsidP="00B04F7C">
      <w:pPr>
        <w:pStyle w:val="Heading3"/>
      </w:pPr>
      <w:bookmarkStart w:id="92" w:name="_Toc150376146"/>
      <w:r>
        <w:t xml:space="preserve">5.12.6 </w:t>
      </w:r>
      <w:r w:rsidR="00615D80">
        <w:t>AddUniversalTerminationMethod</w:t>
      </w:r>
      <w:bookmarkEnd w:id="92"/>
    </w:p>
    <w:p w14:paraId="29FF6860" w14:textId="005B8A7D"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6531E7" w:rsidRPr="006531E7">
        <w:rPr>
          <w:rFonts w:ascii="Courier New" w:hAnsi="Courier New" w:cs="Courier New"/>
        </w:rPr>
        <w:t>5.12.5</w:t>
      </w:r>
      <w:r w:rsidR="006531E7">
        <w:t xml:space="preserve"> AddDefaultTerminationMethod</w:t>
      </w:r>
      <w:r w:rsidR="001133C1" w:rsidRPr="001133C1">
        <w:rPr>
          <w:rFonts w:ascii="Courier New" w:hAnsi="Courier New" w:cs="Courier New"/>
        </w:rPr>
        <w:fldChar w:fldCharType="end"/>
      </w:r>
      <w:bookmarkStart w:id="93"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76BBB9B9" w:rsidR="00486D11" w:rsidRPr="00754A9D" w:rsidRDefault="007D11F2" w:rsidP="00486D11">
      <w:pPr>
        <w:pStyle w:val="Heading1"/>
      </w:pPr>
      <w:bookmarkStart w:id="94" w:name="_Toc150376147"/>
      <w:r>
        <w:lastRenderedPageBreak/>
        <w:t xml:space="preserve">6 </w:t>
      </w:r>
      <w:r w:rsidR="00FC5F6A">
        <w:t>M-USE</w:t>
      </w:r>
      <w:r w:rsidR="00A35DD5">
        <w:t xml:space="preserve"> Modules</w:t>
      </w:r>
      <w:bookmarkEnd w:id="94"/>
    </w:p>
    <w:p w14:paraId="1CD059FD" w14:textId="01030B45" w:rsidR="00BC3816" w:rsidRDefault="007D11F2" w:rsidP="00FC5F6A">
      <w:pPr>
        <w:pStyle w:val="Heading2"/>
      </w:pPr>
      <w:bookmarkStart w:id="95" w:name="_Toc150376148"/>
      <w:r>
        <w:t xml:space="preserve">6.1 </w:t>
      </w:r>
      <w:r w:rsidR="00A35DD5" w:rsidRPr="00FC5F6A">
        <w:t>Experimenter</w:t>
      </w:r>
      <w:r w:rsidR="00A35DD5">
        <w:t xml:space="preserve"> Display</w:t>
      </w:r>
      <w:bookmarkEnd w:id="95"/>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03AC8594" w:rsidR="000D0A4B" w:rsidRPr="00BD5967" w:rsidRDefault="007D11F2" w:rsidP="00BD5967">
      <w:pPr>
        <w:pStyle w:val="Heading3"/>
        <w:rPr>
          <w:sz w:val="26"/>
        </w:rPr>
      </w:pPr>
      <w:bookmarkStart w:id="96" w:name="_Toc150376149"/>
      <w:r>
        <w:t xml:space="preserve">6.1.1 </w:t>
      </w:r>
      <w:r w:rsidR="006C0411">
        <w:t>Initializing the</w:t>
      </w:r>
      <w:r w:rsidR="000D0A4B">
        <w:t xml:space="preserve"> Experimenter Display</w:t>
      </w:r>
      <w:bookmarkEnd w:id="96"/>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4"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h8Ow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443E746D" w:rsidR="006C0411" w:rsidRPr="00BD5967" w:rsidRDefault="007D11F2" w:rsidP="00BD5967">
      <w:pPr>
        <w:pStyle w:val="Heading3"/>
        <w:rPr>
          <w:sz w:val="26"/>
        </w:rPr>
      </w:pPr>
      <w:bookmarkStart w:id="97" w:name="_Toc150376150"/>
      <w:r>
        <w:t xml:space="preserve">6.1.2 </w:t>
      </w:r>
      <w:r w:rsidR="006C0411">
        <w:t>Trial Info Panel</w:t>
      </w:r>
      <w:bookmarkEnd w:id="97"/>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5"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095E78ED" w:rsidR="005F28F2" w:rsidRPr="00BD5967" w:rsidRDefault="007D11F2" w:rsidP="00BD5967">
      <w:pPr>
        <w:pStyle w:val="Heading3"/>
        <w:rPr>
          <w:sz w:val="26"/>
        </w:rPr>
      </w:pPr>
      <w:bookmarkStart w:id="98" w:name="_Toc150376151"/>
      <w:r>
        <w:t xml:space="preserve">6.1.3 </w:t>
      </w:r>
      <w:r w:rsidR="005F28F2">
        <w:t>Block Info Panel</w:t>
      </w:r>
      <w:bookmarkEnd w:id="98"/>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6"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33E36F8" w:rsidR="00044964" w:rsidRPr="00FC5F6A" w:rsidRDefault="007D11F2" w:rsidP="00FC5F6A">
      <w:pPr>
        <w:pStyle w:val="Heading3"/>
        <w:rPr>
          <w:sz w:val="26"/>
        </w:rPr>
      </w:pPr>
      <w:bookmarkStart w:id="99" w:name="_Toc150376152"/>
      <w:r>
        <w:t xml:space="preserve">6.1.4 </w:t>
      </w:r>
      <w:r w:rsidR="00044964">
        <w:t>Session Info Panel</w:t>
      </w:r>
      <w:bookmarkEnd w:id="99"/>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7"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6FF633C5" w:rsidR="0010272E" w:rsidRPr="00BD5967" w:rsidRDefault="007D11F2" w:rsidP="00BD5967">
      <w:pPr>
        <w:pStyle w:val="Heading3"/>
        <w:rPr>
          <w:sz w:val="26"/>
        </w:rPr>
      </w:pPr>
      <w:bookmarkStart w:id="100" w:name="_Toc150376153"/>
      <w:r>
        <w:t xml:space="preserve">6.1.5 </w:t>
      </w:r>
      <w:r w:rsidR="0010272E">
        <w:t>Log Info Panel</w:t>
      </w:r>
      <w:bookmarkEnd w:id="100"/>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87DD41D" w:rsidR="0010272E" w:rsidRPr="00BD5967" w:rsidRDefault="007D11F2" w:rsidP="00BD5967">
      <w:pPr>
        <w:pStyle w:val="Heading3"/>
        <w:rPr>
          <w:sz w:val="26"/>
        </w:rPr>
      </w:pPr>
      <w:bookmarkStart w:id="101" w:name="_Toc150376154"/>
      <w:r>
        <w:t xml:space="preserve">6.1.6 </w:t>
      </w:r>
      <w:r w:rsidR="0010272E">
        <w:t>Hot Key Panel</w:t>
      </w:r>
      <w:bookmarkEnd w:id="101"/>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8"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670CADB5" w:rsidR="00910459" w:rsidRPr="00BD5967" w:rsidRDefault="007D11F2" w:rsidP="00BD5967">
      <w:pPr>
        <w:pStyle w:val="Heading3"/>
        <w:rPr>
          <w:sz w:val="26"/>
        </w:rPr>
      </w:pPr>
      <w:bookmarkStart w:id="102" w:name="_Toc150376155"/>
      <w:r>
        <w:t xml:space="preserve">6.1.7 </w:t>
      </w:r>
      <w:r w:rsidR="00910459">
        <w:t>Config UI Panel</w:t>
      </w:r>
      <w:bookmarkEnd w:id="102"/>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9"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9k2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f7g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C7J9k2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15C88161" w:rsidR="00261DF7" w:rsidRPr="00BD5967" w:rsidRDefault="007D11F2" w:rsidP="00BD5967">
      <w:pPr>
        <w:pStyle w:val="Heading3"/>
        <w:rPr>
          <w:sz w:val="26"/>
        </w:rPr>
      </w:pPr>
      <w:bookmarkStart w:id="103" w:name="_Toc150376156"/>
      <w:r>
        <w:t xml:space="preserve">6.1.8 </w:t>
      </w:r>
      <w:r w:rsidR="00261DF7">
        <w:t>Player View Panel</w:t>
      </w:r>
      <w:bookmarkEnd w:id="103"/>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50"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2ADA5095" w:rsidR="00D4520E" w:rsidRDefault="007D11F2" w:rsidP="00FC5F6A">
      <w:pPr>
        <w:pStyle w:val="Heading2"/>
      </w:pPr>
      <w:bookmarkStart w:id="104" w:name="_Toc150376157"/>
      <w:r>
        <w:t xml:space="preserve">6.2 </w:t>
      </w:r>
      <w:r w:rsidR="00B823F7">
        <w:t xml:space="preserve">Feedback </w:t>
      </w:r>
      <w:r w:rsidR="00B823F7" w:rsidRPr="00FC5F6A">
        <w:t>Controllers</w:t>
      </w:r>
      <w:bookmarkEnd w:id="104"/>
    </w:p>
    <w:p w14:paraId="02477899" w14:textId="700D0048" w:rsidR="00BC3816" w:rsidRPr="00BD5967" w:rsidRDefault="007D11F2" w:rsidP="00BD5967">
      <w:pPr>
        <w:pStyle w:val="Heading3"/>
        <w:rPr>
          <w:sz w:val="26"/>
        </w:rPr>
      </w:pPr>
      <w:bookmarkStart w:id="105" w:name="_Toc150376158"/>
      <w:r>
        <w:t xml:space="preserve">6.2.1 </w:t>
      </w:r>
      <w:r w:rsidR="00BC3816">
        <w:t>Token Feedback</w:t>
      </w:r>
      <w:bookmarkEnd w:id="105"/>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1"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2A85DFD1" w:rsidR="007A27BB" w:rsidRPr="00BD5967" w:rsidRDefault="007A27BB" w:rsidP="007A27BB">
      <w:pPr>
        <w:pStyle w:val="Heading3"/>
        <w:rPr>
          <w:sz w:val="26"/>
        </w:rPr>
      </w:pPr>
      <w:r>
        <w:t xml:space="preserve"> </w:t>
      </w:r>
      <w:bookmarkStart w:id="106" w:name="_Toc141194776"/>
      <w:bookmarkStart w:id="107" w:name="_Toc150376159"/>
      <w:r w:rsidR="0020033D">
        <w:t xml:space="preserve">6.2.2 </w:t>
      </w:r>
      <w:r>
        <w:t>Slider Feedback</w:t>
      </w:r>
      <w:bookmarkEnd w:id="106"/>
      <w:bookmarkEnd w:id="107"/>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2"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4hWwW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4083B8A4" w:rsidR="007A27BB" w:rsidRPr="00BD5967" w:rsidRDefault="0020033D" w:rsidP="007A27BB">
      <w:pPr>
        <w:pStyle w:val="Heading3"/>
        <w:rPr>
          <w:sz w:val="26"/>
        </w:rPr>
      </w:pPr>
      <w:bookmarkStart w:id="108" w:name="_Toc141194777"/>
      <w:bookmarkStart w:id="109" w:name="_Toc150376160"/>
      <w:r>
        <w:t xml:space="preserve">6.2.3 </w:t>
      </w:r>
      <w:r w:rsidR="007A27BB">
        <w:t>Halo Feedback</w:t>
      </w:r>
      <w:bookmarkEnd w:id="108"/>
      <w:bookmarkEnd w:id="109"/>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3"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C0bMxx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5AA31E71" w:rsidR="007A27BB" w:rsidRPr="00BD5967" w:rsidRDefault="0020033D" w:rsidP="007A27BB">
      <w:pPr>
        <w:pStyle w:val="Heading3"/>
        <w:rPr>
          <w:sz w:val="26"/>
        </w:rPr>
      </w:pPr>
      <w:bookmarkStart w:id="110" w:name="_Toc141194778"/>
      <w:bookmarkStart w:id="111" w:name="_Toc150376161"/>
      <w:r>
        <w:t xml:space="preserve">6.2.4 </w:t>
      </w:r>
      <w:r w:rsidR="007A27BB">
        <w:t>Touch Duration Feedback</w:t>
      </w:r>
      <w:bookmarkEnd w:id="110"/>
      <w:bookmarkEnd w:id="111"/>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4"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24447FA" w:rsidR="007A27BB" w:rsidRPr="00BD5967" w:rsidRDefault="0020033D" w:rsidP="007A27BB">
      <w:pPr>
        <w:pStyle w:val="Heading3"/>
        <w:rPr>
          <w:sz w:val="26"/>
        </w:rPr>
      </w:pPr>
      <w:bookmarkStart w:id="112" w:name="_Toc141194779"/>
      <w:bookmarkStart w:id="113" w:name="_Toc150376162"/>
      <w:r>
        <w:t xml:space="preserve">6.2.5 </w:t>
      </w:r>
      <w:r w:rsidR="007A27BB">
        <w:t>Audio Feedback</w:t>
      </w:r>
      <w:bookmarkEnd w:id="112"/>
      <w:bookmarkEnd w:id="113"/>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4"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5"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60kOg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35A4EC01" w:rsidR="006E3D2C" w:rsidRDefault="0020033D" w:rsidP="006E3D2C">
      <w:pPr>
        <w:pStyle w:val="Heading2"/>
      </w:pPr>
      <w:bookmarkStart w:id="115" w:name="_Toc150376163"/>
      <w:r>
        <w:t xml:space="preserve">6.3 </w:t>
      </w:r>
      <w:r w:rsidR="009626C4">
        <w:t>UI Classes</w:t>
      </w:r>
      <w:bookmarkEnd w:id="115"/>
    </w:p>
    <w:p w14:paraId="5CB5D9B2" w14:textId="5133E458" w:rsidR="006E3D2C" w:rsidRDefault="0020033D" w:rsidP="006E3D2C">
      <w:pPr>
        <w:pStyle w:val="Heading3"/>
      </w:pPr>
      <w:bookmarkStart w:id="116" w:name="_Toc150376164"/>
      <w:r>
        <w:t xml:space="preserve">6.3.1 </w:t>
      </w:r>
      <w:r w:rsidR="006E3D2C">
        <w:t>HumanStartPanel</w:t>
      </w:r>
      <w:bookmarkEnd w:id="116"/>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4DEC2359">
            <wp:simplePos x="0" y="0"/>
            <wp:positionH relativeFrom="margin">
              <wp:align>center</wp:align>
            </wp:positionH>
            <wp:positionV relativeFrom="paragraph">
              <wp:posOffset>817727</wp:posOffset>
            </wp:positionV>
            <wp:extent cx="3064213" cy="1745633"/>
            <wp:effectExtent l="0" t="0" r="0" b="0"/>
            <wp:wrapTopAndBottom/>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213" cy="1745633"/>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r w:rsidR="006E3D2C" w:rsidRPr="0020033D">
        <w:rPr>
          <w:rFonts w:ascii="Courier New" w:hAnsi="Courier New" w:cs="Courier New"/>
        </w:rPr>
        <w:t>HumanStartPanel</w:t>
      </w:r>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4DF984AA" w14:textId="03CC83EC" w:rsidR="00FC3841" w:rsidRDefault="00FC3841" w:rsidP="006E3D2C"/>
    <w:p w14:paraId="3AE5E37A" w14:textId="2A0DE1EB" w:rsidR="006E3D2C" w:rsidRDefault="00FC3841" w:rsidP="006E3D2C">
      <w:r>
        <w:lastRenderedPageBreak/>
        <w:t xml:space="preserve">The </w:t>
      </w:r>
      <w:r w:rsidRPr="0020033D">
        <w:rPr>
          <w:rFonts w:ascii="Courier New" w:hAnsi="Courier New" w:cs="Courier New"/>
        </w:rPr>
        <w:t>SessionValues</w:t>
      </w:r>
      <w:r>
        <w:t xml:space="preserve"> </w:t>
      </w:r>
      <w:r w:rsidR="009626C4">
        <w:t>class</w:t>
      </w:r>
      <w:r>
        <w:t xml:space="preserve"> contains one static instance of </w:t>
      </w:r>
      <w:r w:rsidRPr="0020033D">
        <w:rPr>
          <w:rFonts w:ascii="Courier New" w:hAnsi="Courier New" w:cs="Courier New"/>
        </w:rPr>
        <w:t>HumanStartPanel</w:t>
      </w:r>
      <w:r>
        <w:t xml:space="preserve">, and the </w:t>
      </w:r>
      <w:r w:rsidRPr="0020033D">
        <w:rPr>
          <w:rFonts w:ascii="Courier New" w:hAnsi="Courier New" w:cs="Courier New"/>
        </w:rPr>
        <w:t>USE_ExperimentTemplate_Task</w:t>
      </w:r>
      <w:r>
        <w:t xml:space="preserve"> script automatically calls the </w:t>
      </w:r>
      <w:r w:rsidRPr="0020033D">
        <w:rPr>
          <w:rFonts w:ascii="Courier New" w:hAnsi="Courier New" w:cs="Courier New"/>
        </w:rPr>
        <w:t>CreateHumanStartPanel</w:t>
      </w:r>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5B65545C">
                <wp:simplePos x="0" y="0"/>
                <wp:positionH relativeFrom="margin">
                  <wp:posOffset>-147320</wp:posOffset>
                </wp:positionH>
                <wp:positionV relativeFrom="paragraph">
                  <wp:posOffset>523502</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6" type="#_x0000_t202" style="position:absolute;margin-left:-11.6pt;margin-top:41.2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r w:rsidR="00000B43" w:rsidRPr="0020033D">
        <w:rPr>
          <w:rFonts w:ascii="Courier New" w:hAnsi="Courier New" w:cs="Courier New"/>
        </w:rPr>
        <w:t>HumanStartPanel</w:t>
      </w:r>
      <w:r w:rsidR="00000B43">
        <w:t xml:space="preserve"> dictionaries during the </w:t>
      </w:r>
      <w:r w:rsidR="00000B43" w:rsidRPr="0020033D">
        <w:rPr>
          <w:rFonts w:ascii="Courier New" w:hAnsi="Courier New" w:cs="Courier New"/>
        </w:rPr>
        <w:t>DefineControlLevel</w:t>
      </w:r>
      <w:r w:rsidR="00000B43">
        <w:t>() method of your custom task level.</w:t>
      </w:r>
    </w:p>
    <w:p w14:paraId="06C0D34F" w14:textId="68758D38" w:rsidR="006E3D2C" w:rsidRDefault="007004C8" w:rsidP="0020033D">
      <w:pPr>
        <w:spacing w:before="240"/>
      </w:pPr>
      <w:r>
        <w:rPr>
          <w:noProof/>
        </w:rPr>
        <mc:AlternateContent>
          <mc:Choice Requires="wps">
            <w:drawing>
              <wp:anchor distT="0" distB="0" distL="114300" distR="114300" simplePos="0" relativeHeight="251735040" behindDoc="0" locked="0" layoutInCell="1" allowOverlap="1" wp14:anchorId="58288D48" wp14:editId="0E474761">
                <wp:simplePos x="0" y="0"/>
                <wp:positionH relativeFrom="margin">
                  <wp:posOffset>-147320</wp:posOffset>
                </wp:positionH>
                <wp:positionV relativeFrom="paragraph">
                  <wp:posOffset>1172254</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7" type="#_x0000_t202" style="position:absolute;margin-left:-11.6pt;margin-top:92.3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r w:rsidR="00FB3910" w:rsidRPr="0020033D">
        <w:rPr>
          <w:rFonts w:ascii="Courier New" w:hAnsi="Courier New" w:cs="Courier New"/>
        </w:rPr>
        <w:t xml:space="preserve">AddControlLevel_InitializationMethod() </w:t>
      </w:r>
      <w:r w:rsidR="00FB3910">
        <w:t xml:space="preserve">method of your </w:t>
      </w:r>
      <w:r>
        <w:t xml:space="preserve">task’s custom trial level script, you can get a reference to the start button and set the states for which the </w:t>
      </w:r>
      <w:r w:rsidRPr="0020033D">
        <w:rPr>
          <w:rFonts w:ascii="Courier New" w:hAnsi="Courier New" w:cs="Courier New"/>
        </w:rPr>
        <w:t>HumanStartPanel</w:t>
      </w:r>
      <w:r>
        <w:t xml:space="preserve"> will be visible.</w:t>
      </w:r>
      <w:r w:rsidR="00184ED9">
        <w:t xml:space="preserve"> </w:t>
      </w:r>
    </w:p>
    <w:p w14:paraId="0D1E4E0B" w14:textId="77777777" w:rsidR="0020033D" w:rsidRDefault="0020033D" w:rsidP="009626C4">
      <w:pPr>
        <w:pStyle w:val="Heading3"/>
      </w:pPr>
    </w:p>
    <w:p w14:paraId="3517E568" w14:textId="1156C78E" w:rsidR="009626C4" w:rsidRDefault="0020033D" w:rsidP="009626C4">
      <w:pPr>
        <w:pStyle w:val="Heading3"/>
      </w:pPr>
      <w:bookmarkStart w:id="117" w:name="_Toc150376165"/>
      <w:r>
        <w:t xml:space="preserve">6.3.2 </w:t>
      </w:r>
      <w:r w:rsidR="009626C4">
        <w:t>USE_StartButton</w:t>
      </w:r>
      <w:bookmarkEnd w:id="117"/>
    </w:p>
    <w:p w14:paraId="358E612F" w14:textId="1CC7DB4F" w:rsidR="009626C4" w:rsidRDefault="009626C4" w:rsidP="009626C4">
      <w:r>
        <w:t xml:space="preserve">The </w:t>
      </w:r>
      <w:r w:rsidRPr="0020033D">
        <w:rPr>
          <w:rFonts w:ascii="Courier New" w:hAnsi="Courier New" w:cs="Courier New"/>
        </w:rPr>
        <w:t>USE_StartButton</w:t>
      </w:r>
      <w:r>
        <w:t xml:space="preserve"> class is responsible for generating the Start Button for the non-human version of each task. The </w:t>
      </w:r>
      <w:r w:rsidRPr="0020033D">
        <w:rPr>
          <w:rFonts w:ascii="Courier New" w:hAnsi="Courier New" w:cs="Courier New"/>
        </w:rPr>
        <w:t>SessionValues</w:t>
      </w:r>
      <w:r>
        <w:t xml:space="preserve"> class contains one static instance of </w:t>
      </w:r>
      <w:r w:rsidRPr="0020033D">
        <w:rPr>
          <w:rFonts w:ascii="Courier New" w:hAnsi="Courier New" w:cs="Courier New"/>
        </w:rPr>
        <w:t>USE_StartButton</w:t>
      </w:r>
      <w:r>
        <w:t xml:space="preserve"> and the component is added automatically </w:t>
      </w:r>
      <w:r w:rsidR="00F37532">
        <w:t xml:space="preserve">at the session level. </w:t>
      </w:r>
      <w:r>
        <w:t xml:space="preserve"> </w:t>
      </w:r>
    </w:p>
    <w:p w14:paraId="390D6350" w14:textId="2C76BA4B"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00EEE3F7">
                <wp:simplePos x="0" y="0"/>
                <wp:positionH relativeFrom="margin">
                  <wp:posOffset>-90805</wp:posOffset>
                </wp:positionH>
                <wp:positionV relativeFrom="paragraph">
                  <wp:posOffset>609293</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8" type="#_x0000_t202" style="position:absolute;margin-left:-7.15pt;margin-top:48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r w:rsidRPr="0020033D">
        <w:rPr>
          <w:rFonts w:ascii="Courier New" w:hAnsi="Courier New" w:cs="Courier New"/>
        </w:rPr>
        <w:t>AddControlLevel_InitializationMethod()</w:t>
      </w:r>
      <w:r>
        <w:t xml:space="preserve">method of your task’s custom trial level script, you can create the start button, obtain a reference to it, and set the states for which it’s visible. </w:t>
      </w:r>
    </w:p>
    <w:p w14:paraId="57A5BDA3" w14:textId="77777777" w:rsidR="0020033D" w:rsidRPr="009626C4" w:rsidRDefault="0020033D" w:rsidP="009626C4"/>
    <w:p w14:paraId="14AF49F9" w14:textId="58028D8F" w:rsidR="007A27BB" w:rsidRDefault="00E56FE8" w:rsidP="007A27BB">
      <w:pPr>
        <w:pStyle w:val="Heading2"/>
      </w:pPr>
      <w:bookmarkStart w:id="118" w:name="_Toc150376166"/>
      <w:r>
        <w:t xml:space="preserve">6.4 </w:t>
      </w:r>
      <w:r w:rsidR="007A27BB" w:rsidRPr="00FC5F6A">
        <w:t>Eye</w:t>
      </w:r>
      <w:r w:rsidR="007A27BB">
        <w:t xml:space="preserve"> T</w:t>
      </w:r>
      <w:r w:rsidR="007A27BB" w:rsidRPr="00FC5F6A">
        <w:t>racking</w:t>
      </w:r>
      <w:bookmarkEnd w:id="114"/>
      <w:bookmarkEnd w:id="118"/>
    </w:p>
    <w:p w14:paraId="23B591A0" w14:textId="668E12D2" w:rsidR="007A27BB" w:rsidRDefault="00E56FE8" w:rsidP="007A27BB">
      <w:pPr>
        <w:pStyle w:val="Heading3"/>
      </w:pPr>
      <w:bookmarkStart w:id="119" w:name="_Toc141194781"/>
      <w:bookmarkStart w:id="120" w:name="_Toc150376167"/>
      <w:r>
        <w:t xml:space="preserve">6.4.1 </w:t>
      </w:r>
      <w:r w:rsidR="007A27BB">
        <w:t>Setting Up an Eye Tracker</w:t>
      </w:r>
      <w:bookmarkEnd w:id="119"/>
      <w:bookmarkEnd w:id="120"/>
    </w:p>
    <w:p w14:paraId="07A07B7F" w14:textId="4B2F316B" w:rsidR="007A27BB" w:rsidRDefault="007A27BB" w:rsidP="007A27BB">
      <w:r w:rsidRPr="00E56FE8">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171DE989" w:rsidR="007A27BB" w:rsidRDefault="00E56FE8" w:rsidP="007A27BB">
      <w:pPr>
        <w:pStyle w:val="Heading3"/>
      </w:pPr>
      <w:bookmarkStart w:id="121" w:name="_Toc150376168"/>
      <w:r>
        <w:lastRenderedPageBreak/>
        <w:t xml:space="preserve">6.4.2 </w:t>
      </w:r>
      <w:r w:rsidR="007A27BB">
        <w:t>TobiiEyeTrackerController</w:t>
      </w:r>
      <w:bookmarkEnd w:id="121"/>
    </w:p>
    <w:p w14:paraId="6B44F7C9" w14:textId="7D97DE55" w:rsidR="007A27BB" w:rsidRDefault="007A27BB" w:rsidP="007A27BB">
      <w:r>
        <w:t xml:space="preserve">The </w:t>
      </w:r>
      <w:r w:rsidRPr="003034D3">
        <w:rPr>
          <w:rFonts w:ascii="Courier New" w:hAnsi="Courier New" w:cs="Courier New"/>
        </w:rPr>
        <w:t>TobiiEyeTrackerController</w:t>
      </w:r>
      <w:r>
        <w:t xml:space="preserve"> manages the methods and properties derived from the </w:t>
      </w:r>
      <w:r w:rsidRPr="00E56FE8">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E56FE8">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5262EAE8" w:rsidR="007A27BB" w:rsidRDefault="00E56FE8" w:rsidP="007A27BB">
      <w:pPr>
        <w:pStyle w:val="Heading3"/>
      </w:pPr>
      <w:bookmarkStart w:id="122" w:name="_Toc150376169"/>
      <w:r>
        <w:t xml:space="preserve">6.4.3 </w:t>
      </w:r>
      <w:r w:rsidR="007A27BB">
        <w:t>TobiiGazeDataSubscription</w:t>
      </w:r>
      <w:bookmarkEnd w:id="122"/>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9"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wBA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6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w58AQD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4F36CA0C" w:rsidR="007A27BB" w:rsidRDefault="00E56FE8" w:rsidP="007A27BB">
      <w:pPr>
        <w:pStyle w:val="Heading3"/>
      </w:pPr>
      <w:bookmarkStart w:id="123" w:name="_Toc150376170"/>
      <w:r>
        <w:t xml:space="preserve">6.4.4 </w:t>
      </w:r>
      <w:r w:rsidR="007A27BB">
        <w:t>Setting Up a Gaze Selection Handler</w:t>
      </w:r>
      <w:bookmarkEnd w:id="123"/>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60"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i0ROg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6DA6A7D" w:rsidR="00486D11" w:rsidRDefault="00E56FE8" w:rsidP="00FC5F6A">
      <w:pPr>
        <w:pStyle w:val="Heading2"/>
      </w:pPr>
      <w:bookmarkStart w:id="124" w:name="_Toc150376171"/>
      <w:r>
        <w:lastRenderedPageBreak/>
        <w:t xml:space="preserve">6.5 </w:t>
      </w:r>
      <w:r w:rsidR="00A35DD5">
        <w:t>Sync Box</w:t>
      </w:r>
      <w:r w:rsidR="00D4520E">
        <w:t xml:space="preserve"> </w:t>
      </w:r>
      <w:r w:rsidR="00D4520E" w:rsidRPr="00FC5F6A">
        <w:t>Controller</w:t>
      </w:r>
      <w:bookmarkEnd w:id="124"/>
    </w:p>
    <w:p w14:paraId="51427594" w14:textId="364414ED" w:rsidR="00692B6B" w:rsidRPr="009F6E17" w:rsidRDefault="009F6E17" w:rsidP="009F6E17">
      <w:r>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0CF12E97" w:rsidR="00A60C6D" w:rsidRPr="00BD5967" w:rsidRDefault="00E56FE8" w:rsidP="00BD5967">
      <w:pPr>
        <w:pStyle w:val="Heading3"/>
        <w:rPr>
          <w:sz w:val="26"/>
        </w:rPr>
      </w:pPr>
      <w:bookmarkStart w:id="125" w:name="_Toc150376172"/>
      <w:r>
        <w:t xml:space="preserve">6.5.1 </w:t>
      </w:r>
      <w:r w:rsidR="00A60C6D">
        <w:t>Setting Up a Sync Box</w:t>
      </w:r>
      <w:bookmarkEnd w:id="125"/>
    </w:p>
    <w:p w14:paraId="6E38F506" w14:textId="68D3D089" w:rsidR="006C39F5" w:rsidRPr="00692B6B" w:rsidRDefault="00692B6B" w:rsidP="006C39F5">
      <w:pPr>
        <w:rPr>
          <w:color w:val="000000" w:themeColor="text1"/>
        </w:rPr>
      </w:pPr>
      <w:r>
        <w:rPr>
          <w:color w:val="000000" w:themeColor="text1"/>
        </w:rPr>
        <w:t>The SyncBox connects via USB. Experimenters will have to determine its address</w:t>
      </w:r>
      <w:r w:rsidR="00960479">
        <w:rPr>
          <w:color w:val="000000" w:themeColor="text1"/>
        </w:rPr>
        <w:t xml:space="preserve"> and </w:t>
      </w:r>
      <w:r w:rsidR="007D015D">
        <w:rPr>
          <w:color w:val="000000" w:themeColor="text1"/>
        </w:rPr>
        <w:t>serial port speed</w:t>
      </w:r>
      <w:r w:rsidR="00960479">
        <w:rPr>
          <w:color w:val="000000" w:themeColor="text1"/>
        </w:rPr>
        <w:t>.</w:t>
      </w:r>
    </w:p>
    <w:p w14:paraId="2216C85D" w14:textId="4375EB1F" w:rsidR="00EE2C08" w:rsidRPr="005F7622" w:rsidRDefault="00E56FE8" w:rsidP="00FC5F6A">
      <w:pPr>
        <w:pStyle w:val="Heading2"/>
      </w:pPr>
      <w:bookmarkStart w:id="126" w:name="_Toc150376173"/>
      <w:r w:rsidRPr="005F7622">
        <w:t xml:space="preserve">6.6 </w:t>
      </w:r>
      <w:r w:rsidR="00EE2C08" w:rsidRPr="005F7622">
        <w:t xml:space="preserve">Event Code </w:t>
      </w:r>
      <w:r w:rsidR="00AB7049" w:rsidRPr="005F7622">
        <w:t>Manager</w:t>
      </w:r>
      <w:bookmarkEnd w:id="126"/>
    </w:p>
    <w:p w14:paraId="4B17F907" w14:textId="3A5B00BF" w:rsidR="00AB7049" w:rsidRDefault="00AB7049" w:rsidP="00AB7049">
      <w:pPr>
        <w:rPr>
          <w:i/>
          <w:iCs/>
        </w:rPr>
      </w:pPr>
      <w:r w:rsidRPr="00AB7049">
        <w:t xml:space="preserve">The </w:t>
      </w:r>
      <w:r w:rsidRPr="00AB7049">
        <w:rPr>
          <w:rFonts w:ascii="Courier New" w:hAnsi="Courier New" w:cs="Courier New"/>
        </w:rPr>
        <w:t>EventCodeManager</w:t>
      </w:r>
      <w:r>
        <w:t xml:space="preserve"> script</w:t>
      </w:r>
      <w:r w:rsidRPr="00AB7049">
        <w:t xml:space="preserve"> manage</w:t>
      </w:r>
      <w:r>
        <w:t>s</w:t>
      </w:r>
      <w:r w:rsidRPr="00AB7049">
        <w:t xml:space="preserve"> and send</w:t>
      </w:r>
      <w:r>
        <w:t>s</w:t>
      </w:r>
      <w:r w:rsidRPr="00AB7049">
        <w:t xml:space="preserve"> event codes. It includes features for maintaining a list of session-specific event codes, sending them immediately or in the next frame, and splitting event codes into multiple bytes for transmission if necessary. The script also handles reference event codes and object categorization for generating event codes based on the objects in the scene, making it a versatile tool for synchronization and control in experimental setups.</w:t>
      </w:r>
    </w:p>
    <w:p w14:paraId="35FF9553" w14:textId="62009318" w:rsidR="00EE2C08" w:rsidRPr="00910B11" w:rsidRDefault="00E56FE8" w:rsidP="00BD5967">
      <w:pPr>
        <w:pStyle w:val="Heading3"/>
        <w:rPr>
          <w:sz w:val="26"/>
        </w:rPr>
      </w:pPr>
      <w:bookmarkStart w:id="127" w:name="_Toc150376174"/>
      <w:r w:rsidRPr="00910B11">
        <w:t xml:space="preserve">6.6.1 </w:t>
      </w:r>
      <w:r w:rsidR="00EE2C08" w:rsidRPr="00910B11">
        <w:t>Setting Up Event Codes</w:t>
      </w:r>
      <w:bookmarkEnd w:id="127"/>
    </w:p>
    <w:p w14:paraId="67D88F5A" w14:textId="054C65C5" w:rsidR="0072326B" w:rsidRDefault="004F052B" w:rsidP="00AE4B1E">
      <w:r>
        <w:rPr>
          <w:noProof/>
        </w:rPr>
        <mc:AlternateContent>
          <mc:Choice Requires="wps">
            <w:drawing>
              <wp:anchor distT="0" distB="0" distL="114300" distR="114300" simplePos="0" relativeHeight="251739136" behindDoc="0" locked="0" layoutInCell="1" allowOverlap="1" wp14:anchorId="077C80FD" wp14:editId="6E82D0CF">
                <wp:simplePos x="0" y="0"/>
                <wp:positionH relativeFrom="margin">
                  <wp:posOffset>-6350</wp:posOffset>
                </wp:positionH>
                <wp:positionV relativeFrom="paragraph">
                  <wp:posOffset>1542963</wp:posOffset>
                </wp:positionV>
                <wp:extent cx="5943600" cy="1061545"/>
                <wp:effectExtent l="0" t="0" r="12700" b="18415"/>
                <wp:wrapTopAndBottom/>
                <wp:docPr id="1090459530" name="Rectangle 4"/>
                <wp:cNvGraphicFramePr/>
                <a:graphic xmlns:a="http://schemas.openxmlformats.org/drawingml/2006/main">
                  <a:graphicData uri="http://schemas.microsoft.com/office/word/2010/wordprocessingShape">
                    <wps:wsp>
                      <wps:cNvSpPr/>
                      <wps:spPr>
                        <a:xfrm>
                          <a:off x="0" y="0"/>
                          <a:ext cx="5943600" cy="106154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80FD" id="Rectangle 4" o:spid="_x0000_s1061" style="position:absolute;margin-left:-.5pt;margin-top:121.5pt;width:468pt;height:8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" fillcolor="#f2f2f2 [3052]" strokecolor="#0b0f19 [484]" strokeweight="1pt">
                <v:textbo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v:textbox>
                <w10:wrap type="topAndBottom" anchorx="margin"/>
              </v:rect>
            </w:pict>
          </mc:Fallback>
        </mc:AlternateContent>
      </w:r>
      <w:r w:rsidR="00AE4B1E" w:rsidRPr="00AE4B1E">
        <w:t xml:space="preserve">To set up an event </w:t>
      </w:r>
      <w:r w:rsidR="00AE4B1E">
        <w:t>code</w:t>
      </w:r>
      <w:r w:rsidR="00AE4B1E" w:rsidRPr="00AE4B1E">
        <w:t>, you need to define the event code</w:t>
      </w:r>
      <w:r w:rsidR="00AE4B1E">
        <w:t xml:space="preserve">s in the </w:t>
      </w:r>
      <w:r w:rsidR="00595E4C" w:rsidRPr="00452CC0">
        <w:rPr>
          <w:rFonts w:ascii="Courier New" w:hAnsi="Courier New" w:cs="Courier New"/>
        </w:rPr>
        <w:t>SessionEventCodeConfig_json.json</w:t>
      </w:r>
      <w:r w:rsidR="00595E4C">
        <w:t xml:space="preserve"> or within a task-specific file. The codes are then imported with the rest of the configurations at the start of the session, creating a dictionary of event codes. </w:t>
      </w:r>
      <w:r w:rsidR="002047D9">
        <w:t xml:space="preserve">In the script, </w:t>
      </w:r>
      <w:r w:rsidR="00595E4C">
        <w:t xml:space="preserve">The </w:t>
      </w:r>
      <w:r w:rsidR="00595E4C" w:rsidRPr="00452CC0">
        <w:rPr>
          <w:rFonts w:ascii="Courier New" w:hAnsi="Courier New" w:cs="Courier New"/>
        </w:rPr>
        <w:t>EventCodeManager</w:t>
      </w:r>
      <w:r w:rsidR="00AE4B1E" w:rsidRPr="00AE4B1E">
        <w:t xml:space="preserve"> script </w:t>
      </w:r>
      <w:r w:rsidR="00595E4C">
        <w:t>s</w:t>
      </w:r>
      <w:r w:rsidR="00AE4B1E" w:rsidRPr="00AE4B1E">
        <w:t>end</w:t>
      </w:r>
      <w:r w:rsidR="00595E4C">
        <w:t>s</w:t>
      </w:r>
      <w:r w:rsidR="00AE4B1E" w:rsidRPr="00AE4B1E">
        <w:t xml:space="preserve"> these event codes immediately or in the next frame, allowing you to control and synchronize events in </w:t>
      </w:r>
      <w:r w:rsidR="00452CC0">
        <w:t xml:space="preserve">the unity build with the external hardware. </w:t>
      </w:r>
      <w:r>
        <w:t>Below is an example of a</w:t>
      </w:r>
      <w:r w:rsidR="002E5C60">
        <w:t xml:space="preserve">n event code from the </w:t>
      </w:r>
      <w:r w:rsidR="002E5C60" w:rsidRPr="002E5C60">
        <w:rPr>
          <w:rFonts w:ascii="Courier New" w:hAnsi="Courier New" w:cs="Courier New"/>
        </w:rPr>
        <w:t>MazeGame_TrialLevel</w:t>
      </w:r>
      <w:r w:rsidR="002E5C60">
        <w:t xml:space="preserve"> that indicates the maze onset at the termination of the </w:t>
      </w:r>
      <w:r w:rsidR="002E5C60" w:rsidRPr="002E5C60">
        <w:rPr>
          <w:rFonts w:ascii="Courier New" w:hAnsi="Courier New" w:cs="Courier New"/>
        </w:rPr>
        <w:t>InitTrial</w:t>
      </w:r>
      <w:r w:rsidR="002E5C60">
        <w:t xml:space="preserve"> state. </w:t>
      </w:r>
    </w:p>
    <w:p w14:paraId="25984BEA" w14:textId="7CF1585B" w:rsidR="00D0599B" w:rsidRPr="00AE4B1E" w:rsidRDefault="00D0599B" w:rsidP="00AE4B1E"/>
    <w:p w14:paraId="71A6D4D4" w14:textId="4DD6ED5E" w:rsidR="00EE2C08" w:rsidRPr="005B0C8B" w:rsidRDefault="00E56FE8" w:rsidP="00FC5F6A">
      <w:pPr>
        <w:pStyle w:val="Heading2"/>
      </w:pPr>
      <w:bookmarkStart w:id="128" w:name="_Toc150376175"/>
      <w:r w:rsidRPr="005B0C8B">
        <w:t xml:space="preserve">6.7 </w:t>
      </w:r>
      <w:r w:rsidR="00EE2C08" w:rsidRPr="005B0C8B">
        <w:t>Serial Port Controller</w:t>
      </w:r>
      <w:bookmarkEnd w:id="128"/>
    </w:p>
    <w:p w14:paraId="1CC9D858" w14:textId="0F6DDD51" w:rsidR="00AE0AFD" w:rsidRPr="00AE0AFD" w:rsidRDefault="00AE0AFD" w:rsidP="00AE0AFD">
      <w:pPr>
        <w:rPr>
          <w:highlight w:val="yellow"/>
        </w:rPr>
      </w:pPr>
      <w:r>
        <w:t xml:space="preserve">The </w:t>
      </w:r>
      <w:r w:rsidRPr="00BF2B0A">
        <w:rPr>
          <w:rFonts w:ascii="Courier New" w:hAnsi="Courier New" w:cs="Courier New"/>
        </w:rPr>
        <w:t>SerialPortThreaded</w:t>
      </w:r>
      <w:r>
        <w:t xml:space="preserve"> script </w:t>
      </w:r>
      <w:r w:rsidR="00BF2B0A">
        <w:t>establishes</w:t>
      </w:r>
      <w:r>
        <w:t xml:space="preserve"> asynchronous communication with external hardware via a serial port. This script serves as a versatile tool that enables users to configure essential parameters such as the serial port address, baud rate, and data verbosity level, offering options for packed hex, terse, or full verbosity. It facilitates the management of data transmission, including the sending and receiving </w:t>
      </w:r>
      <w:r>
        <w:lastRenderedPageBreak/>
        <w:t>of data, and maintains buffers to store sent and received data. Moreover, it supports response code checks, allowing for validation of received data against predefined response codes.</w:t>
      </w:r>
    </w:p>
    <w:p w14:paraId="2FC155FE" w14:textId="06515E37" w:rsidR="00EE2C08" w:rsidRPr="005B0C8B" w:rsidRDefault="00E56FE8" w:rsidP="00BD5967">
      <w:pPr>
        <w:pStyle w:val="Heading3"/>
        <w:rPr>
          <w:sz w:val="26"/>
        </w:rPr>
      </w:pPr>
      <w:bookmarkStart w:id="129" w:name="_Toc150376176"/>
      <w:r w:rsidRPr="005B0C8B">
        <w:t xml:space="preserve">6.7.1 </w:t>
      </w:r>
      <w:r w:rsidR="00EE2C08" w:rsidRPr="005B0C8B">
        <w:t>Setting Up a Serial Port</w:t>
      </w:r>
      <w:bookmarkEnd w:id="129"/>
    </w:p>
    <w:p w14:paraId="00B36801" w14:textId="4CD100BE" w:rsidR="00581D9B" w:rsidRDefault="00581D9B" w:rsidP="00581D9B">
      <w:pPr>
        <w:rPr>
          <w:highlight w:val="yellow"/>
        </w:rPr>
      </w:pPr>
      <w:r w:rsidRPr="00581D9B">
        <w:t xml:space="preserve">First, users need to specify the serial port address, designating the target hardware's communication port. Next, the baud rate can be set to determine the speed of data transmission. The choice of data verbosity level (packed hex, terse, or full) dictates how incoming data is processed and logged. To initiate communication, users can employ the </w:t>
      </w:r>
      <w:r w:rsidRPr="005B0C8B">
        <w:rPr>
          <w:rFonts w:ascii="Courier New" w:hAnsi="Courier New" w:cs="Courier New"/>
        </w:rPr>
        <w:t>AddToSend</w:t>
      </w:r>
      <w:r w:rsidRPr="00581D9B">
        <w:t xml:space="preserve"> method, enabling the sending of data to the serial port. If specific response codes are expected, they can be defined in this method for data validation. </w:t>
      </w:r>
    </w:p>
    <w:p w14:paraId="6070E73D" w14:textId="2520F747" w:rsidR="00EA2109" w:rsidRPr="00527035" w:rsidRDefault="00E56FE8" w:rsidP="00380D24">
      <w:pPr>
        <w:pStyle w:val="Heading2"/>
      </w:pPr>
      <w:bookmarkStart w:id="130" w:name="_Toc150376177"/>
      <w:r w:rsidRPr="00527035">
        <w:t xml:space="preserve">6.8 </w:t>
      </w:r>
      <w:r w:rsidR="00EE2C08" w:rsidRPr="00527035">
        <w:t>Input Broker</w:t>
      </w:r>
      <w:bookmarkEnd w:id="130"/>
    </w:p>
    <w:p w14:paraId="10E617C6" w14:textId="63C6D608" w:rsidR="006C39F5" w:rsidRPr="00E56FE8" w:rsidRDefault="00EA2109" w:rsidP="00527035">
      <w:pPr>
        <w:rPr>
          <w:color w:val="FF0000"/>
          <w:highlight w:val="yellow"/>
        </w:rPr>
      </w:pPr>
      <w:r w:rsidRPr="00EA2109">
        <w:t xml:space="preserve">The </w:t>
      </w:r>
      <w:r w:rsidRPr="00EA2109">
        <w:rPr>
          <w:rFonts w:ascii="Courier New" w:hAnsi="Courier New" w:cs="Courier New"/>
        </w:rPr>
        <w:t>InputBroker</w:t>
      </w:r>
      <w:r w:rsidRPr="00EA2109">
        <w:t xml:space="preserve"> script is designed to facilitate input management in Unity, allowing developers to handle keyboard and mouse interactions seamlessly. It includes features for simulating input, making it versatile for both real-time and simulation environments. The script provides functions for detecting key and mouse button states, including whether they are pressed, released, or down. It also offers methods for simulating input events like key presses and mouse button clicks. Furthermore, it can be used to perform </w:t>
      </w:r>
      <w:r w:rsidR="00527035" w:rsidRPr="00EA2109">
        <w:t>ray casting</w:t>
      </w:r>
      <w:r w:rsidRPr="00EA2109">
        <w:t xml:space="preserve"> operations in both 2D and 3D spaces, making it a valuable tool for user interactions within a Unity application</w:t>
      </w:r>
      <w:r w:rsidR="00380D24">
        <w:t>.</w:t>
      </w:r>
    </w:p>
    <w:p w14:paraId="689C3725" w14:textId="0AB119ED" w:rsidR="00EE2C08" w:rsidRPr="00375295" w:rsidRDefault="00E56FE8" w:rsidP="00FC5F6A">
      <w:pPr>
        <w:pStyle w:val="Heading2"/>
      </w:pPr>
      <w:bookmarkStart w:id="131" w:name="_Toc150376178"/>
      <w:r w:rsidRPr="00375295">
        <w:t xml:space="preserve">6.9 </w:t>
      </w:r>
      <w:r w:rsidR="00EE2C08" w:rsidRPr="00375295">
        <w:t>Input Tracker</w:t>
      </w:r>
      <w:bookmarkEnd w:id="131"/>
    </w:p>
    <w:p w14:paraId="0481C39D" w14:textId="17809CFE" w:rsidR="004F67E0" w:rsidRDefault="004F67E0" w:rsidP="004F67E0">
      <w:pPr>
        <w:rPr>
          <w:i/>
          <w:iCs/>
        </w:rPr>
      </w:pPr>
      <w:r w:rsidRPr="004F67E0">
        <w:t xml:space="preserve">The </w:t>
      </w:r>
      <w:r w:rsidRPr="00C9467F">
        <w:rPr>
          <w:rFonts w:ascii="Courier New" w:hAnsi="Courier New" w:cs="Courier New"/>
        </w:rPr>
        <w:t>InputTracker</w:t>
      </w:r>
      <w:r w:rsidRPr="004F67E0">
        <w:t xml:space="preserve"> is an abstract </w:t>
      </w:r>
      <w:r w:rsidR="00C9467F">
        <w:t>class</w:t>
      </w:r>
      <w:r w:rsidRPr="004F67E0">
        <w:t xml:space="preserve"> that serves as a foundation for tracking and managing various input sources. This script provides a structure for managing input and keeping track of the current input target. It includes components like the </w:t>
      </w:r>
      <w:r w:rsidRPr="00C9467F">
        <w:rPr>
          <w:rFonts w:ascii="Courier New" w:hAnsi="Courier New" w:cs="Courier New"/>
        </w:rPr>
        <w:t>ShotgunRaycast</w:t>
      </w:r>
      <w:r w:rsidRPr="004F67E0">
        <w:t xml:space="preserve">, allowing developers to handle complex input scenarios effectively. By inheriting from this script, developers can create specific input trackers, like the </w:t>
      </w:r>
      <w:r w:rsidRPr="00C9467F">
        <w:rPr>
          <w:rFonts w:ascii="Courier New" w:hAnsi="Courier New" w:cs="Courier New"/>
        </w:rPr>
        <w:t>MouseTracker</w:t>
      </w:r>
      <w:r w:rsidRPr="004F67E0">
        <w:t xml:space="preserve"> and the </w:t>
      </w:r>
      <w:r w:rsidRPr="00C9467F">
        <w:rPr>
          <w:rFonts w:ascii="Courier New" w:hAnsi="Courier New" w:cs="Courier New"/>
        </w:rPr>
        <w:t>GazeTracker</w:t>
      </w:r>
      <w:r w:rsidRPr="004F67E0">
        <w:t>.</w:t>
      </w:r>
    </w:p>
    <w:p w14:paraId="31EB97EF" w14:textId="17B48C94" w:rsidR="00EE2C08" w:rsidRPr="00375295" w:rsidRDefault="00E56FE8" w:rsidP="00EE2C08">
      <w:pPr>
        <w:pStyle w:val="Heading3"/>
      </w:pPr>
      <w:bookmarkStart w:id="132" w:name="_Toc150376179"/>
      <w:r w:rsidRPr="00375295">
        <w:t xml:space="preserve">6.9.2 </w:t>
      </w:r>
      <w:r w:rsidR="00EE2C08" w:rsidRPr="00375295">
        <w:t>Mouse Tracker</w:t>
      </w:r>
      <w:bookmarkEnd w:id="132"/>
    </w:p>
    <w:p w14:paraId="639A6881" w14:textId="2F26FABD" w:rsidR="0045533B" w:rsidRPr="0045533B" w:rsidRDefault="0045533B" w:rsidP="0045533B">
      <w:pPr>
        <w:rPr>
          <w:highlight w:val="yellow"/>
        </w:rPr>
      </w:pPr>
      <w:r w:rsidRPr="0045533B">
        <w:t>The</w:t>
      </w:r>
      <w:r>
        <w:t xml:space="preserve"> </w:t>
      </w:r>
      <w:r w:rsidRPr="00C9467F">
        <w:rPr>
          <w:rFonts w:ascii="Courier New" w:hAnsi="Courier New" w:cs="Courier New"/>
        </w:rPr>
        <w:t>MouseTracker</w:t>
      </w:r>
      <w:r w:rsidRPr="004F67E0">
        <w:t xml:space="preserve"> </w:t>
      </w:r>
      <w:r w:rsidRPr="0045533B">
        <w:t xml:space="preserve">script is an implementation of the </w:t>
      </w:r>
      <w:r w:rsidRPr="00C9467F">
        <w:rPr>
          <w:rFonts w:ascii="Courier New" w:hAnsi="Courier New" w:cs="Courier New"/>
        </w:rPr>
        <w:t>InputTracker</w:t>
      </w:r>
      <w:r w:rsidRPr="004F67E0">
        <w:t xml:space="preserve"> </w:t>
      </w:r>
      <w:r w:rsidRPr="0045533B">
        <w:t>abstract class, designed to track and manage mouse input. It includes features for tracking mouse button clicks, their duration, and the current target objects in the scene. It also provides functionality for dealing with different buttons and their states.</w:t>
      </w:r>
    </w:p>
    <w:p w14:paraId="7C2BD775" w14:textId="00B65075" w:rsidR="00EE2C08" w:rsidRPr="00375295" w:rsidRDefault="00E56FE8" w:rsidP="00C06697">
      <w:pPr>
        <w:pStyle w:val="Heading3"/>
      </w:pPr>
      <w:bookmarkStart w:id="133" w:name="_Toc150376180"/>
      <w:r w:rsidRPr="00375295">
        <w:t xml:space="preserve">6.9.3 </w:t>
      </w:r>
      <w:r w:rsidR="00EE2C08" w:rsidRPr="00375295">
        <w:t>Gaze Tracker</w:t>
      </w:r>
      <w:bookmarkEnd w:id="133"/>
    </w:p>
    <w:p w14:paraId="0CDB56AB" w14:textId="18790B34" w:rsidR="00DC3913" w:rsidRPr="00DC3913" w:rsidRDefault="00DC3913" w:rsidP="00DC3913">
      <w:pPr>
        <w:rPr>
          <w:highlight w:val="yellow"/>
        </w:rPr>
      </w:pPr>
      <w:r w:rsidRPr="00DC3913">
        <w:t xml:space="preserve">The </w:t>
      </w:r>
      <w:r w:rsidRPr="00C9467F">
        <w:rPr>
          <w:rFonts w:ascii="Courier New" w:hAnsi="Courier New" w:cs="Courier New"/>
        </w:rPr>
        <w:t>GazeTracker</w:t>
      </w:r>
      <w:r w:rsidRPr="00DC3913">
        <w:t xml:space="preserve"> script is an implementation of the </w:t>
      </w:r>
      <w:r w:rsidRPr="00C9467F">
        <w:rPr>
          <w:rFonts w:ascii="Courier New" w:hAnsi="Courier New" w:cs="Courier New"/>
        </w:rPr>
        <w:t>InputTracker</w:t>
      </w:r>
      <w:r w:rsidRPr="004F67E0">
        <w:t xml:space="preserve"> </w:t>
      </w:r>
      <w:r w:rsidRPr="00DC3913">
        <w:t xml:space="preserve">abstract class and is specifically designed for tracking and managing gaze-based input. This script monitors the user's gaze position on the screen and determines the current target object that the user is looking at. It includes features for tracking gaze position, identifying the target object based on gaze, and integrating with the </w:t>
      </w:r>
      <w:r w:rsidR="00E00903" w:rsidRPr="00C9467F">
        <w:rPr>
          <w:rFonts w:ascii="Courier New" w:hAnsi="Courier New" w:cs="Courier New"/>
        </w:rPr>
        <w:t>ShotgunRaycast</w:t>
      </w:r>
      <w:r w:rsidR="00E00903" w:rsidRPr="00DC3913">
        <w:t xml:space="preserve"> </w:t>
      </w:r>
      <w:r w:rsidRPr="00DC3913">
        <w:t xml:space="preserve"> component to provide a modal target for gaze interactions. The script also enables data collection for gaze-related information to support research and interaction design.</w:t>
      </w:r>
    </w:p>
    <w:p w14:paraId="38F58E34" w14:textId="63FDE703" w:rsidR="00EE2C08" w:rsidRPr="00C82AA2" w:rsidRDefault="00E56FE8" w:rsidP="00FC5F6A">
      <w:pPr>
        <w:pStyle w:val="Heading2"/>
      </w:pPr>
      <w:bookmarkStart w:id="134" w:name="_Toc150376181"/>
      <w:r w:rsidRPr="00C82AA2">
        <w:t xml:space="preserve">6.10 </w:t>
      </w:r>
      <w:r w:rsidR="00EE2C08" w:rsidRPr="00C82AA2">
        <w:t>Selection Handler</w:t>
      </w:r>
      <w:bookmarkEnd w:id="134"/>
    </w:p>
    <w:p w14:paraId="43BB2CBB" w14:textId="63A976DE" w:rsidR="00E500D6" w:rsidRDefault="00E500D6" w:rsidP="00E500D6">
      <w:pPr>
        <w:rPr>
          <w:i/>
          <w:iCs/>
        </w:rPr>
      </w:pPr>
      <w:r w:rsidRPr="00E500D6">
        <w:lastRenderedPageBreak/>
        <w:t xml:space="preserve">The </w:t>
      </w:r>
      <w:r w:rsidRPr="00E500D6">
        <w:rPr>
          <w:rFonts w:ascii="Courier New" w:hAnsi="Courier New" w:cs="Courier New"/>
        </w:rPr>
        <w:t>SelectionHandler</w:t>
      </w:r>
      <w:r>
        <w:t xml:space="preserve"> </w:t>
      </w:r>
      <w:r w:rsidRPr="00E500D6">
        <w:t xml:space="preserve">class </w:t>
      </w:r>
      <w:r>
        <w:t>manages</w:t>
      </w:r>
      <w:r w:rsidRPr="00E500D6">
        <w:t xml:space="preserve"> user selections within</w:t>
      </w:r>
      <w:r>
        <w:t xml:space="preserve"> the M-USE software suite</w:t>
      </w:r>
      <w:r w:rsidRPr="00E500D6">
        <w:t xml:space="preserve">. It provides a versatile framework for handling various input methods, such as mouse clicks, touch input, and gaze tracking. This class encompasses a range of functions to define and monitor user selections. </w:t>
      </w:r>
      <w:r>
        <w:t xml:space="preserve">A </w:t>
      </w:r>
      <w:r w:rsidRPr="00E500D6">
        <w:rPr>
          <w:rFonts w:ascii="Courier New" w:hAnsi="Courier New" w:cs="Courier New"/>
        </w:rPr>
        <w:t>SelectionHandler</w:t>
      </w:r>
      <w:r w:rsidRPr="00E500D6">
        <w:t xml:space="preserve"> can be instantiated for specific use cases, configured with properties like input tracking, minimum and maximum selection duration, and maximum pixel displacement, which are critical factors in defining how user selections are tracked and interpreted.</w:t>
      </w:r>
    </w:p>
    <w:p w14:paraId="74A9005D" w14:textId="76089EA6" w:rsidR="00A60C6D" w:rsidRPr="00CB001D" w:rsidRDefault="00E56FE8" w:rsidP="00BD5967">
      <w:pPr>
        <w:pStyle w:val="Heading3"/>
        <w:rPr>
          <w:sz w:val="26"/>
        </w:rPr>
      </w:pPr>
      <w:bookmarkStart w:id="135" w:name="_Toc150376182"/>
      <w:r w:rsidRPr="00CB001D">
        <w:t xml:space="preserve">6.10.1 </w:t>
      </w:r>
      <w:r w:rsidR="00A60C6D" w:rsidRPr="00CB001D">
        <w:t>Creating A Selection Handler</w:t>
      </w:r>
      <w:bookmarkEnd w:id="135"/>
    </w:p>
    <w:p w14:paraId="12C8184A" w14:textId="623B764D" w:rsidR="006C39F5" w:rsidRPr="00E55627" w:rsidRDefault="00131F01" w:rsidP="00E55627">
      <w:r w:rsidRPr="00E55627">
        <w:rPr>
          <w:noProof/>
        </w:rPr>
        <mc:AlternateContent>
          <mc:Choice Requires="wps">
            <w:drawing>
              <wp:anchor distT="0" distB="0" distL="114300" distR="114300" simplePos="0" relativeHeight="251740160" behindDoc="0" locked="0" layoutInCell="1" allowOverlap="1" wp14:anchorId="552C12B8" wp14:editId="3FFB191A">
                <wp:simplePos x="0" y="0"/>
                <wp:positionH relativeFrom="margin">
                  <wp:posOffset>-6350</wp:posOffset>
                </wp:positionH>
                <wp:positionV relativeFrom="paragraph">
                  <wp:posOffset>901021</wp:posOffset>
                </wp:positionV>
                <wp:extent cx="5943600" cy="388883"/>
                <wp:effectExtent l="0" t="0" r="12700" b="17780"/>
                <wp:wrapTopAndBottom/>
                <wp:docPr id="2056161088"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12B8" id="Text Box 7" o:spid="_x0000_s1062" type="#_x0000_t202" style="position:absolute;margin-left:-.5pt;margin-top:70.95pt;width:468pt;height:30.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bkNwH0wCAACoBAAADgAAAAAAAAAAAAAAAAAuAgAAZHJzL2Uyb0RvYy54bWxQSwECLQAU&#13;&#10;AAYACAAAACEAk+/+ieUAAAAPAQAADwAAAAAAAAAAAAAAAACmBAAAZHJzL2Rvd25yZXYueG1sUEsF&#13;&#10;BgAAAAAEAAQA8wAAALgFAAAAAA==&#13;&#10;" fillcolor="#f2f2f2 [3052]" strokeweight=".5pt">
                <v:textbo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v:textbox>
                <w10:wrap type="topAndBottom" anchorx="margin"/>
              </v:shape>
            </w:pict>
          </mc:Fallback>
        </mc:AlternateContent>
      </w:r>
      <w:r w:rsidR="00CB001D" w:rsidRPr="00E55627">
        <w:t xml:space="preserve">The Selection Handler is </w:t>
      </w:r>
      <w:r w:rsidR="008E69BA" w:rsidRPr="00E55627">
        <w:t>defined at the initialization of the</w:t>
      </w:r>
      <w:r w:rsidR="00E55627">
        <w:t xml:space="preserve"> Trial Level</w:t>
      </w:r>
      <w:r w:rsidR="008E69BA" w:rsidRPr="00E55627">
        <w:t xml:space="preserve">. Below is an example of the Selection Handler in the </w:t>
      </w:r>
      <w:r w:rsidR="008E69BA" w:rsidRPr="00E55627">
        <w:rPr>
          <w:rFonts w:ascii="Courier New" w:hAnsi="Courier New" w:cs="Courier New"/>
        </w:rPr>
        <w:t xml:space="preserve">MazeGame_TrialLevel </w:t>
      </w:r>
      <w:r w:rsidR="008E69BA" w:rsidRPr="00E55627">
        <w:t xml:space="preserve">where selection corresponds to the </w:t>
      </w:r>
      <w:r w:rsidR="006B50CE" w:rsidRPr="00E55627">
        <w:t xml:space="preserve">mouse click </w:t>
      </w:r>
      <w:r w:rsidR="00E55627" w:rsidRPr="00E55627">
        <w:t xml:space="preserve">and initiates selection tracking at the start of the </w:t>
      </w:r>
      <w:r w:rsidR="00E55627" w:rsidRPr="00E55627">
        <w:rPr>
          <w:rFonts w:ascii="Courier New" w:hAnsi="Courier New" w:cs="Courier New"/>
        </w:rPr>
        <w:t>InitTrial</w:t>
      </w:r>
      <w:r w:rsidR="00E55627" w:rsidRPr="00E55627">
        <w:t xml:space="preserve"> state and terminates at the end of the </w:t>
      </w:r>
      <w:r w:rsidR="00E55627" w:rsidRPr="00E55627">
        <w:rPr>
          <w:rFonts w:ascii="Courier New" w:hAnsi="Courier New" w:cs="Courier New"/>
        </w:rPr>
        <w:t>ITI</w:t>
      </w:r>
      <w:r w:rsidR="00E55627" w:rsidRPr="00E55627">
        <w:t xml:space="preserve"> state. </w:t>
      </w:r>
    </w:p>
    <w:p w14:paraId="2BD91F2F" w14:textId="62804ABE" w:rsidR="00DA0E73" w:rsidRPr="00E56FE8" w:rsidRDefault="00DA0E73" w:rsidP="006C39F5">
      <w:pPr>
        <w:rPr>
          <w:color w:val="FF0000"/>
          <w:highlight w:val="yellow"/>
        </w:rPr>
      </w:pPr>
    </w:p>
    <w:p w14:paraId="508B55A4" w14:textId="47D820AF" w:rsidR="00A60C6D" w:rsidRPr="00CB001D" w:rsidRDefault="00E56FE8" w:rsidP="00BD5967">
      <w:pPr>
        <w:pStyle w:val="Heading3"/>
        <w:rPr>
          <w:sz w:val="26"/>
        </w:rPr>
      </w:pPr>
      <w:bookmarkStart w:id="136" w:name="_Toc150376183"/>
      <w:r w:rsidRPr="00CB001D">
        <w:t xml:space="preserve">6.10.2 </w:t>
      </w:r>
      <w:r w:rsidR="00A60C6D" w:rsidRPr="00CB001D">
        <w:t>Using the Selection Handler</w:t>
      </w:r>
      <w:bookmarkEnd w:id="136"/>
    </w:p>
    <w:p w14:paraId="6E9D40A8" w14:textId="43B424F2" w:rsidR="00E55627" w:rsidRPr="00E55627" w:rsidRDefault="00E55627" w:rsidP="00E55627">
      <w:r w:rsidRPr="00E55627">
        <w:rPr>
          <w:noProof/>
        </w:rPr>
        <mc:AlternateContent>
          <mc:Choice Requires="wps">
            <w:drawing>
              <wp:anchor distT="0" distB="0" distL="114300" distR="114300" simplePos="0" relativeHeight="251742208" behindDoc="0" locked="0" layoutInCell="1" allowOverlap="1" wp14:anchorId="21C6503D" wp14:editId="5000FA84">
                <wp:simplePos x="0" y="0"/>
                <wp:positionH relativeFrom="margin">
                  <wp:posOffset>-6350</wp:posOffset>
                </wp:positionH>
                <wp:positionV relativeFrom="paragraph">
                  <wp:posOffset>901021</wp:posOffset>
                </wp:positionV>
                <wp:extent cx="5943600" cy="388883"/>
                <wp:effectExtent l="0" t="0" r="12700" b="17780"/>
                <wp:wrapTopAndBottom/>
                <wp:docPr id="1419928982"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6503D" id="_x0000_s1063" type="#_x0000_t202" style="position:absolute;margin-left:-.5pt;margin-top:70.95pt;width:468pt;height:3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EfE/ykwCAACoBAAADgAAAAAAAAAAAAAAAAAuAgAAZHJzL2Uyb0RvYy54bWxQSwECLQAU&#13;&#10;AAYACAAAACEAk+/+ieUAAAAPAQAADwAAAAAAAAAAAAAAAACmBAAAZHJzL2Rvd25yZXYueG1sUEsF&#13;&#10;BgAAAAAEAAQA8wAAALgFAAAAAA==&#13;&#10;" fillcolor="#f2f2f2 [3052]" strokeweight=".5pt">
                <v:textbo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v:textbox>
                <w10:wrap type="topAndBottom" anchorx="margin"/>
              </v:shape>
            </w:pict>
          </mc:Fallback>
        </mc:AlternateContent>
      </w:r>
      <w:r w:rsidRPr="00E55627">
        <w:t xml:space="preserve">The Selection Handler is </w:t>
      </w:r>
      <w:r w:rsidR="00507E98">
        <w:t xml:space="preserve">used throughout the Trial Level for every task in M-USE. Below is an example of the Selection Handler in the </w:t>
      </w:r>
      <w:r w:rsidR="00507E98" w:rsidRPr="002633B4">
        <w:rPr>
          <w:rFonts w:ascii="Courier New" w:hAnsi="Courier New" w:cs="Courier New"/>
        </w:rPr>
        <w:t>ContinuousRecognition_</w:t>
      </w:r>
      <w:r w:rsidR="00712F4F" w:rsidRPr="002633B4">
        <w:rPr>
          <w:rFonts w:ascii="Courier New" w:hAnsi="Courier New" w:cs="Courier New"/>
        </w:rPr>
        <w:t>TrialLevel</w:t>
      </w:r>
      <w:r w:rsidRPr="002633B4">
        <w:rPr>
          <w:rFonts w:ascii="Courier New" w:hAnsi="Courier New" w:cs="Courier New"/>
        </w:rPr>
        <w:t xml:space="preserve"> </w:t>
      </w:r>
      <w:r w:rsidR="00FA07A8">
        <w:t xml:space="preserve">where the </w:t>
      </w:r>
      <w:r w:rsidR="00FA07A8" w:rsidRPr="002633B4">
        <w:rPr>
          <w:rFonts w:ascii="Courier New" w:hAnsi="Courier New" w:cs="Courier New"/>
        </w:rPr>
        <w:t>InitTrial</w:t>
      </w:r>
      <w:r w:rsidR="00FA07A8">
        <w:t xml:space="preserve"> state terminates once the Selection Handler named </w:t>
      </w:r>
      <w:r w:rsidR="00FA07A8" w:rsidRPr="002633B4">
        <w:rPr>
          <w:rFonts w:ascii="Courier New" w:hAnsi="Courier New" w:cs="Courier New"/>
        </w:rPr>
        <w:t>ShotgunHandler</w:t>
      </w:r>
      <w:r w:rsidR="00FA07A8">
        <w:t xml:space="preserve"> </w:t>
      </w:r>
      <w:r w:rsidR="002633B4">
        <w:t xml:space="preserve">successfully selects the start button. </w:t>
      </w:r>
    </w:p>
    <w:p w14:paraId="0BDF127D" w14:textId="45452BCA" w:rsidR="00917555" w:rsidRDefault="00917555">
      <w:pPr>
        <w:rPr>
          <w:smallCaps/>
          <w:spacing w:val="5"/>
          <w:sz w:val="36"/>
          <w:szCs w:val="36"/>
        </w:rPr>
      </w:pPr>
      <w:r>
        <w:br w:type="page"/>
      </w:r>
    </w:p>
    <w:p w14:paraId="07D4E988" w14:textId="66CB29DE" w:rsidR="00430C14" w:rsidRPr="00754A9D" w:rsidRDefault="00C7704C" w:rsidP="00FC5F6A">
      <w:pPr>
        <w:pStyle w:val="Heading1"/>
      </w:pPr>
      <w:bookmarkStart w:id="137" w:name="_Toc150376184"/>
      <w:r>
        <w:lastRenderedPageBreak/>
        <w:t xml:space="preserve">7 </w:t>
      </w:r>
      <w:r w:rsidR="00D4520E">
        <w:t xml:space="preserve">Resource </w:t>
      </w:r>
      <w:r w:rsidR="00D4520E" w:rsidRPr="00FC5F6A">
        <w:t>Management</w:t>
      </w:r>
      <w:bookmarkEnd w:id="137"/>
    </w:p>
    <w:p w14:paraId="0E0FA8A7" w14:textId="45C56F17" w:rsidR="005A3078" w:rsidRPr="005A3078" w:rsidRDefault="00CB6C3C" w:rsidP="005A3078">
      <w:pPr>
        <w:pStyle w:val="Heading2"/>
      </w:pPr>
      <w:bookmarkStart w:id="138" w:name="_Toc150376185"/>
      <w:r>
        <w:t xml:space="preserve">7.1 </w:t>
      </w:r>
      <w:r w:rsidR="00D4520E">
        <w:t xml:space="preserve">Stimuli </w:t>
      </w:r>
      <w:r w:rsidR="00E963B3" w:rsidRPr="00FC5F6A">
        <w:t>M</w:t>
      </w:r>
      <w:r w:rsidR="00D4520E" w:rsidRPr="00FC5F6A">
        <w:t>anagement</w:t>
      </w:r>
      <w:bookmarkEnd w:id="138"/>
    </w:p>
    <w:p w14:paraId="09C5C286" w14:textId="32DE85A2" w:rsidR="005A3078" w:rsidRPr="00BD5967" w:rsidRDefault="00CB6C3C" w:rsidP="005A3078">
      <w:pPr>
        <w:pStyle w:val="Heading3"/>
        <w:rPr>
          <w:sz w:val="26"/>
        </w:rPr>
      </w:pPr>
      <w:bookmarkStart w:id="139" w:name="_Toc140745168"/>
      <w:bookmarkStart w:id="140" w:name="_Toc150376186"/>
      <w:r>
        <w:t xml:space="preserve">7.1.1 </w:t>
      </w:r>
      <w:r w:rsidR="005A3078">
        <w:t>Stim Groups</w:t>
      </w:r>
      <w:bookmarkEnd w:id="139"/>
      <w:bookmarkEnd w:id="140"/>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4"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Q1b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7O0NWz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1FEBE772" w:rsidR="005A3078" w:rsidRPr="00BD5967" w:rsidRDefault="00CB6C3C" w:rsidP="005A3078">
      <w:pPr>
        <w:pStyle w:val="Heading3"/>
        <w:rPr>
          <w:sz w:val="26"/>
        </w:rPr>
      </w:pPr>
      <w:bookmarkStart w:id="141" w:name="_Toc140745169"/>
      <w:bookmarkStart w:id="142" w:name="_Toc150376187"/>
      <w:r>
        <w:t xml:space="preserve">7.1.2 </w:t>
      </w:r>
      <w:r w:rsidR="005A3078">
        <w:t>Stim Defs</w:t>
      </w:r>
      <w:bookmarkEnd w:id="141"/>
      <w:bookmarkEnd w:id="142"/>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6618B260" w:rsidR="005A3078" w:rsidRPr="00BD5967" w:rsidRDefault="00CB6C3C" w:rsidP="005A3078">
      <w:pPr>
        <w:pStyle w:val="Heading3"/>
        <w:rPr>
          <w:sz w:val="26"/>
        </w:rPr>
      </w:pPr>
      <w:bookmarkStart w:id="143" w:name="_Toc140745170"/>
      <w:bookmarkStart w:id="144" w:name="_Toc150376188"/>
      <w:r>
        <w:t xml:space="preserve">7.1.3 </w:t>
      </w:r>
      <w:r w:rsidR="005A3078">
        <w:t>Using Stimuli in a Task</w:t>
      </w:r>
      <w:bookmarkEnd w:id="143"/>
      <w:bookmarkEnd w:id="144"/>
    </w:p>
    <w:p w14:paraId="7ECDC15C" w14:textId="381ABFF4" w:rsidR="006A1450"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5"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v8m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7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PbC/yY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6"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69EA0C34" w:rsidR="00D90EC4" w:rsidRPr="00BD5967" w:rsidRDefault="00CB6C3C" w:rsidP="00BD5967">
      <w:pPr>
        <w:pStyle w:val="Heading3"/>
        <w:rPr>
          <w:sz w:val="26"/>
        </w:rPr>
      </w:pPr>
      <w:bookmarkStart w:id="145" w:name="_Toc150376189"/>
      <w:r>
        <w:t xml:space="preserve">7.1.4 </w:t>
      </w:r>
      <w:r w:rsidR="00D90EC4">
        <w:t>Generating Stimuli in Blender</w:t>
      </w:r>
      <w:bookmarkEnd w:id="145"/>
    </w:p>
    <w:p w14:paraId="480C7616" w14:textId="244E27AD" w:rsidR="00D90EC4" w:rsidRDefault="00FF1586" w:rsidP="00A60C6D">
      <w:r>
        <w:t xml:space="preserve">Refer to the </w:t>
      </w:r>
      <w:r w:rsidRPr="00AC51B0">
        <w:t>Stimulus Generation Manual.</w:t>
      </w:r>
    </w:p>
    <w:p w14:paraId="211B161E" w14:textId="2DD036F6" w:rsidR="00E963B3" w:rsidRDefault="00CB6C3C" w:rsidP="00FC5F6A">
      <w:pPr>
        <w:pStyle w:val="Heading2"/>
      </w:pPr>
      <w:bookmarkStart w:id="146" w:name="_Toc150376190"/>
      <w:r>
        <w:t xml:space="preserve">7.2 </w:t>
      </w:r>
      <w:r w:rsidR="00E963B3">
        <w:t xml:space="preserve">Context </w:t>
      </w:r>
      <w:r w:rsidR="00E963B3" w:rsidRPr="00FC5F6A">
        <w:t>Management</w:t>
      </w:r>
      <w:bookmarkEnd w:id="146"/>
    </w:p>
    <w:p w14:paraId="272C347F" w14:textId="7BB3124D" w:rsidR="00EE2C08" w:rsidRPr="00BD5967" w:rsidRDefault="00CB6C3C" w:rsidP="00BD5967">
      <w:pPr>
        <w:pStyle w:val="Heading3"/>
        <w:rPr>
          <w:sz w:val="26"/>
        </w:rPr>
      </w:pPr>
      <w:bookmarkStart w:id="147" w:name="_Toc150376191"/>
      <w:r>
        <w:t xml:space="preserve">7.2.1 </w:t>
      </w:r>
      <w:r w:rsidR="00EE2C08">
        <w:t>Generating Contexts</w:t>
      </w:r>
      <w:bookmarkEnd w:id="147"/>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3693BDD7" w:rsidR="008223D8" w:rsidRPr="008223D8" w:rsidRDefault="00CB6C3C" w:rsidP="008223D8">
      <w:pPr>
        <w:pStyle w:val="Heading3"/>
        <w:rPr>
          <w:sz w:val="26"/>
        </w:rPr>
      </w:pPr>
      <w:bookmarkStart w:id="148" w:name="_Toc150376192"/>
      <w:r>
        <w:t xml:space="preserve">7.2.2 </w:t>
      </w:r>
      <w:r w:rsidR="008223D8" w:rsidRPr="008223D8">
        <w:t>Preparing Distinct Context Conditions</w:t>
      </w:r>
      <w:bookmarkEnd w:id="148"/>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0B3EBCAA" w:rsidR="001C3AA8" w:rsidRPr="00F27B96" w:rsidRDefault="00CB6C3C" w:rsidP="00F27B96">
      <w:pPr>
        <w:pStyle w:val="Heading3"/>
        <w:rPr>
          <w:sz w:val="26"/>
        </w:rPr>
      </w:pPr>
      <w:bookmarkStart w:id="149" w:name="_Toc150376193"/>
      <w:r>
        <w:lastRenderedPageBreak/>
        <w:t xml:space="preserve">7.2.3 </w:t>
      </w:r>
      <w:r w:rsidR="00F27B96">
        <w:t>Interfacing with Dalle2 in Python</w:t>
      </w:r>
      <w:bookmarkEnd w:id="149"/>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06C1848">
            <wp:simplePos x="0" y="0"/>
            <wp:positionH relativeFrom="margin">
              <wp:align>center</wp:align>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6"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625F6329">
            <wp:simplePos x="0" y="0"/>
            <wp:positionH relativeFrom="margin">
              <wp:align>center</wp:align>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1476CFF8"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w:lastRenderedPageBreak/>
        <mc:AlternateContent>
          <mc:Choice Requires="wps">
            <w:drawing>
              <wp:anchor distT="0" distB="0" distL="114300" distR="114300" simplePos="0" relativeHeight="251738112" behindDoc="0" locked="0" layoutInCell="1" allowOverlap="1" wp14:anchorId="51810C11" wp14:editId="355EECFB">
                <wp:simplePos x="0" y="0"/>
                <wp:positionH relativeFrom="margin">
                  <wp:align>center</wp:align>
                </wp:positionH>
                <wp:positionV relativeFrom="paragraph">
                  <wp:posOffset>0</wp:posOffset>
                </wp:positionV>
                <wp:extent cx="5943600" cy="5401945"/>
                <wp:effectExtent l="0" t="0" r="12700" b="8255"/>
                <wp:wrapTopAndBottom/>
                <wp:docPr id="1520342646" name="Text Box 1520342646"/>
                <wp:cNvGraphicFramePr/>
                <a:graphic xmlns:a="http://schemas.openxmlformats.org/drawingml/2006/main">
                  <a:graphicData uri="http://schemas.microsoft.com/office/word/2010/wordprocessingShape">
                    <wps:wsp>
                      <wps:cNvSpPr txBox="1"/>
                      <wps:spPr>
                        <a:xfrm>
                          <a:off x="0" y="0"/>
                          <a:ext cx="5943600" cy="5401945"/>
                        </a:xfrm>
                        <a:prstGeom prst="rect">
                          <a:avLst/>
                        </a:prstGeom>
                        <a:solidFill>
                          <a:srgbClr val="F8F8F8"/>
                        </a:solidFill>
                        <a:ln w="6350">
                          <a:solidFill>
                            <a:prstClr val="black"/>
                          </a:solidFill>
                        </a:ln>
                      </wps:spPr>
                      <wps:txb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10C11" id="Text Box 1520342646" o:spid="_x0000_s1067" type="#_x0000_t202" style="position:absolute;margin-left:0;margin-top:0;width:468pt;height:425.3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" fillcolor="#f8f8f8" strokeweight=".5pt">
                <v:textbo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v:textbox>
                <w10:wrap type="topAndBottom" anchorx="margin"/>
              </v:shape>
            </w:pict>
          </mc:Fallback>
        </mc:AlternateContent>
      </w:r>
    </w:p>
    <w:p w14:paraId="0103B4AF" w14:textId="3D46BAAE" w:rsidR="001C3AA8" w:rsidRDefault="001C3AA8" w:rsidP="00EE2C08">
      <w:r>
        <w:t xml:space="preserve">Note: We save each context with a file name matching the numbering system used in the excel file above. This allows for easy categorization and retrieval of specific contexts. </w:t>
      </w:r>
    </w:p>
    <w:p w14:paraId="0637601D" w14:textId="231F3753" w:rsidR="00EE2C08" w:rsidRPr="00BD5967" w:rsidRDefault="00CB6C3C" w:rsidP="00BD5967">
      <w:pPr>
        <w:pStyle w:val="Heading3"/>
        <w:rPr>
          <w:sz w:val="26"/>
        </w:rPr>
      </w:pPr>
      <w:bookmarkStart w:id="150" w:name="_Toc150376194"/>
      <w:r>
        <w:t xml:space="preserve">7.2.4 </w:t>
      </w:r>
      <w:r w:rsidR="00EE2C08">
        <w:t>Using Contexts in a Task</w:t>
      </w:r>
      <w:bookmarkEnd w:id="150"/>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8"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9+rUN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lastRenderedPageBreak/>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F7F25FF" w14:textId="1B97EA8D" w:rsidR="0097535D" w:rsidRPr="0097535D" w:rsidRDefault="00CB6C3C" w:rsidP="00CB6C3C">
      <w:pPr>
        <w:pStyle w:val="Heading1"/>
      </w:pPr>
      <w:bookmarkStart w:id="151" w:name="_Toc150376195"/>
      <w:r>
        <w:lastRenderedPageBreak/>
        <w:t xml:space="preserve">8 </w:t>
      </w:r>
      <w:r w:rsidR="00D4520E">
        <w:t xml:space="preserve">Data </w:t>
      </w:r>
      <w:r w:rsidR="00D4520E" w:rsidRPr="00FC5F6A">
        <w:t>Management</w:t>
      </w:r>
      <w:bookmarkEnd w:id="151"/>
    </w:p>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60D413C0" w:rsidR="0097535D" w:rsidRDefault="00CB6C3C" w:rsidP="0097535D">
      <w:pPr>
        <w:pStyle w:val="Heading2"/>
      </w:pPr>
      <w:bookmarkStart w:id="152" w:name="_Ref142908321"/>
      <w:bookmarkStart w:id="153" w:name="_Toc146029844"/>
      <w:bookmarkStart w:id="154" w:name="_Toc150376196"/>
      <w:r>
        <w:t xml:space="preserve">8.1 </w:t>
      </w:r>
      <w:r w:rsidR="0097535D">
        <w:t xml:space="preserve">Session </w:t>
      </w:r>
      <w:r w:rsidR="0097535D" w:rsidRPr="00FC5F6A">
        <w:t>Data</w:t>
      </w:r>
      <w:bookmarkEnd w:id="152"/>
      <w:bookmarkEnd w:id="153"/>
      <w:bookmarkEnd w:id="154"/>
    </w:p>
    <w:p w14:paraId="1770D0C0" w14:textId="77777777" w:rsidR="0097535D" w:rsidRPr="00814280" w:rsidRDefault="0097535D" w:rsidP="00CE272E">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80C109C" w:rsidR="00DE34B7" w:rsidRDefault="00CB6C3C" w:rsidP="00DE34B7">
      <w:pPr>
        <w:pStyle w:val="Heading2"/>
      </w:pPr>
      <w:bookmarkStart w:id="155" w:name="_Ref142908370"/>
      <w:bookmarkStart w:id="156" w:name="_Toc146029845"/>
      <w:bookmarkStart w:id="157" w:name="_Toc150376197"/>
      <w:r>
        <w:t xml:space="preserve">8.2 </w:t>
      </w:r>
      <w:r w:rsidR="0097535D">
        <w:t>Block Data</w:t>
      </w:r>
      <w:bookmarkEnd w:id="155"/>
      <w:bookmarkEnd w:id="156"/>
      <w:bookmarkEnd w:id="157"/>
    </w:p>
    <w:p w14:paraId="05284640" w14:textId="17E26786" w:rsidR="0097535D" w:rsidRPr="004D3CC3" w:rsidRDefault="0097535D" w:rsidP="00CE272E">
      <w:pPr>
        <w:rPr>
          <w:i/>
          <w:iCs/>
        </w:rPr>
      </w:pPr>
      <w:bookmarkStart w:id="158" w:name="_Toc146870140"/>
      <w:bookmarkStart w:id="159" w:name="_Ref142908386"/>
      <w:bookmarkStart w:id="160" w:name="_Toc146029846"/>
      <w:r w:rsidRPr="004D3CC3">
        <w:t xml:space="preserve">The </w:t>
      </w:r>
      <w:r w:rsidRPr="004D3CC3">
        <w:rPr>
          <w:rFonts w:ascii="Courier New" w:hAnsi="Courier New" w:cs="Courier New"/>
        </w:rPr>
        <w:t>BlockData</w:t>
      </w:r>
      <w:r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8"/>
    </w:p>
    <w:p w14:paraId="751BBF17" w14:textId="53D583D2" w:rsidR="0097535D" w:rsidRPr="00BD5967" w:rsidRDefault="00CB6C3C" w:rsidP="0097535D">
      <w:pPr>
        <w:pStyle w:val="Heading2"/>
        <w:rPr>
          <w:sz w:val="26"/>
          <w:szCs w:val="26"/>
        </w:rPr>
      </w:pPr>
      <w:bookmarkStart w:id="161" w:name="_Toc150376198"/>
      <w:r>
        <w:t>8.</w:t>
      </w:r>
      <w:r w:rsidR="00CE272E">
        <w:t xml:space="preserve">3 </w:t>
      </w:r>
      <w:r w:rsidR="0097535D">
        <w:t>Trial Data</w:t>
      </w:r>
      <w:bookmarkEnd w:id="159"/>
      <w:bookmarkEnd w:id="160"/>
      <w:bookmarkEnd w:id="161"/>
    </w:p>
    <w:p w14:paraId="447EDE40" w14:textId="77777777" w:rsidR="0097535D" w:rsidRDefault="0097535D" w:rsidP="00CE272E">
      <w:bookmarkStart w:id="162" w:name="_Toc146870142"/>
      <w:bookmarkStart w:id="163" w:name="_Ref142908400"/>
      <w:bookmarkStart w:id="164" w:name="_Ref142908447"/>
      <w:bookmarkStart w:id="165" w:name="_Toc146029847"/>
      <w:r w:rsidRPr="00F13E4B">
        <w:rPr>
          <w:rFonts w:cstheme="majorHAnsi"/>
        </w:rPr>
        <w:t>The</w:t>
      </w:r>
      <w:r>
        <w:rPr>
          <w:rFonts w:cstheme="majorHAnsi"/>
        </w:rPr>
        <w:t xml:space="preserve"> </w:t>
      </w:r>
      <w:r w:rsidRPr="001600FD">
        <w:rPr>
          <w:rFonts w:ascii="Courier New" w:hAnsi="Courier New" w:cs="Courier New"/>
        </w:rPr>
        <w:t>TrialData</w:t>
      </w:r>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2"/>
    </w:p>
    <w:p w14:paraId="522111B2" w14:textId="5BFC2C78" w:rsidR="0097535D" w:rsidRPr="00363CFC" w:rsidRDefault="00CE272E" w:rsidP="0097535D">
      <w:pPr>
        <w:pStyle w:val="Heading2"/>
      </w:pPr>
      <w:bookmarkStart w:id="166" w:name="_Toc150376199"/>
      <w:r>
        <w:t xml:space="preserve">8.4 </w:t>
      </w:r>
      <w:r w:rsidR="0097535D">
        <w:t>Frame Data</w:t>
      </w:r>
      <w:bookmarkEnd w:id="163"/>
      <w:bookmarkEnd w:id="164"/>
      <w:bookmarkEnd w:id="165"/>
      <w:bookmarkEnd w:id="166"/>
    </w:p>
    <w:p w14:paraId="59B0A856" w14:textId="77777777" w:rsidR="0097535D" w:rsidRPr="00363CFC" w:rsidRDefault="0097535D" w:rsidP="00CE272E">
      <w:bookmarkStart w:id="167"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69CF7DE6" w:rsidR="0097535D" w:rsidRPr="00BD5967" w:rsidRDefault="00CE272E" w:rsidP="0097535D">
      <w:pPr>
        <w:pStyle w:val="Heading2"/>
        <w:rPr>
          <w:sz w:val="26"/>
          <w:szCs w:val="26"/>
        </w:rPr>
      </w:pPr>
      <w:bookmarkStart w:id="168" w:name="_Toc150376200"/>
      <w:r>
        <w:t xml:space="preserve">8.5 </w:t>
      </w:r>
      <w:r w:rsidR="0097535D">
        <w:t>Gaze Data</w:t>
      </w:r>
      <w:bookmarkEnd w:id="167"/>
      <w:bookmarkEnd w:id="168"/>
    </w:p>
    <w:p w14:paraId="795B1872" w14:textId="77777777" w:rsidR="0097535D" w:rsidRDefault="0097535D" w:rsidP="00CE272E">
      <w:bookmarkStart w:id="169" w:name="_Toc146870145"/>
      <w:bookmarkStart w:id="170" w:name="_Toc146029849"/>
      <w:r>
        <w:t xml:space="preserve">The </w:t>
      </w:r>
      <w:r w:rsidRPr="00F13E4B">
        <w:rPr>
          <w:rFonts w:ascii="Courier New" w:hAnsi="Courier New" w:cs="Courier New"/>
        </w:rPr>
        <w:t>GazeData</w:t>
      </w:r>
      <w:r w:rsidRPr="00F13E4B">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69"/>
    </w:p>
    <w:p w14:paraId="36C5D6E9" w14:textId="213C8FCB" w:rsidR="0097535D" w:rsidRPr="001E1481" w:rsidRDefault="00CE272E" w:rsidP="0097535D">
      <w:pPr>
        <w:pStyle w:val="Heading2"/>
      </w:pPr>
      <w:bookmarkStart w:id="171" w:name="_Toc150376201"/>
      <w:r>
        <w:t xml:space="preserve">8.6 </w:t>
      </w:r>
      <w:r w:rsidR="0097535D">
        <w:t xml:space="preserve">Serial </w:t>
      </w:r>
      <w:bookmarkStart w:id="172" w:name="_Toc146029850"/>
      <w:bookmarkEnd w:id="170"/>
      <w:r w:rsidR="0097535D">
        <w:t>Data</w:t>
      </w:r>
      <w:bookmarkEnd w:id="171"/>
      <w:bookmarkEnd w:id="172"/>
    </w:p>
    <w:p w14:paraId="5ED2681B" w14:textId="77777777" w:rsidR="0097535D" w:rsidRDefault="0097535D" w:rsidP="00CE272E">
      <w:bookmarkStart w:id="173" w:name="_Toc146870147"/>
      <w:bookmarkStart w:id="174" w:name="_Ref142908466"/>
      <w:bookmarkStart w:id="175" w:name="_Toc146029851"/>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and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are designed to manage data related to serial communication. </w:t>
      </w:r>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w:t>
      </w:r>
      <w:r w:rsidRPr="001E1481">
        <w:t>stores data sent through the serial port</w:t>
      </w:r>
      <w:r>
        <w:t xml:space="preserve">, while the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records data received via a serial port. These classes enable the recording and </w:t>
      </w:r>
      <w:r w:rsidRPr="001E1481">
        <w:lastRenderedPageBreak/>
        <w:t xml:space="preserve">analysis of data exchanged between the </w:t>
      </w:r>
      <w:r>
        <w:t>M-USE software</w:t>
      </w:r>
      <w:r w:rsidRPr="001E1481">
        <w:t xml:space="preserve"> and external hardware or devices via serial communication</w:t>
      </w:r>
      <w:r>
        <w:t>.</w:t>
      </w:r>
      <w:bookmarkEnd w:id="173"/>
    </w:p>
    <w:p w14:paraId="48F0CE3E" w14:textId="1B007B11" w:rsidR="0097535D" w:rsidRPr="00BD5967" w:rsidRDefault="00CE272E" w:rsidP="0097535D">
      <w:pPr>
        <w:pStyle w:val="Heading2"/>
        <w:rPr>
          <w:sz w:val="26"/>
          <w:szCs w:val="26"/>
        </w:rPr>
      </w:pPr>
      <w:bookmarkStart w:id="176" w:name="_Toc150376202"/>
      <w:r>
        <w:t xml:space="preserve">8.7 </w:t>
      </w:r>
      <w:r w:rsidR="0097535D">
        <w:t>Summary Data</w:t>
      </w:r>
      <w:bookmarkEnd w:id="174"/>
      <w:bookmarkEnd w:id="175"/>
      <w:bookmarkEnd w:id="176"/>
    </w:p>
    <w:p w14:paraId="376CF56E" w14:textId="2524E004" w:rsidR="00A644D8" w:rsidRPr="00A644D8" w:rsidRDefault="0097535D" w:rsidP="00A644D8">
      <w:bookmarkStart w:id="177" w:name="_Toc146870149"/>
      <w:r w:rsidRPr="000734DE">
        <w:t>The</w:t>
      </w:r>
      <w:r>
        <w:t xml:space="preserve"> </w:t>
      </w:r>
      <w:r>
        <w:rPr>
          <w:rFonts w:ascii="Courier New" w:hAnsi="Courier New" w:cs="Courier New"/>
        </w:rPr>
        <w:t>TaskS</w:t>
      </w:r>
      <w:r w:rsidRPr="000734DE">
        <w:rPr>
          <w:rFonts w:ascii="Courier New" w:hAnsi="Courier New" w:cs="Courier New"/>
        </w:rPr>
        <w:t>ummaryData</w:t>
      </w:r>
      <w:r w:rsidRPr="000734DE">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7"/>
      <w:r w:rsidRPr="000734DE">
        <w:t xml:space="preserve"> </w:t>
      </w:r>
    </w:p>
    <w:p w14:paraId="7C8B34A0" w14:textId="36862809" w:rsidR="00BB3807" w:rsidRDefault="00CE272E" w:rsidP="00BB3807">
      <w:pPr>
        <w:pStyle w:val="Heading2"/>
      </w:pPr>
      <w:bookmarkStart w:id="178" w:name="_Toc150376203"/>
      <w:r>
        <w:t xml:space="preserve">8.8 </w:t>
      </w:r>
      <w:r w:rsidR="00447401">
        <w:t xml:space="preserve">Server </w:t>
      </w:r>
      <w:r w:rsidR="00447401" w:rsidRPr="00FC5F6A">
        <w:t>Management</w:t>
      </w:r>
      <w:bookmarkEnd w:id="178"/>
    </w:p>
    <w:p w14:paraId="4EBEA339" w14:textId="6E00AC23" w:rsidR="00BB3807" w:rsidRDefault="00CE272E" w:rsidP="00BB3807">
      <w:pPr>
        <w:pStyle w:val="Heading3"/>
      </w:pPr>
      <w:bookmarkStart w:id="179" w:name="_Toc150376204"/>
      <w:r>
        <w:t xml:space="preserve">8.8.1 </w:t>
      </w:r>
      <w:r w:rsidR="00BB3807">
        <w:t>ServerManager</w:t>
      </w:r>
      <w:r w:rsidR="009602E5">
        <w:t xml:space="preserve"> Class</w:t>
      </w:r>
      <w:bookmarkEnd w:id="179"/>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64940CF5" w:rsidR="00422544" w:rsidRDefault="00CE272E" w:rsidP="00422544">
      <w:pPr>
        <w:pStyle w:val="Heading3"/>
      </w:pPr>
      <w:bookmarkStart w:id="180" w:name="_Ref142907848"/>
      <w:bookmarkStart w:id="181" w:name="_Toc150376205"/>
      <w:r>
        <w:t xml:space="preserve">8.8.2 </w:t>
      </w:r>
      <w:r w:rsidR="00422544">
        <w:t>Server Setup</w:t>
      </w:r>
      <w:bookmarkEnd w:id="180"/>
      <w:bookmarkEnd w:id="181"/>
    </w:p>
    <w:p w14:paraId="23710A64" w14:textId="77777777" w:rsidR="00724AC1" w:rsidRDefault="00422544" w:rsidP="00CE272E">
      <w:r>
        <w:t>Setup an external web server that handles HTTP requests</w:t>
      </w:r>
      <w:r w:rsidR="00AA785D">
        <w:t>, and setup a username and password for SSH access to the server</w:t>
      </w:r>
      <w:r>
        <w:t xml:space="preserve">. </w:t>
      </w:r>
    </w:p>
    <w:p w14:paraId="7FEFEA11" w14:textId="0B176300" w:rsidR="00724AC1" w:rsidRDefault="00724AC1" w:rsidP="00CE272E">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CE272E">
      <w:r>
        <w:t xml:space="preserve">Next, enter the password associated with your account and hit enter. </w:t>
      </w:r>
    </w:p>
    <w:p w14:paraId="12FE1498" w14:textId="10814D2A" w:rsidR="00405CB6" w:rsidRDefault="00724AC1" w:rsidP="00CE272E">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CE272E">
      <w:pPr>
        <w:rPr>
          <w:u w:val="single"/>
        </w:rPr>
      </w:pPr>
      <w:r w:rsidRPr="00E8430A">
        <w:rPr>
          <w:u w:val="single"/>
        </w:rPr>
        <w:t>Placing the PHP Scripts on the server:</w:t>
      </w:r>
    </w:p>
    <w:p w14:paraId="5D09548C" w14:textId="70B3E966" w:rsidR="006F4F6D" w:rsidRDefault="00411BD3" w:rsidP="00CE272E">
      <w:r>
        <w:t xml:space="preserve">The PHP scripts are contained within the project at M-USE/USE_CORE/Assets/_Scripts/GeneralScripts/PHP_Scripts and you will need to copy them over to your 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w:t>
      </w:r>
      <w:r w:rsidR="00DA2B9B">
        <w:lastRenderedPageBreak/>
        <w:t xml:space="preserve">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CE272E">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CE272E">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C0FE72" w14:textId="1EC1F05E" w:rsidR="004C064E" w:rsidRPr="00E8430A" w:rsidRDefault="004C064E" w:rsidP="00CE272E">
      <w:pPr>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16736A6F" w14:textId="4173B8E2" w:rsidR="0087194A" w:rsidRDefault="0087194A" w:rsidP="00CE272E">
      <w:r w:rsidRPr="00E8430A">
        <w:rPr>
          <w:u w:val="single"/>
        </w:rPr>
        <w:t>Creating the DATA folder on the server:</w:t>
      </w:r>
    </w:p>
    <w:p w14:paraId="2736E961" w14:textId="56EA8467" w:rsidR="006D0B8A" w:rsidRDefault="00E635AE" w:rsidP="00CE272E">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CC8AC90" w14:textId="112F0611" w:rsidR="00BF5C55" w:rsidRPr="00E8430A" w:rsidRDefault="00CC1295" w:rsidP="00CE272E">
      <w:pPr>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0812C5AF" w14:textId="0AE1B51A" w:rsidR="0003450D" w:rsidRPr="00E8430A" w:rsidRDefault="0003450D" w:rsidP="00CE272E">
      <w:pPr>
        <w:rPr>
          <w:u w:val="single"/>
        </w:rPr>
      </w:pPr>
      <w:r w:rsidRPr="00E8430A">
        <w:rPr>
          <w:u w:val="single"/>
        </w:rPr>
        <w:t>Creating the Resources folder on the server:</w:t>
      </w:r>
    </w:p>
    <w:p w14:paraId="37F11BF6" w14:textId="0DCD01DE" w:rsidR="00601AF3" w:rsidRDefault="00601AF3" w:rsidP="00CE272E">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CE272E">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03D00284" w:rsidR="001D19F8" w:rsidRDefault="00CE272E" w:rsidP="001D19F8">
      <w:pPr>
        <w:pStyle w:val="Heading3"/>
      </w:pPr>
      <w:bookmarkStart w:id="182" w:name="_Toc150376206"/>
      <w:r>
        <w:t xml:space="preserve">8.8.3 </w:t>
      </w:r>
      <w:r w:rsidR="001D19F8">
        <w:t>Connecting to Server</w:t>
      </w:r>
      <w:r w:rsidR="002B216B">
        <w:t xml:space="preserve"> During a Session</w:t>
      </w:r>
      <w:bookmarkEnd w:id="182"/>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079B91C1"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6531E7">
        <w:t>8.8.2 Server Setup</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2464790"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6531E7" w:rsidRPr="006531E7">
        <w:rPr>
          <w:b/>
          <w:bCs/>
        </w:rPr>
        <w:t>8.8.2 Server Setup</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324CDB19"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006531E7" w:rsidRPr="006531E7">
        <w:rPr>
          <w:b/>
          <w:bCs/>
        </w:rPr>
        <w:t>8.1</w:t>
      </w:r>
      <w:r w:rsidR="006531E7">
        <w:t xml:space="preserve"> </w:t>
      </w:r>
      <w:r w:rsidR="006531E7" w:rsidRPr="006531E7">
        <w:rPr>
          <w:b/>
          <w:bCs/>
        </w:rPr>
        <w:t>Session</w:t>
      </w:r>
      <w:r w:rsidR="006531E7">
        <w:t xml:space="preserve"> </w:t>
      </w:r>
      <w:r w:rsidR="006531E7" w:rsidRPr="00FC5F6A">
        <w:t>Data</w:t>
      </w:r>
      <w:r>
        <w:fldChar w:fldCharType="end"/>
      </w:r>
    </w:p>
    <w:p w14:paraId="755BCA37" w14:textId="77777777" w:rsidR="006531E7" w:rsidRPr="004D3CC3" w:rsidRDefault="00E0473C" w:rsidP="006531E7">
      <w:pPr>
        <w:pStyle w:val="ListParagraph"/>
        <w:numPr>
          <w:ilvl w:val="0"/>
          <w:numId w:val="14"/>
        </w:numPr>
        <w:rPr>
          <w:i/>
          <w:iCs/>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6531E7" w:rsidRPr="006531E7">
        <w:rPr>
          <w:b/>
          <w:bCs/>
        </w:rPr>
        <w:t>8.2 Block</w:t>
      </w:r>
      <w:r w:rsidR="006531E7">
        <w:t xml:space="preserve">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The BlockData</w:t>
      </w:r>
      <w:r w:rsidR="006531E7"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p>
    <w:p w14:paraId="1DEDEE33" w14:textId="77777777" w:rsidR="006531E7" w:rsidRDefault="006531E7" w:rsidP="006531E7">
      <w:pPr>
        <w:pStyle w:val="ListParagraph"/>
        <w:numPr>
          <w:ilvl w:val="0"/>
          <w:numId w:val="14"/>
        </w:numPr>
      </w:pPr>
      <w:r>
        <w:t>8.3 Trial Data</w:t>
      </w:r>
      <w:r w:rsidR="008223D8" w:rsidRPr="008223D8">
        <w:rPr>
          <w:b/>
          <w:bCs/>
        </w:rPr>
        <w:fldChar w:fldCharType="end"/>
      </w:r>
      <w:r w:rsidR="00E0473C"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Pr="006531E7">
        <w:rPr>
          <w:b/>
          <w:bCs/>
        </w:rPr>
        <w:t>The TrialData</w:t>
      </w:r>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39F09535" w14:textId="35C6B755"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r w:rsidR="00E0473C">
        <w:t>)</w:t>
      </w:r>
    </w:p>
    <w:p w14:paraId="7614F55A" w14:textId="77777777" w:rsidR="006531E7" w:rsidRDefault="008223D8" w:rsidP="006531E7">
      <w:pPr>
        <w:pStyle w:val="ListParagraph"/>
        <w:numPr>
          <w:ilvl w:val="0"/>
          <w:numId w:val="14"/>
        </w:num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006531E7" w:rsidRPr="006531E7">
        <w:rPr>
          <w:b/>
          <w:bCs/>
        </w:rPr>
        <w:t>The SerialSentData</w:t>
      </w:r>
      <w:r w:rsidR="006531E7">
        <w:t xml:space="preserve"> and </w:t>
      </w:r>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r w:rsidR="006531E7" w:rsidRPr="001E1481">
        <w:t xml:space="preserve"> are designed to manage data related to serial communication. </w:t>
      </w:r>
      <w:r w:rsidR="006531E7">
        <w:t xml:space="preserve">The </w:t>
      </w:r>
      <w:r w:rsidR="006531E7" w:rsidRPr="001E1481">
        <w:rPr>
          <w:rFonts w:ascii="Courier New" w:hAnsi="Courier New" w:cs="Courier New"/>
        </w:rPr>
        <w:t>Serial</w:t>
      </w:r>
      <w:r w:rsidR="006531E7">
        <w:rPr>
          <w:rFonts w:ascii="Courier New" w:hAnsi="Courier New" w:cs="Courier New"/>
        </w:rPr>
        <w:t>Sent</w:t>
      </w:r>
      <w:r w:rsidR="006531E7" w:rsidRPr="001E1481">
        <w:rPr>
          <w:rFonts w:ascii="Courier New" w:hAnsi="Courier New" w:cs="Courier New"/>
        </w:rPr>
        <w:t>Data</w:t>
      </w:r>
      <w:r w:rsidR="006531E7">
        <w:t xml:space="preserve"> </w:t>
      </w:r>
      <w:r w:rsidR="006531E7" w:rsidRPr="001E1481">
        <w:t>stores data sent through the serial port</w:t>
      </w:r>
      <w:r w:rsidR="006531E7">
        <w:t xml:space="preserve">, while the </w:t>
      </w:r>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r w:rsidR="006531E7" w:rsidRPr="001E1481">
        <w:t xml:space="preserve"> records data received via a serial port. These classes enable the recording and analysis of data exchanged between the </w:t>
      </w:r>
      <w:r w:rsidR="006531E7">
        <w:t>M-USE software</w:t>
      </w:r>
      <w:r w:rsidR="006531E7" w:rsidRPr="001E1481">
        <w:t xml:space="preserve"> and external hardware or devices via serial communication</w:t>
      </w:r>
      <w:r w:rsidR="006531E7">
        <w:t>.</w:t>
      </w:r>
    </w:p>
    <w:p w14:paraId="3F075318" w14:textId="5B9D1CF6" w:rsidR="0038434E" w:rsidRPr="0038434E" w:rsidRDefault="006531E7" w:rsidP="0038434E">
      <w:pPr>
        <w:pStyle w:val="ListParagraph"/>
        <w:numPr>
          <w:ilvl w:val="0"/>
          <w:numId w:val="14"/>
        </w:numPr>
        <w:rPr>
          <w:rFonts w:cstheme="majorHAnsi"/>
        </w:rPr>
      </w:pPr>
      <w:r>
        <w:t>8.7 Summary Data</w:t>
      </w:r>
      <w:r w:rsidR="008223D8" w:rsidRPr="008223D8">
        <w:rPr>
          <w:b/>
          <w:bCs/>
        </w:rPr>
        <w:fldChar w:fldCharType="end"/>
      </w:r>
      <w:r w:rsidR="008223D8">
        <w:t xml:space="preserve"> </w:t>
      </w:r>
      <w:r w:rsidR="00E0473C">
        <w:t>for each task</w:t>
      </w:r>
    </w:p>
    <w:p w14:paraId="11E2B9B4" w14:textId="77777777" w:rsidR="006531E7" w:rsidRDefault="00E0473C" w:rsidP="006531E7">
      <w:pPr>
        <w:pStyle w:val="ListParagraph"/>
        <w:numPr>
          <w:ilvl w:val="0"/>
          <w:numId w:val="14"/>
        </w:num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The TrialData</w:t>
      </w:r>
      <w:r w:rsidR="006531E7"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70D9FA8B" w14:textId="51786AA8"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5FA26270" w:rsidR="00FC5F6A" w:rsidRDefault="003B4A65" w:rsidP="00177EA6">
      <w:pPr>
        <w:pStyle w:val="Heading1"/>
      </w:pPr>
      <w:bookmarkStart w:id="183" w:name="_Toc150376207"/>
      <w:r>
        <w:lastRenderedPageBreak/>
        <w:t xml:space="preserve">9 </w:t>
      </w:r>
      <w:r w:rsidR="00177EA6">
        <w:t>Troubleshooting</w:t>
      </w:r>
      <w:bookmarkEnd w:id="183"/>
    </w:p>
    <w:p w14:paraId="41164007" w14:textId="40A3FDED" w:rsidR="00177EA6" w:rsidRDefault="003B4A65" w:rsidP="00177EA6">
      <w:pPr>
        <w:pStyle w:val="Heading2"/>
      </w:pPr>
      <w:bookmarkStart w:id="184" w:name="_Toc150376208"/>
      <w:r>
        <w:t xml:space="preserve">9.1 </w:t>
      </w:r>
      <w:r w:rsidR="00177EA6">
        <w:t>Debugging Approaches</w:t>
      </w:r>
      <w:bookmarkEnd w:id="184"/>
    </w:p>
    <w:p w14:paraId="0DA323D6" w14:textId="2D91EEB9" w:rsidR="00177EA6" w:rsidRDefault="003B4A65" w:rsidP="00177EA6">
      <w:pPr>
        <w:pStyle w:val="Heading3"/>
      </w:pPr>
      <w:bookmarkStart w:id="185" w:name="_Toc150376209"/>
      <w:r>
        <w:t xml:space="preserve">9.1.1 </w:t>
      </w:r>
      <w:r w:rsidR="00177EA6">
        <w:t>Using the Log File</w:t>
      </w:r>
      <w:bookmarkEnd w:id="185"/>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32C32B47" w:rsidR="00177EA6" w:rsidRDefault="003B4A65" w:rsidP="00177EA6">
      <w:pPr>
        <w:pStyle w:val="Heading3"/>
      </w:pPr>
      <w:bookmarkStart w:id="186" w:name="_Toc150376210"/>
      <w:r>
        <w:t xml:space="preserve">9.1.2 </w:t>
      </w:r>
      <w:r w:rsidR="00177EA6">
        <w:t>Debug Statements</w:t>
      </w:r>
      <w:bookmarkEnd w:id="186"/>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4431E4BB" w:rsidR="00177EA6" w:rsidRDefault="003B4A65" w:rsidP="00177EA6">
      <w:pPr>
        <w:pStyle w:val="Heading3"/>
      </w:pPr>
      <w:bookmarkStart w:id="187" w:name="_Toc150376211"/>
      <w:r>
        <w:t xml:space="preserve">9.1.3 </w:t>
      </w:r>
      <w:r w:rsidR="00177EA6">
        <w:t>Using the Unity Profiler</w:t>
      </w:r>
      <w:bookmarkEnd w:id="187"/>
    </w:p>
    <w:p w14:paraId="37B15D35" w14:textId="0E4FAC76" w:rsidR="000B23A0" w:rsidRDefault="00116D61">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7066A8CD" w14:textId="3E751550" w:rsidR="000B23A0" w:rsidRPr="000B23A0" w:rsidRDefault="003B4A65" w:rsidP="003B4A65">
      <w:pPr>
        <w:pStyle w:val="Heading2"/>
      </w:pPr>
      <w:bookmarkStart w:id="188" w:name="_Toc150376212"/>
      <w:r>
        <w:t xml:space="preserve">9.2 </w:t>
      </w:r>
      <w:r w:rsidR="000B23A0" w:rsidRPr="000B23A0">
        <w:t>Common Errors</w:t>
      </w:r>
      <w:bookmarkEnd w:id="188"/>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9"/>
                    <a:stretch>
                      <a:fillRect/>
                    </a:stretch>
                  </pic:blipFill>
                  <pic:spPr>
                    <a:xfrm>
                      <a:off x="0" y="0"/>
                      <a:ext cx="5943600" cy="915035"/>
                    </a:xfrm>
                    <a:prstGeom prst="rect">
                      <a:avLst/>
                    </a:prstGeom>
                  </pic:spPr>
                </pic:pic>
              </a:graphicData>
            </a:graphic>
          </wp:inline>
        </w:drawing>
      </w:r>
    </w:p>
    <w:p w14:paraId="4BBDA857" w14:textId="2CBF780E" w:rsidR="000B23A0" w:rsidRDefault="000B23A0" w:rsidP="000B23A0">
      <w:r>
        <w:t>Solution: Delete manifest.json in USE-CORE/packages. Reimport any missing packages as a result and exit and reload the Unity window.</w:t>
      </w:r>
    </w:p>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lastRenderedPageBreak/>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0"/>
                    <a:stretch>
                      <a:fillRect/>
                    </a:stretch>
                  </pic:blipFill>
                  <pic:spPr>
                    <a:xfrm>
                      <a:off x="0" y="0"/>
                      <a:ext cx="5943600" cy="765175"/>
                    </a:xfrm>
                    <a:prstGeom prst="rect">
                      <a:avLst/>
                    </a:prstGeom>
                  </pic:spPr>
                </pic:pic>
              </a:graphicData>
            </a:graphic>
          </wp:inline>
        </w:drawing>
      </w:r>
    </w:p>
    <w:p w14:paraId="07AEB71A" w14:textId="486D6A55"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1" w:history="1">
        <w:r w:rsidRPr="00333355">
          <w:rPr>
            <w:rStyle w:val="Hyperlink"/>
            <w:rFonts w:ascii="Courier New" w:hAnsi="Courier New" w:cs="Courier New"/>
          </w:rPr>
          <w:t>com.unity.nuget.newtonsoft-json@3.0</w:t>
        </w:r>
      </w:hyperlink>
    </w:p>
    <w:p w14:paraId="76F300AD" w14:textId="600B8C63" w:rsidR="000B23A0" w:rsidRPr="00244B2A" w:rsidRDefault="000B23A0" w:rsidP="000B23A0">
      <w:pPr>
        <w:rPr>
          <w:rFonts w:ascii="Calibri" w:hAnsi="Calibri" w:cs="Calibri"/>
          <w:b/>
          <w:bCs/>
        </w:rPr>
      </w:pPr>
      <w:r w:rsidRPr="00244B2A">
        <w:rPr>
          <w:rFonts w:ascii="Calibri" w:hAnsi="Calibri" w:cs="Calibri"/>
          <w:b/>
          <w:bCs/>
        </w:rPr>
        <w:t>StandaloneFileBrowser</w:t>
      </w:r>
    </w:p>
    <w:p w14:paraId="0AD5A15A" w14:textId="51A2E421" w:rsidR="000B23A0" w:rsidRDefault="000B23A0" w:rsidP="000B23A0">
      <w:pPr>
        <w:rPr>
          <w:rFonts w:ascii="Courier New" w:hAnsi="Courier New" w:cs="Courier New"/>
        </w:rPr>
      </w:pPr>
      <w:r w:rsidRPr="00244B2A">
        <w:rPr>
          <w:rFonts w:ascii="Courier New" w:hAnsi="Courier New" w:cs="Courier New"/>
          <w:noProof/>
        </w:rPr>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2"/>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3"/>
      <w:bookmarkEnd w:id="189"/>
      <w:bookmarkEnd w:id="190"/>
    </w:p>
    <w:sectPr w:rsidR="56365F77" w:rsidRPr="00194AC7" w:rsidSect="005A37DD">
      <w:headerReference w:type="default" r:id="rId44"/>
      <w:footerReference w:type="default" r:id="rId45"/>
      <w:headerReference w:type="first" r:id="rId46"/>
      <w:footerReference w:type="first" r:id="rId47"/>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39C62" w14:textId="77777777" w:rsidR="005A37DD" w:rsidRDefault="005A37DD">
      <w:r>
        <w:separator/>
      </w:r>
    </w:p>
  </w:endnote>
  <w:endnote w:type="continuationSeparator" w:id="0">
    <w:p w14:paraId="77CE6558" w14:textId="77777777" w:rsidR="005A37DD" w:rsidRDefault="005A3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17B54E6C"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6C60FEE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6531E7">
      <w:rPr>
        <w:b/>
        <w:bCs/>
        <w:i/>
        <w:iCs/>
        <w:noProof/>
        <w:sz w:val="20"/>
      </w:rPr>
      <w:t>M-USE Developer Manual.docx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6B233715"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0E009" w14:textId="77777777" w:rsidR="005A37DD" w:rsidRDefault="005A37DD">
      <w:r>
        <w:separator/>
      </w:r>
    </w:p>
  </w:footnote>
  <w:footnote w:type="continuationSeparator" w:id="0">
    <w:p w14:paraId="020FBFDB" w14:textId="77777777" w:rsidR="005A37DD" w:rsidRDefault="005A37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ECC9EB"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6531E7">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693406822" name="Picture 69340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6E2EC166"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49B5"/>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0E1469"/>
    <w:multiLevelType w:val="hybridMultilevel"/>
    <w:tmpl w:val="EE5257F6"/>
    <w:lvl w:ilvl="0" w:tplc="62FA887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B56DA8"/>
    <w:multiLevelType w:val="multilevel"/>
    <w:tmpl w:val="19680DC0"/>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91328E"/>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8B30F86"/>
    <w:multiLevelType w:val="multilevel"/>
    <w:tmpl w:val="8452D6B8"/>
    <w:lvl w:ilvl="0">
      <w:start w:val="1"/>
      <w:numFmt w:val="decimal"/>
      <w:lvlText w:val="%1."/>
      <w:lvlJc w:val="left"/>
      <w:pPr>
        <w:ind w:left="1440" w:hanging="360"/>
      </w:pPr>
      <w:rPr>
        <w:rFonts w:asciiTheme="majorHAnsi" w:eastAsiaTheme="majorEastAsia" w:hAnsiTheme="majorHAnsi" w:cstheme="majorBidi"/>
      </w:rPr>
    </w:lvl>
    <w:lvl w:ilvl="1">
      <w:start w:val="1"/>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5B911E8D"/>
    <w:multiLevelType w:val="multilevel"/>
    <w:tmpl w:val="F116837C"/>
    <w:lvl w:ilvl="0">
      <w:start w:val="1"/>
      <w:numFmt w:val="decimal"/>
      <w:lvlText w:val="%1."/>
      <w:lvlJc w:val="left"/>
      <w:pPr>
        <w:ind w:left="1120" w:hanging="360"/>
      </w:pPr>
      <w:rPr>
        <w:rFonts w:hint="default"/>
      </w:rPr>
    </w:lvl>
    <w:lvl w:ilvl="1">
      <w:start w:val="1"/>
      <w:numFmt w:val="decimal"/>
      <w:lvlText w:val="%1.%2."/>
      <w:lvlJc w:val="left"/>
      <w:pPr>
        <w:ind w:left="1552" w:hanging="432"/>
      </w:pPr>
    </w:lvl>
    <w:lvl w:ilvl="2">
      <w:start w:val="1"/>
      <w:numFmt w:val="decimal"/>
      <w:lvlText w:val="%1.%2.%3."/>
      <w:lvlJc w:val="left"/>
      <w:pPr>
        <w:ind w:left="1984" w:hanging="504"/>
      </w:pPr>
    </w:lvl>
    <w:lvl w:ilvl="3">
      <w:start w:val="1"/>
      <w:numFmt w:val="decimal"/>
      <w:lvlText w:val="%1.%2.%3.%4."/>
      <w:lvlJc w:val="left"/>
      <w:pPr>
        <w:ind w:left="2488" w:hanging="648"/>
      </w:pPr>
    </w:lvl>
    <w:lvl w:ilvl="4">
      <w:start w:val="1"/>
      <w:numFmt w:val="decimal"/>
      <w:lvlText w:val="%1.%2.%3.%4.%5."/>
      <w:lvlJc w:val="left"/>
      <w:pPr>
        <w:ind w:left="2992" w:hanging="792"/>
      </w:pPr>
    </w:lvl>
    <w:lvl w:ilvl="5">
      <w:start w:val="1"/>
      <w:numFmt w:val="decimal"/>
      <w:lvlText w:val="%1.%2.%3.%4.%5.%6."/>
      <w:lvlJc w:val="left"/>
      <w:pPr>
        <w:ind w:left="3496" w:hanging="936"/>
      </w:pPr>
    </w:lvl>
    <w:lvl w:ilvl="6">
      <w:start w:val="1"/>
      <w:numFmt w:val="decimal"/>
      <w:lvlText w:val="%1.%2.%3.%4.%5.%6.%7."/>
      <w:lvlJc w:val="left"/>
      <w:pPr>
        <w:ind w:left="4000" w:hanging="1080"/>
      </w:pPr>
    </w:lvl>
    <w:lvl w:ilvl="7">
      <w:start w:val="1"/>
      <w:numFmt w:val="decimal"/>
      <w:lvlText w:val="%1.%2.%3.%4.%5.%6.%7.%8."/>
      <w:lvlJc w:val="left"/>
      <w:pPr>
        <w:ind w:left="4504" w:hanging="1224"/>
      </w:pPr>
    </w:lvl>
    <w:lvl w:ilvl="8">
      <w:start w:val="1"/>
      <w:numFmt w:val="decimal"/>
      <w:lvlText w:val="%1.%2.%3.%4.%5.%6.%7.%8.%9."/>
      <w:lvlJc w:val="left"/>
      <w:pPr>
        <w:ind w:left="5080" w:hanging="1440"/>
      </w:pPr>
    </w:lvl>
  </w:abstractNum>
  <w:abstractNum w:abstractNumId="22"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5"/>
  </w:num>
  <w:num w:numId="2" w16cid:durableId="1266889783">
    <w:abstractNumId w:val="10"/>
  </w:num>
  <w:num w:numId="3" w16cid:durableId="1566993399">
    <w:abstractNumId w:val="25"/>
  </w:num>
  <w:num w:numId="4" w16cid:durableId="1137261592">
    <w:abstractNumId w:val="9"/>
  </w:num>
  <w:num w:numId="5" w16cid:durableId="392194493">
    <w:abstractNumId w:val="14"/>
  </w:num>
  <w:num w:numId="6" w16cid:durableId="2136479141">
    <w:abstractNumId w:val="3"/>
  </w:num>
  <w:num w:numId="7" w16cid:durableId="59983882">
    <w:abstractNumId w:val="8"/>
  </w:num>
  <w:num w:numId="8" w16cid:durableId="670528131">
    <w:abstractNumId w:val="16"/>
  </w:num>
  <w:num w:numId="9" w16cid:durableId="2032102163">
    <w:abstractNumId w:val="17"/>
  </w:num>
  <w:num w:numId="10" w16cid:durableId="832992191">
    <w:abstractNumId w:val="20"/>
  </w:num>
  <w:num w:numId="11" w16cid:durableId="387152702">
    <w:abstractNumId w:val="12"/>
  </w:num>
  <w:num w:numId="12" w16cid:durableId="796874552">
    <w:abstractNumId w:val="13"/>
  </w:num>
  <w:num w:numId="13" w16cid:durableId="282470252">
    <w:abstractNumId w:val="2"/>
  </w:num>
  <w:num w:numId="14" w16cid:durableId="1525094899">
    <w:abstractNumId w:val="22"/>
  </w:num>
  <w:num w:numId="15" w16cid:durableId="1759250512">
    <w:abstractNumId w:val="1"/>
  </w:num>
  <w:num w:numId="16" w16cid:durableId="1354455221">
    <w:abstractNumId w:val="21"/>
  </w:num>
  <w:num w:numId="17" w16cid:durableId="171920873">
    <w:abstractNumId w:val="23"/>
  </w:num>
  <w:num w:numId="18" w16cid:durableId="509417101">
    <w:abstractNumId w:val="21"/>
    <w:lvlOverride w:ilvl="0">
      <w:startOverride w:val="1"/>
    </w:lvlOverride>
  </w:num>
  <w:num w:numId="19" w16cid:durableId="1949464477">
    <w:abstractNumId w:val="21"/>
    <w:lvlOverride w:ilvl="0">
      <w:startOverride w:val="1"/>
    </w:lvlOverride>
  </w:num>
  <w:num w:numId="20" w16cid:durableId="1450322957">
    <w:abstractNumId w:val="21"/>
    <w:lvlOverride w:ilvl="0">
      <w:startOverride w:val="1"/>
    </w:lvlOverride>
  </w:num>
  <w:num w:numId="21" w16cid:durableId="2086291814">
    <w:abstractNumId w:val="21"/>
    <w:lvlOverride w:ilvl="0">
      <w:startOverride w:val="1"/>
    </w:lvlOverride>
  </w:num>
  <w:num w:numId="22" w16cid:durableId="123888730">
    <w:abstractNumId w:val="21"/>
    <w:lvlOverride w:ilvl="0">
      <w:startOverride w:val="1"/>
    </w:lvlOverride>
  </w:num>
  <w:num w:numId="23" w16cid:durableId="1508905083">
    <w:abstractNumId w:val="21"/>
    <w:lvlOverride w:ilvl="0">
      <w:startOverride w:val="1"/>
    </w:lvlOverride>
  </w:num>
  <w:num w:numId="24" w16cid:durableId="1440296893">
    <w:abstractNumId w:val="21"/>
    <w:lvlOverride w:ilvl="0">
      <w:startOverride w:val="1"/>
    </w:lvlOverride>
  </w:num>
  <w:num w:numId="25" w16cid:durableId="1385714699">
    <w:abstractNumId w:val="21"/>
    <w:lvlOverride w:ilvl="0">
      <w:startOverride w:val="1"/>
    </w:lvlOverride>
  </w:num>
  <w:num w:numId="26" w16cid:durableId="1508443363">
    <w:abstractNumId w:val="21"/>
    <w:lvlOverride w:ilvl="0">
      <w:startOverride w:val="1"/>
    </w:lvlOverride>
  </w:num>
  <w:num w:numId="27" w16cid:durableId="1855874062">
    <w:abstractNumId w:val="15"/>
  </w:num>
  <w:num w:numId="28" w16cid:durableId="453600776">
    <w:abstractNumId w:val="24"/>
  </w:num>
  <w:num w:numId="29" w16cid:durableId="1849828196">
    <w:abstractNumId w:val="18"/>
  </w:num>
  <w:num w:numId="30" w16cid:durableId="476994202">
    <w:abstractNumId w:val="0"/>
  </w:num>
  <w:num w:numId="31" w16cid:durableId="2074693508">
    <w:abstractNumId w:val="7"/>
  </w:num>
  <w:num w:numId="32" w16cid:durableId="33239398">
    <w:abstractNumId w:val="11"/>
  </w:num>
  <w:num w:numId="33" w16cid:durableId="96760237">
    <w:abstractNumId w:val="19"/>
  </w:num>
  <w:num w:numId="34" w16cid:durableId="1701977967">
    <w:abstractNumId w:val="4"/>
  </w:num>
  <w:num w:numId="35" w16cid:durableId="1158152449">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11BE"/>
    <w:rsid w:val="00061F8D"/>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E7A9C"/>
    <w:rsid w:val="000F0107"/>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1F01"/>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2809"/>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033D"/>
    <w:rsid w:val="0020173E"/>
    <w:rsid w:val="00204315"/>
    <w:rsid w:val="002047D9"/>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33B4"/>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E5C60"/>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53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5295"/>
    <w:rsid w:val="00377235"/>
    <w:rsid w:val="00377B03"/>
    <w:rsid w:val="00380597"/>
    <w:rsid w:val="00380A6A"/>
    <w:rsid w:val="00380D24"/>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4A65"/>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CC0"/>
    <w:rsid w:val="00452E71"/>
    <w:rsid w:val="00453B4C"/>
    <w:rsid w:val="00454F2B"/>
    <w:rsid w:val="0045533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052B"/>
    <w:rsid w:val="004F1EDF"/>
    <w:rsid w:val="004F3598"/>
    <w:rsid w:val="004F3E76"/>
    <w:rsid w:val="004F4DEC"/>
    <w:rsid w:val="004F4EC4"/>
    <w:rsid w:val="004F639B"/>
    <w:rsid w:val="004F67E0"/>
    <w:rsid w:val="005028FE"/>
    <w:rsid w:val="00502A2A"/>
    <w:rsid w:val="00503B6F"/>
    <w:rsid w:val="00504672"/>
    <w:rsid w:val="00504E00"/>
    <w:rsid w:val="00505367"/>
    <w:rsid w:val="00505397"/>
    <w:rsid w:val="00507E98"/>
    <w:rsid w:val="005226F4"/>
    <w:rsid w:val="00523D48"/>
    <w:rsid w:val="005249FB"/>
    <w:rsid w:val="00524E85"/>
    <w:rsid w:val="005261D8"/>
    <w:rsid w:val="005263B2"/>
    <w:rsid w:val="00527035"/>
    <w:rsid w:val="00527F70"/>
    <w:rsid w:val="0053452C"/>
    <w:rsid w:val="00540B91"/>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1D9B"/>
    <w:rsid w:val="005838F9"/>
    <w:rsid w:val="00583EB3"/>
    <w:rsid w:val="0058401A"/>
    <w:rsid w:val="00586F02"/>
    <w:rsid w:val="00590634"/>
    <w:rsid w:val="00591C76"/>
    <w:rsid w:val="0059245C"/>
    <w:rsid w:val="00592C96"/>
    <w:rsid w:val="00593185"/>
    <w:rsid w:val="00594659"/>
    <w:rsid w:val="00595E4C"/>
    <w:rsid w:val="00596A7E"/>
    <w:rsid w:val="0059742A"/>
    <w:rsid w:val="00597C45"/>
    <w:rsid w:val="005A1EC0"/>
    <w:rsid w:val="005A3078"/>
    <w:rsid w:val="005A34A2"/>
    <w:rsid w:val="005A37DD"/>
    <w:rsid w:val="005A4731"/>
    <w:rsid w:val="005A4866"/>
    <w:rsid w:val="005A4CFC"/>
    <w:rsid w:val="005A505D"/>
    <w:rsid w:val="005A5446"/>
    <w:rsid w:val="005B0914"/>
    <w:rsid w:val="005B0C26"/>
    <w:rsid w:val="005B0C8B"/>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417"/>
    <w:rsid w:val="005E19F0"/>
    <w:rsid w:val="005E441A"/>
    <w:rsid w:val="005E6D80"/>
    <w:rsid w:val="005F249E"/>
    <w:rsid w:val="005F24AF"/>
    <w:rsid w:val="005F27F9"/>
    <w:rsid w:val="005F28F2"/>
    <w:rsid w:val="005F3500"/>
    <w:rsid w:val="005F5DB9"/>
    <w:rsid w:val="005F705D"/>
    <w:rsid w:val="005F7622"/>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1E7"/>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0CE"/>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6F62F9"/>
    <w:rsid w:val="007004C8"/>
    <w:rsid w:val="00701E32"/>
    <w:rsid w:val="007037D9"/>
    <w:rsid w:val="007043C9"/>
    <w:rsid w:val="007108F6"/>
    <w:rsid w:val="00710923"/>
    <w:rsid w:val="00710DF7"/>
    <w:rsid w:val="00712F4F"/>
    <w:rsid w:val="0071320C"/>
    <w:rsid w:val="0071541D"/>
    <w:rsid w:val="00715DDB"/>
    <w:rsid w:val="00721D2A"/>
    <w:rsid w:val="00721ECC"/>
    <w:rsid w:val="0072326B"/>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66EFE"/>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015D"/>
    <w:rsid w:val="007D11F2"/>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46FB"/>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3408"/>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2173"/>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65C"/>
    <w:rsid w:val="008D7AD4"/>
    <w:rsid w:val="008E1312"/>
    <w:rsid w:val="008E1402"/>
    <w:rsid w:val="008E1FFF"/>
    <w:rsid w:val="008E3110"/>
    <w:rsid w:val="008E3A92"/>
    <w:rsid w:val="008E514F"/>
    <w:rsid w:val="008E67D7"/>
    <w:rsid w:val="008E69BA"/>
    <w:rsid w:val="008F24ED"/>
    <w:rsid w:val="008F300F"/>
    <w:rsid w:val="008F36B6"/>
    <w:rsid w:val="008F3E90"/>
    <w:rsid w:val="008F7138"/>
    <w:rsid w:val="008F788F"/>
    <w:rsid w:val="0090085D"/>
    <w:rsid w:val="00900D6C"/>
    <w:rsid w:val="00902246"/>
    <w:rsid w:val="009029BF"/>
    <w:rsid w:val="00903287"/>
    <w:rsid w:val="00903520"/>
    <w:rsid w:val="00910459"/>
    <w:rsid w:val="00910B11"/>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479"/>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D7B40"/>
    <w:rsid w:val="009E1674"/>
    <w:rsid w:val="009E1BB8"/>
    <w:rsid w:val="009E271F"/>
    <w:rsid w:val="009E68D4"/>
    <w:rsid w:val="009E732E"/>
    <w:rsid w:val="009F0027"/>
    <w:rsid w:val="009F1D86"/>
    <w:rsid w:val="009F35A4"/>
    <w:rsid w:val="009F3DE1"/>
    <w:rsid w:val="009F5373"/>
    <w:rsid w:val="009F6E17"/>
    <w:rsid w:val="00A022E0"/>
    <w:rsid w:val="00A027B0"/>
    <w:rsid w:val="00A03378"/>
    <w:rsid w:val="00A03B4B"/>
    <w:rsid w:val="00A0621D"/>
    <w:rsid w:val="00A06A1A"/>
    <w:rsid w:val="00A12028"/>
    <w:rsid w:val="00A1289C"/>
    <w:rsid w:val="00A145D3"/>
    <w:rsid w:val="00A162C1"/>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B7049"/>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0AFD"/>
    <w:rsid w:val="00AE1B53"/>
    <w:rsid w:val="00AE38B6"/>
    <w:rsid w:val="00AE41A6"/>
    <w:rsid w:val="00AE4241"/>
    <w:rsid w:val="00AE4B1E"/>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4B0"/>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2B0A"/>
    <w:rsid w:val="00BF30CD"/>
    <w:rsid w:val="00BF3C14"/>
    <w:rsid w:val="00BF5C55"/>
    <w:rsid w:val="00BF5CA7"/>
    <w:rsid w:val="00C000A2"/>
    <w:rsid w:val="00C01007"/>
    <w:rsid w:val="00C01D17"/>
    <w:rsid w:val="00C033B1"/>
    <w:rsid w:val="00C06103"/>
    <w:rsid w:val="00C06697"/>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04C"/>
    <w:rsid w:val="00C77EF7"/>
    <w:rsid w:val="00C80C74"/>
    <w:rsid w:val="00C815F8"/>
    <w:rsid w:val="00C81DCA"/>
    <w:rsid w:val="00C82AA2"/>
    <w:rsid w:val="00C841A7"/>
    <w:rsid w:val="00C84263"/>
    <w:rsid w:val="00C851D2"/>
    <w:rsid w:val="00C85F77"/>
    <w:rsid w:val="00C864C8"/>
    <w:rsid w:val="00C870A8"/>
    <w:rsid w:val="00C877FE"/>
    <w:rsid w:val="00C87A8A"/>
    <w:rsid w:val="00C911B3"/>
    <w:rsid w:val="00C91DBB"/>
    <w:rsid w:val="00C9274A"/>
    <w:rsid w:val="00C92EC2"/>
    <w:rsid w:val="00C944FE"/>
    <w:rsid w:val="00C9467F"/>
    <w:rsid w:val="00C94D23"/>
    <w:rsid w:val="00C94F36"/>
    <w:rsid w:val="00C95156"/>
    <w:rsid w:val="00C97396"/>
    <w:rsid w:val="00CA0EB1"/>
    <w:rsid w:val="00CA1BEC"/>
    <w:rsid w:val="00CA4460"/>
    <w:rsid w:val="00CA5638"/>
    <w:rsid w:val="00CA5866"/>
    <w:rsid w:val="00CA5D8E"/>
    <w:rsid w:val="00CA6DEB"/>
    <w:rsid w:val="00CB001D"/>
    <w:rsid w:val="00CB4C2E"/>
    <w:rsid w:val="00CB6C3C"/>
    <w:rsid w:val="00CC0399"/>
    <w:rsid w:val="00CC1295"/>
    <w:rsid w:val="00CC147C"/>
    <w:rsid w:val="00CC3B35"/>
    <w:rsid w:val="00CC4242"/>
    <w:rsid w:val="00CC526C"/>
    <w:rsid w:val="00CD1738"/>
    <w:rsid w:val="00CD2D5A"/>
    <w:rsid w:val="00CD34E3"/>
    <w:rsid w:val="00CD39E6"/>
    <w:rsid w:val="00CD4094"/>
    <w:rsid w:val="00CE22A1"/>
    <w:rsid w:val="00CE272E"/>
    <w:rsid w:val="00CE339E"/>
    <w:rsid w:val="00CE4C35"/>
    <w:rsid w:val="00CE4C83"/>
    <w:rsid w:val="00CE4E9F"/>
    <w:rsid w:val="00CE721D"/>
    <w:rsid w:val="00CF000E"/>
    <w:rsid w:val="00CF0871"/>
    <w:rsid w:val="00CF0B0C"/>
    <w:rsid w:val="00CF1179"/>
    <w:rsid w:val="00CF1C22"/>
    <w:rsid w:val="00CF252E"/>
    <w:rsid w:val="00CF3235"/>
    <w:rsid w:val="00CF7D09"/>
    <w:rsid w:val="00D02E44"/>
    <w:rsid w:val="00D04325"/>
    <w:rsid w:val="00D0599B"/>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42D"/>
    <w:rsid w:val="00D96FF1"/>
    <w:rsid w:val="00D9779F"/>
    <w:rsid w:val="00DA0E73"/>
    <w:rsid w:val="00DA2B9B"/>
    <w:rsid w:val="00DA30FC"/>
    <w:rsid w:val="00DA3D24"/>
    <w:rsid w:val="00DA587B"/>
    <w:rsid w:val="00DA59F7"/>
    <w:rsid w:val="00DA6D09"/>
    <w:rsid w:val="00DA71BD"/>
    <w:rsid w:val="00DB1E24"/>
    <w:rsid w:val="00DB65C6"/>
    <w:rsid w:val="00DB7C75"/>
    <w:rsid w:val="00DB7EB2"/>
    <w:rsid w:val="00DC0537"/>
    <w:rsid w:val="00DC1831"/>
    <w:rsid w:val="00DC3913"/>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903"/>
    <w:rsid w:val="00E00FCB"/>
    <w:rsid w:val="00E01F75"/>
    <w:rsid w:val="00E02FA2"/>
    <w:rsid w:val="00E04054"/>
    <w:rsid w:val="00E0473C"/>
    <w:rsid w:val="00E04DAD"/>
    <w:rsid w:val="00E04F31"/>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27A5B"/>
    <w:rsid w:val="00E312E4"/>
    <w:rsid w:val="00E32348"/>
    <w:rsid w:val="00E326CD"/>
    <w:rsid w:val="00E32FA5"/>
    <w:rsid w:val="00E33C39"/>
    <w:rsid w:val="00E34012"/>
    <w:rsid w:val="00E3717C"/>
    <w:rsid w:val="00E406C2"/>
    <w:rsid w:val="00E40CEE"/>
    <w:rsid w:val="00E40FE3"/>
    <w:rsid w:val="00E42EB2"/>
    <w:rsid w:val="00E450CA"/>
    <w:rsid w:val="00E47532"/>
    <w:rsid w:val="00E500D6"/>
    <w:rsid w:val="00E500DD"/>
    <w:rsid w:val="00E50362"/>
    <w:rsid w:val="00E517EB"/>
    <w:rsid w:val="00E55627"/>
    <w:rsid w:val="00E56FE8"/>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09D1"/>
    <w:rsid w:val="00E81C65"/>
    <w:rsid w:val="00E84148"/>
    <w:rsid w:val="00E8430A"/>
    <w:rsid w:val="00E868A0"/>
    <w:rsid w:val="00E87505"/>
    <w:rsid w:val="00E914E3"/>
    <w:rsid w:val="00E92734"/>
    <w:rsid w:val="00E94CBB"/>
    <w:rsid w:val="00E963B3"/>
    <w:rsid w:val="00EA1DEF"/>
    <w:rsid w:val="00EA2109"/>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CEB"/>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74024"/>
    <w:rsid w:val="00F82149"/>
    <w:rsid w:val="00F8269E"/>
    <w:rsid w:val="00F82CD0"/>
    <w:rsid w:val="00F8446F"/>
    <w:rsid w:val="00F85CC2"/>
    <w:rsid w:val="00F87B1D"/>
    <w:rsid w:val="00F87BD7"/>
    <w:rsid w:val="00F90CC6"/>
    <w:rsid w:val="00F915AE"/>
    <w:rsid w:val="00F92B62"/>
    <w:rsid w:val="00F94D53"/>
    <w:rsid w:val="00F95C0D"/>
    <w:rsid w:val="00F96846"/>
    <w:rsid w:val="00F9731F"/>
    <w:rsid w:val="00F97A1D"/>
    <w:rsid w:val="00FA07A8"/>
    <w:rsid w:val="00FA27CC"/>
    <w:rsid w:val="00FA32E0"/>
    <w:rsid w:val="00FA482F"/>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D74D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061F8D"/>
    <w:pPr>
      <w:tabs>
        <w:tab w:val="left" w:leader="do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3">
    <w:name w:val="toc 3"/>
    <w:basedOn w:val="Normal"/>
    <w:next w:val="Normal"/>
    <w:autoRedefine/>
    <w:uiPriority w:val="39"/>
    <w:rsid w:val="00FD74DF"/>
    <w:pPr>
      <w:tabs>
        <w:tab w:val="right" w:leader="dot" w:pos="9350"/>
      </w:tabs>
      <w:spacing w:after="100"/>
      <w:ind w:left="72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 w:type="numbering" w:customStyle="1" w:styleId="CurrentList2">
    <w:name w:val="Current List2"/>
    <w:uiPriority w:val="99"/>
    <w:rsid w:val="00863408"/>
    <w:pPr>
      <w:numPr>
        <w:numId w:val="32"/>
      </w:numPr>
    </w:pPr>
  </w:style>
  <w:style w:type="numbering" w:customStyle="1" w:styleId="CurrentList3">
    <w:name w:val="Current List3"/>
    <w:uiPriority w:val="99"/>
    <w:rsid w:val="00863408"/>
    <w:pPr>
      <w:numPr>
        <w:numId w:val="33"/>
      </w:numPr>
    </w:pPr>
  </w:style>
  <w:style w:type="numbering" w:customStyle="1" w:styleId="CurrentList4">
    <w:name w:val="Current List4"/>
    <w:uiPriority w:val="99"/>
    <w:rsid w:val="00863408"/>
    <w:pPr>
      <w:numPr>
        <w:numId w:val="34"/>
      </w:numPr>
    </w:pPr>
  </w:style>
  <w:style w:type="paragraph" w:styleId="TOC2">
    <w:name w:val="toc 2"/>
    <w:basedOn w:val="Normal"/>
    <w:next w:val="Normal"/>
    <w:autoRedefine/>
    <w:uiPriority w:val="39"/>
    <w:rsid w:val="00061F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41563448">
      <w:bodyDiv w:val="1"/>
      <w:marLeft w:val="0"/>
      <w:marRight w:val="0"/>
      <w:marTop w:val="0"/>
      <w:marBottom w:val="0"/>
      <w:divBdr>
        <w:top w:val="none" w:sz="0" w:space="0" w:color="auto"/>
        <w:left w:val="none" w:sz="0" w:space="0" w:color="auto"/>
        <w:bottom w:val="none" w:sz="0" w:space="0" w:color="auto"/>
        <w:right w:val="none" w:sz="0" w:space="0" w:color="auto"/>
      </w:divBdr>
      <w:divsChild>
        <w:div w:id="776946606">
          <w:marLeft w:val="0"/>
          <w:marRight w:val="0"/>
          <w:marTop w:val="0"/>
          <w:marBottom w:val="0"/>
          <w:divBdr>
            <w:top w:val="single" w:sz="2" w:space="0" w:color="auto"/>
            <w:left w:val="single" w:sz="2" w:space="0" w:color="auto"/>
            <w:bottom w:val="single" w:sz="6" w:space="0" w:color="auto"/>
            <w:right w:val="single" w:sz="2" w:space="0" w:color="auto"/>
          </w:divBdr>
          <w:divsChild>
            <w:div w:id="139049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435317">
                  <w:marLeft w:val="0"/>
                  <w:marRight w:val="0"/>
                  <w:marTop w:val="0"/>
                  <w:marBottom w:val="0"/>
                  <w:divBdr>
                    <w:top w:val="single" w:sz="2" w:space="0" w:color="D9D9E3"/>
                    <w:left w:val="single" w:sz="2" w:space="0" w:color="D9D9E3"/>
                    <w:bottom w:val="single" w:sz="2" w:space="0" w:color="D9D9E3"/>
                    <w:right w:val="single" w:sz="2" w:space="0" w:color="D9D9E3"/>
                  </w:divBdr>
                  <w:divsChild>
                    <w:div w:id="514074919">
                      <w:marLeft w:val="0"/>
                      <w:marRight w:val="0"/>
                      <w:marTop w:val="0"/>
                      <w:marBottom w:val="0"/>
                      <w:divBdr>
                        <w:top w:val="single" w:sz="2" w:space="0" w:color="D9D9E3"/>
                        <w:left w:val="single" w:sz="2" w:space="0" w:color="D9D9E3"/>
                        <w:bottom w:val="single" w:sz="2" w:space="0" w:color="D9D9E3"/>
                        <w:right w:val="single" w:sz="2" w:space="0" w:color="D9D9E3"/>
                      </w:divBdr>
                      <w:divsChild>
                        <w:div w:id="885222432">
                          <w:marLeft w:val="0"/>
                          <w:marRight w:val="0"/>
                          <w:marTop w:val="0"/>
                          <w:marBottom w:val="0"/>
                          <w:divBdr>
                            <w:top w:val="single" w:sz="2" w:space="0" w:color="D9D9E3"/>
                            <w:left w:val="single" w:sz="2" w:space="0" w:color="D9D9E3"/>
                            <w:bottom w:val="single" w:sz="2" w:space="0" w:color="D9D9E3"/>
                            <w:right w:val="single" w:sz="2" w:space="0" w:color="D9D9E3"/>
                          </w:divBdr>
                          <w:divsChild>
                            <w:div w:id="129789657">
                              <w:marLeft w:val="0"/>
                              <w:marRight w:val="0"/>
                              <w:marTop w:val="0"/>
                              <w:marBottom w:val="0"/>
                              <w:divBdr>
                                <w:top w:val="single" w:sz="2" w:space="0" w:color="D9D9E3"/>
                                <w:left w:val="single" w:sz="2" w:space="0" w:color="D9D9E3"/>
                                <w:bottom w:val="single" w:sz="2" w:space="0" w:color="D9D9E3"/>
                                <w:right w:val="single" w:sz="2" w:space="0" w:color="D9D9E3"/>
                              </w:divBdr>
                              <w:divsChild>
                                <w:div w:id="781387623">
                                  <w:marLeft w:val="0"/>
                                  <w:marRight w:val="0"/>
                                  <w:marTop w:val="0"/>
                                  <w:marBottom w:val="0"/>
                                  <w:divBdr>
                                    <w:top w:val="single" w:sz="2" w:space="0" w:color="D9D9E3"/>
                                    <w:left w:val="single" w:sz="2" w:space="0" w:color="D9D9E3"/>
                                    <w:bottom w:val="single" w:sz="2" w:space="0" w:color="D9D9E3"/>
                                    <w:right w:val="single" w:sz="2" w:space="0" w:color="D9D9E3"/>
                                  </w:divBdr>
                                  <w:divsChild>
                                    <w:div w:id="4626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70754114">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82646248">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15152641">
      <w:bodyDiv w:val="1"/>
      <w:marLeft w:val="0"/>
      <w:marRight w:val="0"/>
      <w:marTop w:val="0"/>
      <w:marBottom w:val="0"/>
      <w:divBdr>
        <w:top w:val="none" w:sz="0" w:space="0" w:color="auto"/>
        <w:left w:val="none" w:sz="0" w:space="0" w:color="auto"/>
        <w:bottom w:val="none" w:sz="0" w:space="0" w:color="auto"/>
        <w:right w:val="none" w:sz="0" w:space="0" w:color="auto"/>
      </w:divBdr>
      <w:divsChild>
        <w:div w:id="240217404">
          <w:marLeft w:val="0"/>
          <w:marRight w:val="0"/>
          <w:marTop w:val="0"/>
          <w:marBottom w:val="0"/>
          <w:divBdr>
            <w:top w:val="none" w:sz="0" w:space="0" w:color="auto"/>
            <w:left w:val="none" w:sz="0" w:space="0" w:color="auto"/>
            <w:bottom w:val="none" w:sz="0" w:space="0" w:color="auto"/>
            <w:right w:val="none" w:sz="0" w:space="0" w:color="auto"/>
          </w:divBdr>
        </w:div>
      </w:divsChild>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48744970">
      <w:bodyDiv w:val="1"/>
      <w:marLeft w:val="0"/>
      <w:marRight w:val="0"/>
      <w:marTop w:val="0"/>
      <w:marBottom w:val="0"/>
      <w:divBdr>
        <w:top w:val="none" w:sz="0" w:space="0" w:color="auto"/>
        <w:left w:val="none" w:sz="0" w:space="0" w:color="auto"/>
        <w:bottom w:val="none" w:sz="0" w:space="0" w:color="auto"/>
        <w:right w:val="none" w:sz="0" w:space="0" w:color="auto"/>
      </w:divBdr>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16106418">
      <w:bodyDiv w:val="1"/>
      <w:marLeft w:val="0"/>
      <w:marRight w:val="0"/>
      <w:marTop w:val="0"/>
      <w:marBottom w:val="0"/>
      <w:divBdr>
        <w:top w:val="none" w:sz="0" w:space="0" w:color="auto"/>
        <w:left w:val="none" w:sz="0" w:space="0" w:color="auto"/>
        <w:bottom w:val="none" w:sz="0" w:space="0" w:color="auto"/>
        <w:right w:val="none" w:sz="0" w:space="0" w:color="auto"/>
      </w:divBdr>
      <w:divsChild>
        <w:div w:id="1411586315">
          <w:marLeft w:val="0"/>
          <w:marRight w:val="0"/>
          <w:marTop w:val="0"/>
          <w:marBottom w:val="0"/>
          <w:divBdr>
            <w:top w:val="none" w:sz="0" w:space="0" w:color="auto"/>
            <w:left w:val="none" w:sz="0" w:space="0" w:color="auto"/>
            <w:bottom w:val="none" w:sz="0" w:space="0" w:color="auto"/>
            <w:right w:val="none" w:sz="0" w:space="0" w:color="auto"/>
          </w:divBdr>
        </w:div>
      </w:divsChild>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7739611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71465717">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899851972">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1980113163">
      <w:bodyDiv w:val="1"/>
      <w:marLeft w:val="0"/>
      <w:marRight w:val="0"/>
      <w:marTop w:val="0"/>
      <w:marBottom w:val="0"/>
      <w:divBdr>
        <w:top w:val="none" w:sz="0" w:space="0" w:color="auto"/>
        <w:left w:val="none" w:sz="0" w:space="0" w:color="auto"/>
        <w:bottom w:val="none" w:sz="0" w:space="0" w:color="auto"/>
        <w:right w:val="none" w:sz="0" w:space="0" w:color="auto"/>
      </w:divBdr>
    </w:div>
    <w:div w:id="2001998352">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65832706">
      <w:bodyDiv w:val="1"/>
      <w:marLeft w:val="0"/>
      <w:marRight w:val="0"/>
      <w:marTop w:val="0"/>
      <w:marBottom w:val="0"/>
      <w:divBdr>
        <w:top w:val="none" w:sz="0" w:space="0" w:color="auto"/>
        <w:left w:val="none" w:sz="0" w:space="0" w:color="auto"/>
        <w:bottom w:val="none" w:sz="0" w:space="0" w:color="auto"/>
        <w:right w:val="none" w:sz="0" w:space="0" w:color="auto"/>
      </w:divBdr>
      <w:divsChild>
        <w:div w:id="882793522">
          <w:marLeft w:val="0"/>
          <w:marRight w:val="0"/>
          <w:marTop w:val="0"/>
          <w:marBottom w:val="0"/>
          <w:divBdr>
            <w:top w:val="none" w:sz="0" w:space="0" w:color="auto"/>
            <w:left w:val="none" w:sz="0" w:space="0" w:color="auto"/>
            <w:bottom w:val="none" w:sz="0" w:space="0" w:color="auto"/>
            <w:right w:val="none" w:sz="0" w:space="0" w:color="auto"/>
          </w:divBdr>
        </w:div>
      </w:divsChild>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hyperlink" Target="https://github.com/ezzcodeezzlife/dalle2-in-pyth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mailto:com.unity.nuget.newtonsoft-json@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1</TotalTime>
  <Pages>57</Pages>
  <Words>14179</Words>
  <Characters>80823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94813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4</cp:revision>
  <cp:lastPrinted>2023-11-09T04:46:00Z</cp:lastPrinted>
  <dcterms:created xsi:type="dcterms:W3CDTF">2023-11-09T04:55:00Z</dcterms:created>
  <dcterms:modified xsi:type="dcterms:W3CDTF">2024-03-05T16:39:00Z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